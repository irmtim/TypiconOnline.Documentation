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18F7B" w14:textId="5CA43E3D" w:rsidR="00712CA1" w:rsidRDefault="00712CA1">
      <w:r w:rsidRPr="00712CA1">
        <w:t>[таблица]</w:t>
      </w:r>
    </w:p>
    <w:sectPr w:rsidR="00712CA1" w:rsidSect="003D37C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58" w:right="849" w:bottom="249" w:left="851" w:header="397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450466" w14:textId="77777777" w:rsidR="007157F3" w:rsidRDefault="007157F3" w:rsidP="00A64BEC">
      <w:r>
        <w:separator/>
      </w:r>
    </w:p>
  </w:endnote>
  <w:endnote w:type="continuationSeparator" w:id="0">
    <w:p w14:paraId="634212C8" w14:textId="77777777" w:rsidR="007157F3" w:rsidRDefault="007157F3" w:rsidP="00A64B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no Pro Display">
    <w:altName w:val="Cambria"/>
    <w:panose1 w:val="02020502050506020403"/>
    <w:charset w:val="00"/>
    <w:family w:val="roman"/>
    <w:notTrueType/>
    <w:pitch w:val="variable"/>
    <w:sig w:usb0="60000287" w:usb1="00000001" w:usb2="00000000" w:usb3="00000000" w:csb0="000001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Eras Light ITC">
    <w:panose1 w:val="020B04020305040208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132C86" w14:textId="77777777" w:rsidR="004C6160" w:rsidRDefault="004C6160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92200B" w14:textId="77777777" w:rsidR="00F13C66" w:rsidRPr="00104E98" w:rsidRDefault="000476B0" w:rsidP="003B7F5E">
    <w:pPr>
      <w:pStyle w:val="a7"/>
      <w:jc w:val="center"/>
      <w:rPr>
        <w:rFonts w:ascii="Eras Light ITC" w:hAnsi="Eras Light ITC" w:cs="Calibri Light"/>
      </w:rPr>
    </w:pPr>
    <w:r w:rsidRPr="00C9462E">
      <w:rPr>
        <w:rFonts w:ascii="Eras Light ITC" w:hAnsi="Eras Light ITC" w:cs="Calibri Light"/>
      </w:rPr>
      <w:t>www.berluki.ru</w:t>
    </w:r>
    <w:r w:rsidR="00104E98">
      <w:rPr>
        <w:rFonts w:asciiTheme="minorHAnsi" w:hAnsiTheme="minorHAnsi" w:cs="Calibri Light"/>
      </w:rPr>
      <w:t xml:space="preserve">    </w:t>
    </w:r>
    <w:r w:rsidR="00104E98" w:rsidRPr="00104E98">
      <w:rPr>
        <w:rFonts w:ascii="Eras Light ITC" w:hAnsi="Eras Light ITC" w:cs="Calibri Light"/>
      </w:rPr>
      <w:sym w:font="Symbol" w:char="F0B7"/>
    </w:r>
    <w:r w:rsidR="00104E98" w:rsidRPr="00104E98">
      <w:rPr>
        <w:rFonts w:ascii="Eras Light ITC" w:hAnsi="Eras Light ITC" w:cs="Calibri Light"/>
      </w:rPr>
      <w:t xml:space="preserve"> </w:t>
    </w:r>
    <w:r w:rsidR="00104E98" w:rsidRPr="00104E98">
      <w:rPr>
        <w:rFonts w:asciiTheme="minorHAnsi" w:hAnsiTheme="minorHAnsi" w:cs="Calibri Light"/>
      </w:rPr>
      <w:t xml:space="preserve">    </w:t>
    </w:r>
    <w:r w:rsidR="00104E98" w:rsidRPr="00104E98">
      <w:rPr>
        <w:rFonts w:ascii="Eras Light ITC" w:hAnsi="Eras Light ITC" w:cs="Calibri Light"/>
      </w:rPr>
      <w:t>8 (968) 374-11-07</w:t>
    </w:r>
  </w:p>
  <w:p w14:paraId="0AE41187" w14:textId="77777777" w:rsidR="00F13C66" w:rsidRPr="00C9462E" w:rsidRDefault="00F13C66">
    <w:pPr>
      <w:pStyle w:val="a7"/>
      <w:rPr>
        <w:rFonts w:ascii="Eras Light ITC" w:hAnsi="Eras Light ITC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669020" w14:textId="77777777" w:rsidR="004C6160" w:rsidRDefault="004C616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C39CE3" w14:textId="77777777" w:rsidR="007157F3" w:rsidRDefault="007157F3" w:rsidP="00A64BEC">
      <w:r>
        <w:separator/>
      </w:r>
    </w:p>
  </w:footnote>
  <w:footnote w:type="continuationSeparator" w:id="0">
    <w:p w14:paraId="291F60A6" w14:textId="77777777" w:rsidR="007157F3" w:rsidRDefault="007157F3" w:rsidP="00A64B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4B76B9" w14:textId="77777777" w:rsidR="004C6160" w:rsidRDefault="004C6160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16DFE5" w14:textId="77777777" w:rsidR="00F13C66" w:rsidRPr="002B1160" w:rsidRDefault="006D12CD" w:rsidP="00166010">
    <w:pPr>
      <w:spacing w:line="440" w:lineRule="exact"/>
      <w:ind w:left="2268"/>
      <w:jc w:val="center"/>
      <w:outlineLvl w:val="0"/>
      <w:rPr>
        <w:rFonts w:ascii="Candara" w:hAnsi="Candara" w:cs="Arial"/>
        <w:b/>
        <w:spacing w:val="80"/>
        <w:kern w:val="56"/>
        <w:sz w:val="40"/>
        <w:szCs w:val="36"/>
      </w:rPr>
    </w:pPr>
    <w:r>
      <w:rPr>
        <w:rFonts w:ascii="Candara" w:hAnsi="Candara" w:cs="Arial"/>
        <w:b/>
        <w:noProof/>
        <w:spacing w:val="80"/>
        <w:sz w:val="28"/>
      </w:rPr>
      <w:drawing>
        <wp:anchor distT="0" distB="0" distL="114300" distR="114300" simplePos="0" relativeHeight="251657216" behindDoc="1" locked="0" layoutInCell="1" allowOverlap="1" wp14:anchorId="14F3340E" wp14:editId="5120B701">
          <wp:simplePos x="0" y="0"/>
          <wp:positionH relativeFrom="column">
            <wp:posOffset>151251</wp:posOffset>
          </wp:positionH>
          <wp:positionV relativeFrom="page">
            <wp:posOffset>207010</wp:posOffset>
          </wp:positionV>
          <wp:extent cx="1712150" cy="865092"/>
          <wp:effectExtent l="0" t="0" r="2540" b="0"/>
          <wp:wrapNone/>
          <wp:docPr id="9" name="Рисунок 9" descr="Новый очищенный бланк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Новый очищенный бланк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2150" cy="8650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13C66" w:rsidRPr="002B1160">
      <w:rPr>
        <w:rFonts w:ascii="Candara" w:hAnsi="Candara" w:cs="Arial"/>
        <w:b/>
        <w:spacing w:val="80"/>
        <w:kern w:val="56"/>
        <w:sz w:val="44"/>
        <w:szCs w:val="36"/>
      </w:rPr>
      <w:t>РАСПИСАНИЕ БОГОСЛУЖЕНИЙ</w:t>
    </w:r>
  </w:p>
  <w:p w14:paraId="3E980FD6" w14:textId="77777777" w:rsidR="00F13C66" w:rsidRPr="002B1160" w:rsidRDefault="00F13C66" w:rsidP="00166010">
    <w:pPr>
      <w:spacing w:line="320" w:lineRule="exact"/>
      <w:ind w:left="1985" w:right="476"/>
      <w:jc w:val="center"/>
      <w:outlineLvl w:val="0"/>
      <w:rPr>
        <w:rFonts w:ascii="Candara" w:hAnsi="Candara" w:cs="Arial"/>
        <w:spacing w:val="20"/>
        <w:sz w:val="36"/>
        <w:szCs w:val="36"/>
      </w:rPr>
    </w:pPr>
    <w:r w:rsidRPr="002B1160">
      <w:rPr>
        <w:rFonts w:ascii="Candara" w:hAnsi="Candara" w:cs="Arial"/>
        <w:spacing w:val="20"/>
        <w:sz w:val="28"/>
        <w:szCs w:val="36"/>
      </w:rPr>
      <w:t xml:space="preserve">             в мужском монастыре</w:t>
    </w:r>
  </w:p>
  <w:p w14:paraId="6AA44EB2" w14:textId="0B9FD394" w:rsidR="00F13C66" w:rsidRDefault="006D12CD" w:rsidP="00166010">
    <w:pPr>
      <w:ind w:left="3119" w:right="337"/>
      <w:outlineLvl w:val="0"/>
      <w:rPr>
        <w:rFonts w:ascii="Candara" w:hAnsi="Candara" w:cs="Arial"/>
        <w:sz w:val="44"/>
        <w:szCs w:val="36"/>
      </w:rPr>
    </w:pPr>
    <w:r>
      <w:rPr>
        <w:rFonts w:ascii="Candara" w:hAnsi="Candara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F198ADC" wp14:editId="41F11089">
              <wp:simplePos x="0" y="0"/>
              <wp:positionH relativeFrom="column">
                <wp:posOffset>1925320</wp:posOffset>
              </wp:positionH>
              <wp:positionV relativeFrom="paragraph">
                <wp:posOffset>338661</wp:posOffset>
              </wp:positionV>
              <wp:extent cx="4572000" cy="0"/>
              <wp:effectExtent l="0" t="0" r="19050" b="1905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572000" cy="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9A5D1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151.6pt;margin-top:26.65pt;width:5in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" strokeweight=".5pt"/>
          </w:pict>
        </mc:Fallback>
      </mc:AlternateContent>
    </w:r>
    <w:r w:rsidR="00F13C66" w:rsidRPr="002B1160">
      <w:rPr>
        <w:rFonts w:ascii="Candara" w:hAnsi="Candara" w:cs="Arial"/>
        <w:spacing w:val="40"/>
        <w:sz w:val="36"/>
        <w:szCs w:val="36"/>
      </w:rPr>
      <w:t xml:space="preserve">   </w:t>
    </w:r>
    <w:r w:rsidR="00F13C66" w:rsidRPr="002B1160">
      <w:rPr>
        <w:rFonts w:ascii="Candara" w:hAnsi="Candara" w:cs="Arial"/>
        <w:sz w:val="44"/>
        <w:szCs w:val="36"/>
      </w:rPr>
      <w:t>Николо-Берлюковская пустынь</w:t>
    </w:r>
  </w:p>
  <w:p w14:paraId="0D847B6F" w14:textId="4BFB6D70" w:rsidR="00F17B0A" w:rsidRPr="008D5B18" w:rsidRDefault="00F17B0A" w:rsidP="004C6160">
    <w:pPr>
      <w:spacing w:before="240" w:after="120"/>
      <w:ind w:left="426" w:right="337"/>
      <w:jc w:val="center"/>
      <w:outlineLvl w:val="0"/>
      <w:rPr>
        <w:rFonts w:ascii="Arno Pro Display" w:hAnsi="Arno Pro Display" w:cs="Arial"/>
        <w:sz w:val="36"/>
        <w:szCs w:val="36"/>
      </w:rPr>
    </w:pPr>
    <w:r w:rsidRPr="00712CA1">
      <w:rPr>
        <w:rFonts w:ascii="Candara" w:hAnsi="Candara"/>
        <w:sz w:val="48"/>
        <w:szCs w:val="48"/>
      </w:rPr>
      <w:t>[седмица]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9DAC77" w14:textId="77777777" w:rsidR="004C6160" w:rsidRDefault="004C6160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6ED6"/>
    <w:rsid w:val="000024A7"/>
    <w:rsid w:val="00013FFF"/>
    <w:rsid w:val="00014768"/>
    <w:rsid w:val="00030D8F"/>
    <w:rsid w:val="000317F4"/>
    <w:rsid w:val="00036CF2"/>
    <w:rsid w:val="0004117C"/>
    <w:rsid w:val="00042DA2"/>
    <w:rsid w:val="00043791"/>
    <w:rsid w:val="00044FBD"/>
    <w:rsid w:val="000466E1"/>
    <w:rsid w:val="000476B0"/>
    <w:rsid w:val="00047915"/>
    <w:rsid w:val="000504EB"/>
    <w:rsid w:val="00054708"/>
    <w:rsid w:val="0006743D"/>
    <w:rsid w:val="000675B1"/>
    <w:rsid w:val="00074C95"/>
    <w:rsid w:val="00080C2C"/>
    <w:rsid w:val="00086E90"/>
    <w:rsid w:val="00091C12"/>
    <w:rsid w:val="00093A03"/>
    <w:rsid w:val="00094D5D"/>
    <w:rsid w:val="000A1A61"/>
    <w:rsid w:val="000B0F14"/>
    <w:rsid w:val="000B260A"/>
    <w:rsid w:val="000B67CC"/>
    <w:rsid w:val="000B6CA3"/>
    <w:rsid w:val="000C0CE1"/>
    <w:rsid w:val="000C0DFF"/>
    <w:rsid w:val="000C64A2"/>
    <w:rsid w:val="000D1B67"/>
    <w:rsid w:val="000E3275"/>
    <w:rsid w:val="000E3457"/>
    <w:rsid w:val="000E4C9C"/>
    <w:rsid w:val="000F00B5"/>
    <w:rsid w:val="000F225B"/>
    <w:rsid w:val="000F4B43"/>
    <w:rsid w:val="000F699B"/>
    <w:rsid w:val="00100E72"/>
    <w:rsid w:val="00101BE1"/>
    <w:rsid w:val="00103F77"/>
    <w:rsid w:val="00104E98"/>
    <w:rsid w:val="00107619"/>
    <w:rsid w:val="00112F37"/>
    <w:rsid w:val="0011518C"/>
    <w:rsid w:val="0012054B"/>
    <w:rsid w:val="001314A2"/>
    <w:rsid w:val="00133B7A"/>
    <w:rsid w:val="0013606D"/>
    <w:rsid w:val="001467E0"/>
    <w:rsid w:val="0014757C"/>
    <w:rsid w:val="00147D94"/>
    <w:rsid w:val="00150E79"/>
    <w:rsid w:val="001537CB"/>
    <w:rsid w:val="001541BA"/>
    <w:rsid w:val="001551AC"/>
    <w:rsid w:val="001601C9"/>
    <w:rsid w:val="00162225"/>
    <w:rsid w:val="00166010"/>
    <w:rsid w:val="00167F50"/>
    <w:rsid w:val="00171615"/>
    <w:rsid w:val="00175786"/>
    <w:rsid w:val="00175F89"/>
    <w:rsid w:val="001766BD"/>
    <w:rsid w:val="00176799"/>
    <w:rsid w:val="00176878"/>
    <w:rsid w:val="00176B8F"/>
    <w:rsid w:val="0018371B"/>
    <w:rsid w:val="001837BD"/>
    <w:rsid w:val="001841EE"/>
    <w:rsid w:val="00191272"/>
    <w:rsid w:val="00196080"/>
    <w:rsid w:val="001973CF"/>
    <w:rsid w:val="00197D1F"/>
    <w:rsid w:val="001A39CE"/>
    <w:rsid w:val="001A7B2B"/>
    <w:rsid w:val="001B05B1"/>
    <w:rsid w:val="001B08A8"/>
    <w:rsid w:val="001B27CE"/>
    <w:rsid w:val="001B4A9F"/>
    <w:rsid w:val="001B4BD9"/>
    <w:rsid w:val="001C65FF"/>
    <w:rsid w:val="001D0B2C"/>
    <w:rsid w:val="001D1253"/>
    <w:rsid w:val="001D498F"/>
    <w:rsid w:val="001D67FD"/>
    <w:rsid w:val="001D760D"/>
    <w:rsid w:val="001E02C3"/>
    <w:rsid w:val="001E1C2F"/>
    <w:rsid w:val="001E76E3"/>
    <w:rsid w:val="001F0089"/>
    <w:rsid w:val="001F0F90"/>
    <w:rsid w:val="001F53C8"/>
    <w:rsid w:val="001F53EC"/>
    <w:rsid w:val="002048F7"/>
    <w:rsid w:val="00210248"/>
    <w:rsid w:val="00223AEB"/>
    <w:rsid w:val="0023290F"/>
    <w:rsid w:val="00236413"/>
    <w:rsid w:val="00236A6D"/>
    <w:rsid w:val="002374FB"/>
    <w:rsid w:val="00246F16"/>
    <w:rsid w:val="002509FE"/>
    <w:rsid w:val="00254469"/>
    <w:rsid w:val="0025468C"/>
    <w:rsid w:val="002551D6"/>
    <w:rsid w:val="0025730C"/>
    <w:rsid w:val="002649A1"/>
    <w:rsid w:val="0026542D"/>
    <w:rsid w:val="00266502"/>
    <w:rsid w:val="00266E62"/>
    <w:rsid w:val="00272482"/>
    <w:rsid w:val="0028053C"/>
    <w:rsid w:val="00281BB5"/>
    <w:rsid w:val="00283B08"/>
    <w:rsid w:val="00285072"/>
    <w:rsid w:val="00296149"/>
    <w:rsid w:val="002A3D0A"/>
    <w:rsid w:val="002A5B9F"/>
    <w:rsid w:val="002A6F1D"/>
    <w:rsid w:val="002A70DC"/>
    <w:rsid w:val="002B1160"/>
    <w:rsid w:val="002C0F49"/>
    <w:rsid w:val="002E4D2D"/>
    <w:rsid w:val="002E57E8"/>
    <w:rsid w:val="002F1C71"/>
    <w:rsid w:val="002F65C7"/>
    <w:rsid w:val="003004BC"/>
    <w:rsid w:val="00304ED1"/>
    <w:rsid w:val="00320491"/>
    <w:rsid w:val="00343C70"/>
    <w:rsid w:val="00344584"/>
    <w:rsid w:val="00345EFE"/>
    <w:rsid w:val="00352AB5"/>
    <w:rsid w:val="003544A0"/>
    <w:rsid w:val="003545BB"/>
    <w:rsid w:val="00355D33"/>
    <w:rsid w:val="00357B00"/>
    <w:rsid w:val="00364AD8"/>
    <w:rsid w:val="0036693F"/>
    <w:rsid w:val="003728BB"/>
    <w:rsid w:val="00375221"/>
    <w:rsid w:val="003767C9"/>
    <w:rsid w:val="00382178"/>
    <w:rsid w:val="00391758"/>
    <w:rsid w:val="00395AE2"/>
    <w:rsid w:val="003A2533"/>
    <w:rsid w:val="003A5877"/>
    <w:rsid w:val="003B050C"/>
    <w:rsid w:val="003B7F5E"/>
    <w:rsid w:val="003C0ABB"/>
    <w:rsid w:val="003C3823"/>
    <w:rsid w:val="003C52BD"/>
    <w:rsid w:val="003C7D27"/>
    <w:rsid w:val="003D23EA"/>
    <w:rsid w:val="003D37C9"/>
    <w:rsid w:val="003D5E1C"/>
    <w:rsid w:val="003D5F6E"/>
    <w:rsid w:val="003E0825"/>
    <w:rsid w:val="003E1814"/>
    <w:rsid w:val="003E1CC8"/>
    <w:rsid w:val="003E1DA6"/>
    <w:rsid w:val="003E2A54"/>
    <w:rsid w:val="003E3278"/>
    <w:rsid w:val="003E388D"/>
    <w:rsid w:val="003E4603"/>
    <w:rsid w:val="003E4877"/>
    <w:rsid w:val="003F424F"/>
    <w:rsid w:val="003F54BB"/>
    <w:rsid w:val="0040134B"/>
    <w:rsid w:val="00406C6D"/>
    <w:rsid w:val="004145CB"/>
    <w:rsid w:val="004173FF"/>
    <w:rsid w:val="00417648"/>
    <w:rsid w:val="0042446F"/>
    <w:rsid w:val="00426BF5"/>
    <w:rsid w:val="00442F9B"/>
    <w:rsid w:val="004436F0"/>
    <w:rsid w:val="00443CFD"/>
    <w:rsid w:val="00446619"/>
    <w:rsid w:val="0044777C"/>
    <w:rsid w:val="004517E2"/>
    <w:rsid w:val="00456CA8"/>
    <w:rsid w:val="00457421"/>
    <w:rsid w:val="00457681"/>
    <w:rsid w:val="004604D0"/>
    <w:rsid w:val="00461BE3"/>
    <w:rsid w:val="00463884"/>
    <w:rsid w:val="00464208"/>
    <w:rsid w:val="00467934"/>
    <w:rsid w:val="00482052"/>
    <w:rsid w:val="00484018"/>
    <w:rsid w:val="00484514"/>
    <w:rsid w:val="00484B5F"/>
    <w:rsid w:val="0048758D"/>
    <w:rsid w:val="004920B3"/>
    <w:rsid w:val="004A07DE"/>
    <w:rsid w:val="004A33B8"/>
    <w:rsid w:val="004A5970"/>
    <w:rsid w:val="004A71AE"/>
    <w:rsid w:val="004B0F09"/>
    <w:rsid w:val="004B10A6"/>
    <w:rsid w:val="004B40B8"/>
    <w:rsid w:val="004B4CA9"/>
    <w:rsid w:val="004B5554"/>
    <w:rsid w:val="004C1AD8"/>
    <w:rsid w:val="004C6160"/>
    <w:rsid w:val="004F26DC"/>
    <w:rsid w:val="004F7A90"/>
    <w:rsid w:val="00500404"/>
    <w:rsid w:val="00500FF2"/>
    <w:rsid w:val="00503178"/>
    <w:rsid w:val="0051152F"/>
    <w:rsid w:val="005127ED"/>
    <w:rsid w:val="00526EB3"/>
    <w:rsid w:val="00527A1F"/>
    <w:rsid w:val="00530528"/>
    <w:rsid w:val="00530DB1"/>
    <w:rsid w:val="00532775"/>
    <w:rsid w:val="005349F7"/>
    <w:rsid w:val="005378CC"/>
    <w:rsid w:val="00540D03"/>
    <w:rsid w:val="00541350"/>
    <w:rsid w:val="005547EE"/>
    <w:rsid w:val="00566C70"/>
    <w:rsid w:val="005720B9"/>
    <w:rsid w:val="005731D9"/>
    <w:rsid w:val="00575657"/>
    <w:rsid w:val="00577668"/>
    <w:rsid w:val="00580904"/>
    <w:rsid w:val="00581074"/>
    <w:rsid w:val="00586D6E"/>
    <w:rsid w:val="00587BA3"/>
    <w:rsid w:val="0059013F"/>
    <w:rsid w:val="005904BE"/>
    <w:rsid w:val="00596835"/>
    <w:rsid w:val="005A3C54"/>
    <w:rsid w:val="005A64D1"/>
    <w:rsid w:val="005A6918"/>
    <w:rsid w:val="005B0AA1"/>
    <w:rsid w:val="005B107C"/>
    <w:rsid w:val="005B1CD2"/>
    <w:rsid w:val="005B4944"/>
    <w:rsid w:val="005B7F76"/>
    <w:rsid w:val="005C04E7"/>
    <w:rsid w:val="005C5ABE"/>
    <w:rsid w:val="005C658C"/>
    <w:rsid w:val="005C6950"/>
    <w:rsid w:val="005C7CBB"/>
    <w:rsid w:val="005D18EE"/>
    <w:rsid w:val="005D459B"/>
    <w:rsid w:val="005D54FE"/>
    <w:rsid w:val="005D74CD"/>
    <w:rsid w:val="005D7BFD"/>
    <w:rsid w:val="005E6B89"/>
    <w:rsid w:val="005F6525"/>
    <w:rsid w:val="005F6D59"/>
    <w:rsid w:val="00601E8E"/>
    <w:rsid w:val="00604C3F"/>
    <w:rsid w:val="00604E64"/>
    <w:rsid w:val="006107B6"/>
    <w:rsid w:val="00617694"/>
    <w:rsid w:val="0062245E"/>
    <w:rsid w:val="0062565F"/>
    <w:rsid w:val="00627948"/>
    <w:rsid w:val="006307C9"/>
    <w:rsid w:val="00630966"/>
    <w:rsid w:val="00632192"/>
    <w:rsid w:val="00633813"/>
    <w:rsid w:val="00633D6F"/>
    <w:rsid w:val="00640E76"/>
    <w:rsid w:val="00643ACF"/>
    <w:rsid w:val="006476B6"/>
    <w:rsid w:val="00650F97"/>
    <w:rsid w:val="006708EB"/>
    <w:rsid w:val="006744B0"/>
    <w:rsid w:val="00680F4A"/>
    <w:rsid w:val="00692712"/>
    <w:rsid w:val="006A242F"/>
    <w:rsid w:val="006A2878"/>
    <w:rsid w:val="006A34F6"/>
    <w:rsid w:val="006A73FF"/>
    <w:rsid w:val="006A751C"/>
    <w:rsid w:val="006A757F"/>
    <w:rsid w:val="006A7D51"/>
    <w:rsid w:val="006B03DC"/>
    <w:rsid w:val="006B21C6"/>
    <w:rsid w:val="006B6CB9"/>
    <w:rsid w:val="006C1278"/>
    <w:rsid w:val="006C2141"/>
    <w:rsid w:val="006C22E3"/>
    <w:rsid w:val="006D01C4"/>
    <w:rsid w:val="006D12CD"/>
    <w:rsid w:val="006D21F3"/>
    <w:rsid w:val="006D3BCE"/>
    <w:rsid w:val="006E39C9"/>
    <w:rsid w:val="006E3A80"/>
    <w:rsid w:val="006E54F3"/>
    <w:rsid w:val="006F4372"/>
    <w:rsid w:val="006F5A47"/>
    <w:rsid w:val="006F632F"/>
    <w:rsid w:val="007032B9"/>
    <w:rsid w:val="00705213"/>
    <w:rsid w:val="007052B9"/>
    <w:rsid w:val="0070720A"/>
    <w:rsid w:val="00712CA1"/>
    <w:rsid w:val="007157F3"/>
    <w:rsid w:val="00720AA0"/>
    <w:rsid w:val="00722572"/>
    <w:rsid w:val="00724ACE"/>
    <w:rsid w:val="0073102C"/>
    <w:rsid w:val="00737C05"/>
    <w:rsid w:val="00740D46"/>
    <w:rsid w:val="00743906"/>
    <w:rsid w:val="00757240"/>
    <w:rsid w:val="00760C22"/>
    <w:rsid w:val="007711E4"/>
    <w:rsid w:val="00771F8A"/>
    <w:rsid w:val="0077417D"/>
    <w:rsid w:val="007802E9"/>
    <w:rsid w:val="007868F5"/>
    <w:rsid w:val="00793418"/>
    <w:rsid w:val="00793C1E"/>
    <w:rsid w:val="00794A9D"/>
    <w:rsid w:val="007A0234"/>
    <w:rsid w:val="007A3B09"/>
    <w:rsid w:val="007A5891"/>
    <w:rsid w:val="007A7792"/>
    <w:rsid w:val="007B2257"/>
    <w:rsid w:val="007B5ACA"/>
    <w:rsid w:val="007B7165"/>
    <w:rsid w:val="007C32C3"/>
    <w:rsid w:val="007C330E"/>
    <w:rsid w:val="007C4078"/>
    <w:rsid w:val="007C5688"/>
    <w:rsid w:val="007C6ED6"/>
    <w:rsid w:val="007C7D8E"/>
    <w:rsid w:val="007C7F61"/>
    <w:rsid w:val="007D1703"/>
    <w:rsid w:val="007D72DE"/>
    <w:rsid w:val="007F2E34"/>
    <w:rsid w:val="007F453D"/>
    <w:rsid w:val="008011D0"/>
    <w:rsid w:val="00813435"/>
    <w:rsid w:val="008161A0"/>
    <w:rsid w:val="00822491"/>
    <w:rsid w:val="008246F5"/>
    <w:rsid w:val="00827460"/>
    <w:rsid w:val="00833136"/>
    <w:rsid w:val="00847E4E"/>
    <w:rsid w:val="0085062B"/>
    <w:rsid w:val="00850C7E"/>
    <w:rsid w:val="00850F3C"/>
    <w:rsid w:val="00862F72"/>
    <w:rsid w:val="00863263"/>
    <w:rsid w:val="00864628"/>
    <w:rsid w:val="0086479E"/>
    <w:rsid w:val="008665CE"/>
    <w:rsid w:val="008676C2"/>
    <w:rsid w:val="00867A1A"/>
    <w:rsid w:val="00874B6D"/>
    <w:rsid w:val="00877414"/>
    <w:rsid w:val="00877D31"/>
    <w:rsid w:val="00882949"/>
    <w:rsid w:val="008867AD"/>
    <w:rsid w:val="00887B76"/>
    <w:rsid w:val="00887D3C"/>
    <w:rsid w:val="008A234C"/>
    <w:rsid w:val="008A3F57"/>
    <w:rsid w:val="008A3FC9"/>
    <w:rsid w:val="008A4A24"/>
    <w:rsid w:val="008A6411"/>
    <w:rsid w:val="008A6F8D"/>
    <w:rsid w:val="008B0F27"/>
    <w:rsid w:val="008B4E93"/>
    <w:rsid w:val="008B72E1"/>
    <w:rsid w:val="008C00FC"/>
    <w:rsid w:val="008C377F"/>
    <w:rsid w:val="008C6DDB"/>
    <w:rsid w:val="008D051E"/>
    <w:rsid w:val="008D5B18"/>
    <w:rsid w:val="008D5B3E"/>
    <w:rsid w:val="008D7573"/>
    <w:rsid w:val="008E20FA"/>
    <w:rsid w:val="008F6E17"/>
    <w:rsid w:val="0090219B"/>
    <w:rsid w:val="00902258"/>
    <w:rsid w:val="00902A0B"/>
    <w:rsid w:val="0090525B"/>
    <w:rsid w:val="00914303"/>
    <w:rsid w:val="00931C89"/>
    <w:rsid w:val="009356BA"/>
    <w:rsid w:val="00943BD8"/>
    <w:rsid w:val="009449B3"/>
    <w:rsid w:val="009511F5"/>
    <w:rsid w:val="00954379"/>
    <w:rsid w:val="00956144"/>
    <w:rsid w:val="00956A61"/>
    <w:rsid w:val="00960DC7"/>
    <w:rsid w:val="00970014"/>
    <w:rsid w:val="0097217D"/>
    <w:rsid w:val="0097276D"/>
    <w:rsid w:val="00975157"/>
    <w:rsid w:val="0097570D"/>
    <w:rsid w:val="00976C84"/>
    <w:rsid w:val="009817BC"/>
    <w:rsid w:val="009917F7"/>
    <w:rsid w:val="00992081"/>
    <w:rsid w:val="009A0D6D"/>
    <w:rsid w:val="009A1161"/>
    <w:rsid w:val="009A284D"/>
    <w:rsid w:val="009A47F6"/>
    <w:rsid w:val="009C114E"/>
    <w:rsid w:val="009C4934"/>
    <w:rsid w:val="009C4A32"/>
    <w:rsid w:val="009C6155"/>
    <w:rsid w:val="009D2D12"/>
    <w:rsid w:val="009D6F06"/>
    <w:rsid w:val="009D7986"/>
    <w:rsid w:val="009E52CA"/>
    <w:rsid w:val="009E5D9A"/>
    <w:rsid w:val="009E78BC"/>
    <w:rsid w:val="009F3041"/>
    <w:rsid w:val="009F3656"/>
    <w:rsid w:val="00A013DB"/>
    <w:rsid w:val="00A043CD"/>
    <w:rsid w:val="00A0584A"/>
    <w:rsid w:val="00A063CF"/>
    <w:rsid w:val="00A12FEE"/>
    <w:rsid w:val="00A17799"/>
    <w:rsid w:val="00A20F67"/>
    <w:rsid w:val="00A218A4"/>
    <w:rsid w:val="00A24429"/>
    <w:rsid w:val="00A2604C"/>
    <w:rsid w:val="00A308FF"/>
    <w:rsid w:val="00A31A3E"/>
    <w:rsid w:val="00A42DCB"/>
    <w:rsid w:val="00A44A3E"/>
    <w:rsid w:val="00A50D72"/>
    <w:rsid w:val="00A524A6"/>
    <w:rsid w:val="00A62011"/>
    <w:rsid w:val="00A6387A"/>
    <w:rsid w:val="00A64B25"/>
    <w:rsid w:val="00A64B90"/>
    <w:rsid w:val="00A64BEC"/>
    <w:rsid w:val="00A677C4"/>
    <w:rsid w:val="00A72ED8"/>
    <w:rsid w:val="00A84DAD"/>
    <w:rsid w:val="00A8616B"/>
    <w:rsid w:val="00A96DB6"/>
    <w:rsid w:val="00A970E3"/>
    <w:rsid w:val="00AA57EE"/>
    <w:rsid w:val="00AB044E"/>
    <w:rsid w:val="00AB2FB2"/>
    <w:rsid w:val="00AB4C08"/>
    <w:rsid w:val="00AC3009"/>
    <w:rsid w:val="00AC49C3"/>
    <w:rsid w:val="00AD1526"/>
    <w:rsid w:val="00AD5FA2"/>
    <w:rsid w:val="00AD60F3"/>
    <w:rsid w:val="00AE3CEC"/>
    <w:rsid w:val="00AE4EF3"/>
    <w:rsid w:val="00AF0747"/>
    <w:rsid w:val="00AF41EC"/>
    <w:rsid w:val="00AF7718"/>
    <w:rsid w:val="00B002C4"/>
    <w:rsid w:val="00B0070E"/>
    <w:rsid w:val="00B01391"/>
    <w:rsid w:val="00B01B37"/>
    <w:rsid w:val="00B10D43"/>
    <w:rsid w:val="00B1147F"/>
    <w:rsid w:val="00B13B5C"/>
    <w:rsid w:val="00B20087"/>
    <w:rsid w:val="00B22A6D"/>
    <w:rsid w:val="00B26FBE"/>
    <w:rsid w:val="00B27019"/>
    <w:rsid w:val="00B27AE2"/>
    <w:rsid w:val="00B30B78"/>
    <w:rsid w:val="00B379F5"/>
    <w:rsid w:val="00B42A79"/>
    <w:rsid w:val="00B4373E"/>
    <w:rsid w:val="00B474CD"/>
    <w:rsid w:val="00B5246B"/>
    <w:rsid w:val="00B54577"/>
    <w:rsid w:val="00B60735"/>
    <w:rsid w:val="00B61CD3"/>
    <w:rsid w:val="00B64DDF"/>
    <w:rsid w:val="00B6703E"/>
    <w:rsid w:val="00B730F2"/>
    <w:rsid w:val="00B806CC"/>
    <w:rsid w:val="00B82C3B"/>
    <w:rsid w:val="00B83594"/>
    <w:rsid w:val="00B846EB"/>
    <w:rsid w:val="00B86366"/>
    <w:rsid w:val="00B90C7D"/>
    <w:rsid w:val="00B95176"/>
    <w:rsid w:val="00B9762C"/>
    <w:rsid w:val="00B97E8D"/>
    <w:rsid w:val="00BA1734"/>
    <w:rsid w:val="00BA359C"/>
    <w:rsid w:val="00BA5F87"/>
    <w:rsid w:val="00BA647F"/>
    <w:rsid w:val="00BA6895"/>
    <w:rsid w:val="00BB577F"/>
    <w:rsid w:val="00BC048E"/>
    <w:rsid w:val="00BC0915"/>
    <w:rsid w:val="00BC2ADA"/>
    <w:rsid w:val="00BC2E1A"/>
    <w:rsid w:val="00BD2BC1"/>
    <w:rsid w:val="00BD5F98"/>
    <w:rsid w:val="00BE6BBA"/>
    <w:rsid w:val="00BE733E"/>
    <w:rsid w:val="00BF04EB"/>
    <w:rsid w:val="00C00A39"/>
    <w:rsid w:val="00C156C1"/>
    <w:rsid w:val="00C1635C"/>
    <w:rsid w:val="00C1642C"/>
    <w:rsid w:val="00C16E34"/>
    <w:rsid w:val="00C216C3"/>
    <w:rsid w:val="00C231EC"/>
    <w:rsid w:val="00C23E8C"/>
    <w:rsid w:val="00C35AB0"/>
    <w:rsid w:val="00C41B48"/>
    <w:rsid w:val="00C44BBD"/>
    <w:rsid w:val="00C4613B"/>
    <w:rsid w:val="00C535E2"/>
    <w:rsid w:val="00C61D5E"/>
    <w:rsid w:val="00C62EE4"/>
    <w:rsid w:val="00C63C84"/>
    <w:rsid w:val="00C65392"/>
    <w:rsid w:val="00C6752D"/>
    <w:rsid w:val="00C70D80"/>
    <w:rsid w:val="00C723F6"/>
    <w:rsid w:val="00C80FB6"/>
    <w:rsid w:val="00C82AA6"/>
    <w:rsid w:val="00C91B25"/>
    <w:rsid w:val="00C92C59"/>
    <w:rsid w:val="00C9462E"/>
    <w:rsid w:val="00CA2C5C"/>
    <w:rsid w:val="00CA443C"/>
    <w:rsid w:val="00CA7323"/>
    <w:rsid w:val="00CC3513"/>
    <w:rsid w:val="00CD0FEF"/>
    <w:rsid w:val="00CD57CF"/>
    <w:rsid w:val="00CE1D37"/>
    <w:rsid w:val="00CE2F04"/>
    <w:rsid w:val="00CE44DB"/>
    <w:rsid w:val="00CE4EB4"/>
    <w:rsid w:val="00CE6304"/>
    <w:rsid w:val="00CE6637"/>
    <w:rsid w:val="00CF16E3"/>
    <w:rsid w:val="00D01392"/>
    <w:rsid w:val="00D01FA6"/>
    <w:rsid w:val="00D0230C"/>
    <w:rsid w:val="00D04301"/>
    <w:rsid w:val="00D13E7F"/>
    <w:rsid w:val="00D141DA"/>
    <w:rsid w:val="00D14839"/>
    <w:rsid w:val="00D171FB"/>
    <w:rsid w:val="00D209CE"/>
    <w:rsid w:val="00D23836"/>
    <w:rsid w:val="00D2716F"/>
    <w:rsid w:val="00D30FB0"/>
    <w:rsid w:val="00D321E7"/>
    <w:rsid w:val="00D373CC"/>
    <w:rsid w:val="00D403D9"/>
    <w:rsid w:val="00D51CD2"/>
    <w:rsid w:val="00D5237E"/>
    <w:rsid w:val="00D66178"/>
    <w:rsid w:val="00D71EE2"/>
    <w:rsid w:val="00D73DE3"/>
    <w:rsid w:val="00D85CB9"/>
    <w:rsid w:val="00D90A8F"/>
    <w:rsid w:val="00D93782"/>
    <w:rsid w:val="00D94D4F"/>
    <w:rsid w:val="00DA0345"/>
    <w:rsid w:val="00DA3A3A"/>
    <w:rsid w:val="00DB156F"/>
    <w:rsid w:val="00DB3A04"/>
    <w:rsid w:val="00DB52D8"/>
    <w:rsid w:val="00DB6533"/>
    <w:rsid w:val="00DB65B9"/>
    <w:rsid w:val="00DC1C84"/>
    <w:rsid w:val="00DC3C94"/>
    <w:rsid w:val="00DC436E"/>
    <w:rsid w:val="00DC4C6C"/>
    <w:rsid w:val="00DC4F41"/>
    <w:rsid w:val="00DC6EBA"/>
    <w:rsid w:val="00DC7709"/>
    <w:rsid w:val="00DC7747"/>
    <w:rsid w:val="00DC7EC1"/>
    <w:rsid w:val="00DD6C4A"/>
    <w:rsid w:val="00DF74F4"/>
    <w:rsid w:val="00E018DC"/>
    <w:rsid w:val="00E049C3"/>
    <w:rsid w:val="00E1570C"/>
    <w:rsid w:val="00E20163"/>
    <w:rsid w:val="00E262BF"/>
    <w:rsid w:val="00E33514"/>
    <w:rsid w:val="00E33CED"/>
    <w:rsid w:val="00E34BAC"/>
    <w:rsid w:val="00E36DE2"/>
    <w:rsid w:val="00E46CC6"/>
    <w:rsid w:val="00E501FA"/>
    <w:rsid w:val="00E51893"/>
    <w:rsid w:val="00E51E12"/>
    <w:rsid w:val="00E5385B"/>
    <w:rsid w:val="00E53AE9"/>
    <w:rsid w:val="00E579F8"/>
    <w:rsid w:val="00E74277"/>
    <w:rsid w:val="00E74C81"/>
    <w:rsid w:val="00E7785B"/>
    <w:rsid w:val="00E83DDD"/>
    <w:rsid w:val="00E90CCB"/>
    <w:rsid w:val="00E913FB"/>
    <w:rsid w:val="00E942E6"/>
    <w:rsid w:val="00E95EED"/>
    <w:rsid w:val="00E97368"/>
    <w:rsid w:val="00E97ECC"/>
    <w:rsid w:val="00EA1CDE"/>
    <w:rsid w:val="00EA31DB"/>
    <w:rsid w:val="00EA6471"/>
    <w:rsid w:val="00EA672E"/>
    <w:rsid w:val="00EB0D30"/>
    <w:rsid w:val="00EB2E98"/>
    <w:rsid w:val="00EB3570"/>
    <w:rsid w:val="00EB3D51"/>
    <w:rsid w:val="00EB4D91"/>
    <w:rsid w:val="00EB55AE"/>
    <w:rsid w:val="00EC06C0"/>
    <w:rsid w:val="00EC1EA9"/>
    <w:rsid w:val="00ED003B"/>
    <w:rsid w:val="00EE2EC5"/>
    <w:rsid w:val="00EE384E"/>
    <w:rsid w:val="00EE54BE"/>
    <w:rsid w:val="00EF1903"/>
    <w:rsid w:val="00EF1FD4"/>
    <w:rsid w:val="00EF472C"/>
    <w:rsid w:val="00EF541D"/>
    <w:rsid w:val="00F007F1"/>
    <w:rsid w:val="00F04587"/>
    <w:rsid w:val="00F06C16"/>
    <w:rsid w:val="00F11665"/>
    <w:rsid w:val="00F13B62"/>
    <w:rsid w:val="00F13C66"/>
    <w:rsid w:val="00F174B2"/>
    <w:rsid w:val="00F17B0A"/>
    <w:rsid w:val="00F22253"/>
    <w:rsid w:val="00F229EB"/>
    <w:rsid w:val="00F25611"/>
    <w:rsid w:val="00F2641C"/>
    <w:rsid w:val="00F36F6B"/>
    <w:rsid w:val="00F40CCF"/>
    <w:rsid w:val="00F42225"/>
    <w:rsid w:val="00F53539"/>
    <w:rsid w:val="00F54EC9"/>
    <w:rsid w:val="00F54F74"/>
    <w:rsid w:val="00F5615B"/>
    <w:rsid w:val="00F605A1"/>
    <w:rsid w:val="00F60E26"/>
    <w:rsid w:val="00F61E87"/>
    <w:rsid w:val="00F63011"/>
    <w:rsid w:val="00F749CB"/>
    <w:rsid w:val="00F8448E"/>
    <w:rsid w:val="00F86B07"/>
    <w:rsid w:val="00F86B5F"/>
    <w:rsid w:val="00F87985"/>
    <w:rsid w:val="00F92C6B"/>
    <w:rsid w:val="00F959A8"/>
    <w:rsid w:val="00FA2FC3"/>
    <w:rsid w:val="00FA3DBB"/>
    <w:rsid w:val="00FA7424"/>
    <w:rsid w:val="00FA76B9"/>
    <w:rsid w:val="00FB1256"/>
    <w:rsid w:val="00FB2581"/>
    <w:rsid w:val="00FB4A91"/>
    <w:rsid w:val="00FB4C2F"/>
    <w:rsid w:val="00FB6F81"/>
    <w:rsid w:val="00FC621C"/>
    <w:rsid w:val="00FC7C77"/>
    <w:rsid w:val="00FD1DDC"/>
    <w:rsid w:val="00FD7DB8"/>
    <w:rsid w:val="00FE1710"/>
    <w:rsid w:val="00FE452D"/>
    <w:rsid w:val="00FE4640"/>
    <w:rsid w:val="00FE7661"/>
    <w:rsid w:val="00FE79B0"/>
    <w:rsid w:val="00FF4C7C"/>
    <w:rsid w:val="00FF4E5A"/>
    <w:rsid w:val="00FF50EE"/>
    <w:rsid w:val="00FF7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199DDE"/>
  <w15:docId w15:val="{DD1BB4FD-E384-43AD-B22A-1AEFB7BFE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4E98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D93782"/>
    <w:rPr>
      <w:rFonts w:ascii="Tahoma" w:hAnsi="Tahoma" w:cs="Tahoma"/>
      <w:sz w:val="16"/>
      <w:szCs w:val="16"/>
    </w:rPr>
  </w:style>
  <w:style w:type="character" w:customStyle="1" w:styleId="a4">
    <w:name w:val="Схема документа Знак"/>
    <w:link w:val="a3"/>
    <w:uiPriority w:val="99"/>
    <w:semiHidden/>
    <w:rsid w:val="00D93782"/>
    <w:rPr>
      <w:rFonts w:ascii="Tahoma" w:eastAsia="Times New Roman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A64BE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A64BEC"/>
    <w:rPr>
      <w:rFonts w:ascii="Times New Roman" w:eastAsia="Times New Roman" w:hAnsi="Times New Roman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A64BE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A64BEC"/>
    <w:rPr>
      <w:rFonts w:ascii="Times New Roman" w:eastAsia="Times New Roman" w:hAnsi="Times New Roman"/>
      <w:sz w:val="24"/>
      <w:szCs w:val="24"/>
    </w:rPr>
  </w:style>
  <w:style w:type="paragraph" w:styleId="a9">
    <w:name w:val="Normal (Web)"/>
    <w:basedOn w:val="a"/>
    <w:uiPriority w:val="99"/>
    <w:semiHidden/>
    <w:unhideWhenUsed/>
    <w:rsid w:val="00042DA2"/>
    <w:pPr>
      <w:ind w:firstLine="300"/>
    </w:pPr>
  </w:style>
  <w:style w:type="paragraph" w:styleId="aa">
    <w:name w:val="Balloon Text"/>
    <w:basedOn w:val="a"/>
    <w:link w:val="ab"/>
    <w:uiPriority w:val="99"/>
    <w:semiHidden/>
    <w:unhideWhenUsed/>
    <w:rsid w:val="00B54577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rsid w:val="00B54577"/>
    <w:rPr>
      <w:rFonts w:ascii="Tahoma" w:eastAsia="Times New Roman" w:hAnsi="Tahoma" w:cs="Tahoma"/>
      <w:sz w:val="16"/>
      <w:szCs w:val="16"/>
    </w:rPr>
  </w:style>
  <w:style w:type="character" w:customStyle="1" w:styleId="apple-style-span">
    <w:name w:val="apple-style-span"/>
    <w:rsid w:val="007802E9"/>
  </w:style>
  <w:style w:type="character" w:customStyle="1" w:styleId="apple-converted-space">
    <w:name w:val="apple-converted-space"/>
    <w:rsid w:val="00F63011"/>
  </w:style>
  <w:style w:type="paragraph" w:customStyle="1" w:styleId="ac">
    <w:name w:val="Праздник"/>
    <w:basedOn w:val="a"/>
    <w:link w:val="ad"/>
    <w:qFormat/>
    <w:rsid w:val="00283B08"/>
    <w:pPr>
      <w:framePr w:hSpace="180" w:wrap="around" w:vAnchor="page" w:hAnchor="margin" w:xAlign="center" w:y="2062"/>
    </w:pPr>
    <w:rPr>
      <w:rFonts w:ascii="Arno Pro Display" w:hAnsi="Arno Pro Display"/>
      <w:b/>
      <w:i/>
      <w:caps/>
      <w:color w:val="FFFFFF"/>
      <w:sz w:val="26"/>
      <w:szCs w:val="26"/>
    </w:rPr>
  </w:style>
  <w:style w:type="character" w:customStyle="1" w:styleId="ad">
    <w:name w:val="Праздник Знак"/>
    <w:link w:val="ac"/>
    <w:rsid w:val="00283B08"/>
    <w:rPr>
      <w:rFonts w:ascii="Arno Pro Display" w:eastAsia="Times New Roman" w:hAnsi="Arno Pro Display"/>
      <w:b/>
      <w:i/>
      <w:caps/>
      <w:color w:val="FFFFFF"/>
      <w:sz w:val="26"/>
      <w:szCs w:val="26"/>
    </w:rPr>
  </w:style>
  <w:style w:type="character" w:styleId="ae">
    <w:name w:val="Hyperlink"/>
    <w:basedOn w:val="a0"/>
    <w:uiPriority w:val="99"/>
    <w:unhideWhenUsed/>
    <w:rsid w:val="00104E98"/>
    <w:rPr>
      <w:color w:val="0000FF" w:themeColor="hyperlink"/>
      <w:u w:val="single"/>
    </w:rPr>
  </w:style>
  <w:style w:type="character" w:styleId="af">
    <w:name w:val="Mention"/>
    <w:basedOn w:val="a0"/>
    <w:uiPriority w:val="99"/>
    <w:semiHidden/>
    <w:unhideWhenUsed/>
    <w:rsid w:val="00104E9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7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7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6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6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7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2;&#1086;&#1085;&#1072;&#1089;&#1090;&#1099;&#1088;&#1100;\AppData\Roaming\Microsoft\Templates\Normal1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C64979-1396-40C8-90B7-3C6304615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Normal1.dotm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Николо-Берлюковский монастырь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Алексей</dc:creator>
  <cp:lastModifiedBy>Монастырь</cp:lastModifiedBy>
  <cp:revision>5</cp:revision>
  <cp:lastPrinted>2017-03-08T16:51:00Z</cp:lastPrinted>
  <dcterms:created xsi:type="dcterms:W3CDTF">2019-11-27T20:21:00Z</dcterms:created>
  <dcterms:modified xsi:type="dcterms:W3CDTF">2019-12-02T20:35:00Z</dcterms:modified>
</cp:coreProperties>
</file>