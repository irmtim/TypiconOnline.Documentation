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8F7B" w14:textId="5CA43E3D" w:rsidR="00712CA1" w:rsidRDefault="00712CA1">
      <w:r w:rsidRPr="00712CA1">
        <w:t>[таблица]</w:t>
      </w:r>
    </w:p>
    <w:sectPr w:rsidR="00712CA1" w:rsidSect="003D37C9">
      <w:headerReference w:type="default" r:id="rId7"/>
      <w:footerReference w:type="default" r:id="rId8"/>
      <w:pgSz w:w="11906" w:h="16838"/>
      <w:pgMar w:top="1758" w:right="849" w:bottom="249" w:left="85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1492" w14:textId="77777777" w:rsidR="00754C4F" w:rsidRDefault="00754C4F" w:rsidP="00A64BEC">
      <w:r>
        <w:separator/>
      </w:r>
    </w:p>
  </w:endnote>
  <w:endnote w:type="continuationSeparator" w:id="0">
    <w:p w14:paraId="265413C1" w14:textId="77777777" w:rsidR="00754C4F" w:rsidRDefault="00754C4F" w:rsidP="00A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 Display">
    <w:altName w:val="Cambria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4917" w14:textId="0B30A10A" w:rsidR="00B06F44" w:rsidRPr="00104E98" w:rsidRDefault="00821739" w:rsidP="00821739">
    <w:pPr>
      <w:pStyle w:val="a7"/>
      <w:jc w:val="center"/>
      <w:rPr>
        <w:rFonts w:ascii="Eras Light ITC" w:hAnsi="Eras Light ITC" w:cs="Calibri Light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FF0F95D" wp14:editId="534B1F65">
          <wp:simplePos x="0" y="0"/>
          <wp:positionH relativeFrom="column">
            <wp:posOffset>2498090</wp:posOffset>
          </wp:positionH>
          <wp:positionV relativeFrom="paragraph">
            <wp:posOffset>2540</wp:posOffset>
          </wp:positionV>
          <wp:extent cx="187325" cy="179705"/>
          <wp:effectExtent l="0" t="0" r="317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32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ras Light ITC" w:hAnsi="Eras Light ITC" w:cs="Calibri Light"/>
        <w:noProof/>
        <w:lang w:val="en-US"/>
      </w:rPr>
      <w:drawing>
        <wp:anchor distT="0" distB="0" distL="114300" distR="114300" simplePos="0" relativeHeight="251661312" behindDoc="0" locked="0" layoutInCell="1" allowOverlap="1" wp14:anchorId="3480317B" wp14:editId="639EBD72">
          <wp:simplePos x="0" y="0"/>
          <wp:positionH relativeFrom="column">
            <wp:posOffset>3926840</wp:posOffset>
          </wp:positionH>
          <wp:positionV relativeFrom="paragraph">
            <wp:posOffset>3175</wp:posOffset>
          </wp:positionV>
          <wp:extent cx="179705" cy="179705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ras Light ITC" w:hAnsi="Eras Light ITC" w:cs="Calibri Light"/>
        <w:noProof/>
      </w:rPr>
      <w:drawing>
        <wp:anchor distT="0" distB="0" distL="114300" distR="114300" simplePos="0" relativeHeight="251662336" behindDoc="0" locked="0" layoutInCell="1" allowOverlap="1" wp14:anchorId="59390897" wp14:editId="290986D9">
          <wp:simplePos x="0" y="0"/>
          <wp:positionH relativeFrom="column">
            <wp:posOffset>974090</wp:posOffset>
          </wp:positionH>
          <wp:positionV relativeFrom="paragraph">
            <wp:posOffset>12700</wp:posOffset>
          </wp:positionV>
          <wp:extent cx="162000" cy="162000"/>
          <wp:effectExtent l="0" t="0" r="9525" b="952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" cy="1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ras Light ITC" w:hAnsi="Eras Light ITC" w:cs="Calibri Light"/>
        <w:noProof/>
        <w:lang w:val="en-US"/>
      </w:rPr>
      <w:t xml:space="preserve"> </w:t>
    </w:r>
    <w:r w:rsidR="00B06F44" w:rsidRPr="00C9462E">
      <w:rPr>
        <w:rFonts w:ascii="Eras Light ITC" w:hAnsi="Eras Light ITC" w:cs="Calibri Light"/>
      </w:rPr>
      <w:t>www.berluki.ru</w:t>
    </w:r>
    <w:r>
      <w:rPr>
        <w:rFonts w:asciiTheme="minorHAnsi" w:hAnsiTheme="minorHAnsi" w:cs="Calibri Light"/>
      </w:rPr>
      <w:t xml:space="preserve">                </w:t>
    </w:r>
    <w:r w:rsidR="00B06F44" w:rsidRPr="00EA226E">
      <w:rPr>
        <w:rFonts w:ascii="Eras Light ITC" w:hAnsi="Eras Light ITC" w:cs="Calibri Light"/>
      </w:rPr>
      <w:t>@monberluki</w:t>
    </w:r>
    <w:r>
      <w:rPr>
        <w:rFonts w:asciiTheme="minorHAnsi" w:hAnsiTheme="minorHAnsi" w:cs="Calibri Light"/>
      </w:rPr>
      <w:t xml:space="preserve">                 </w:t>
    </w:r>
    <w:r w:rsidR="00B06F44" w:rsidRPr="00104E98">
      <w:rPr>
        <w:rFonts w:ascii="Eras Light ITC" w:hAnsi="Eras Light ITC" w:cs="Calibri Light"/>
      </w:rPr>
      <w:t>8 (968) 374-11-07</w:t>
    </w:r>
  </w:p>
  <w:p w14:paraId="0AE41187" w14:textId="77777777" w:rsidR="00F13C66" w:rsidRPr="00B06F44" w:rsidRDefault="00F13C66" w:rsidP="00B06F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AE93" w14:textId="77777777" w:rsidR="00754C4F" w:rsidRDefault="00754C4F" w:rsidP="00A64BEC">
      <w:r>
        <w:separator/>
      </w:r>
    </w:p>
  </w:footnote>
  <w:footnote w:type="continuationSeparator" w:id="0">
    <w:p w14:paraId="6DD5AA00" w14:textId="77777777" w:rsidR="00754C4F" w:rsidRDefault="00754C4F" w:rsidP="00A6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1B79E" w14:textId="77777777" w:rsidR="00C30BDE" w:rsidRPr="00AB64A7" w:rsidRDefault="00C30BDE" w:rsidP="00C30BDE">
    <w:pPr>
      <w:jc w:val="center"/>
      <w:outlineLvl w:val="0"/>
      <w:rPr>
        <w:rFonts w:ascii="Candara" w:hAnsi="Candara" w:cs="Arial"/>
        <w:b/>
        <w:color w:val="FF0000"/>
        <w:kern w:val="56"/>
        <w:sz w:val="48"/>
        <w:szCs w:val="44"/>
        <w:u w:val="single"/>
      </w:rPr>
    </w:pPr>
    <w:r w:rsidRPr="00AB64A7">
      <w:rPr>
        <w:rFonts w:ascii="Candara" w:hAnsi="Candara" w:cs="Arial"/>
        <w:b/>
        <w:color w:val="FF0000"/>
        <w:kern w:val="56"/>
        <w:sz w:val="72"/>
        <w:szCs w:val="52"/>
        <w:u w:val="single"/>
      </w:rPr>
      <w:t>РАСПИСАНИЕ БОГОСЛУЖЕНИЙ</w:t>
    </w:r>
  </w:p>
  <w:p w14:paraId="0D847B6F" w14:textId="7EE1EE4B" w:rsidR="00F17B0A" w:rsidRPr="008D5B18" w:rsidRDefault="00F17B0A" w:rsidP="00C30BDE">
    <w:pPr>
      <w:spacing w:before="120" w:after="120"/>
      <w:ind w:left="426" w:right="337"/>
      <w:jc w:val="center"/>
      <w:outlineLvl w:val="0"/>
      <w:rPr>
        <w:rFonts w:ascii="Arno Pro Display" w:hAnsi="Arno Pro Display" w:cs="Arial"/>
        <w:sz w:val="36"/>
        <w:szCs w:val="36"/>
      </w:rPr>
    </w:pPr>
    <w:r w:rsidRPr="00712CA1">
      <w:rPr>
        <w:rFonts w:ascii="Candara" w:hAnsi="Candara"/>
        <w:sz w:val="48"/>
        <w:szCs w:val="48"/>
      </w:rPr>
      <w:t>[седмица]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D6"/>
    <w:rsid w:val="000024A7"/>
    <w:rsid w:val="00013FFF"/>
    <w:rsid w:val="00014768"/>
    <w:rsid w:val="00030D8F"/>
    <w:rsid w:val="000317F4"/>
    <w:rsid w:val="00036CF2"/>
    <w:rsid w:val="0004117C"/>
    <w:rsid w:val="00042DA2"/>
    <w:rsid w:val="00043791"/>
    <w:rsid w:val="00044FBD"/>
    <w:rsid w:val="000466E1"/>
    <w:rsid w:val="000476B0"/>
    <w:rsid w:val="00047915"/>
    <w:rsid w:val="000504EB"/>
    <w:rsid w:val="00054708"/>
    <w:rsid w:val="0006743D"/>
    <w:rsid w:val="000675B1"/>
    <w:rsid w:val="00074C95"/>
    <w:rsid w:val="00080C2C"/>
    <w:rsid w:val="00086E90"/>
    <w:rsid w:val="00091C12"/>
    <w:rsid w:val="00093A03"/>
    <w:rsid w:val="00094D5D"/>
    <w:rsid w:val="000A1A61"/>
    <w:rsid w:val="000B0F14"/>
    <w:rsid w:val="000B260A"/>
    <w:rsid w:val="000B67CC"/>
    <w:rsid w:val="000B6CA3"/>
    <w:rsid w:val="000C0CE1"/>
    <w:rsid w:val="000C0DFF"/>
    <w:rsid w:val="000C64A2"/>
    <w:rsid w:val="000D1B67"/>
    <w:rsid w:val="000E3275"/>
    <w:rsid w:val="000E3457"/>
    <w:rsid w:val="000E4C9C"/>
    <w:rsid w:val="000F00B5"/>
    <w:rsid w:val="000F225B"/>
    <w:rsid w:val="000F4B43"/>
    <w:rsid w:val="000F699B"/>
    <w:rsid w:val="00100E72"/>
    <w:rsid w:val="00101BE1"/>
    <w:rsid w:val="00103F77"/>
    <w:rsid w:val="00104E98"/>
    <w:rsid w:val="00107619"/>
    <w:rsid w:val="00112F37"/>
    <w:rsid w:val="0011518C"/>
    <w:rsid w:val="0012054B"/>
    <w:rsid w:val="001314A2"/>
    <w:rsid w:val="00133B7A"/>
    <w:rsid w:val="0013606D"/>
    <w:rsid w:val="001467E0"/>
    <w:rsid w:val="0014757C"/>
    <w:rsid w:val="00147D94"/>
    <w:rsid w:val="00150E79"/>
    <w:rsid w:val="001537CB"/>
    <w:rsid w:val="001541BA"/>
    <w:rsid w:val="001551AC"/>
    <w:rsid w:val="001601C9"/>
    <w:rsid w:val="00162225"/>
    <w:rsid w:val="00166010"/>
    <w:rsid w:val="00167F50"/>
    <w:rsid w:val="00171615"/>
    <w:rsid w:val="00175786"/>
    <w:rsid w:val="00175F89"/>
    <w:rsid w:val="001766BD"/>
    <w:rsid w:val="00176799"/>
    <w:rsid w:val="00176878"/>
    <w:rsid w:val="00176B8F"/>
    <w:rsid w:val="0018371B"/>
    <w:rsid w:val="001837BD"/>
    <w:rsid w:val="001841EE"/>
    <w:rsid w:val="00191272"/>
    <w:rsid w:val="00196080"/>
    <w:rsid w:val="001973CF"/>
    <w:rsid w:val="00197D1F"/>
    <w:rsid w:val="001A39CE"/>
    <w:rsid w:val="001A7B2B"/>
    <w:rsid w:val="001B05B1"/>
    <w:rsid w:val="001B08A8"/>
    <w:rsid w:val="001B27CE"/>
    <w:rsid w:val="001B4A9F"/>
    <w:rsid w:val="001B4BD9"/>
    <w:rsid w:val="001C65FF"/>
    <w:rsid w:val="001D0B2C"/>
    <w:rsid w:val="001D1253"/>
    <w:rsid w:val="001D498F"/>
    <w:rsid w:val="001D67FD"/>
    <w:rsid w:val="001D760D"/>
    <w:rsid w:val="001E02C3"/>
    <w:rsid w:val="001E1C2F"/>
    <w:rsid w:val="001E76E3"/>
    <w:rsid w:val="001F0089"/>
    <w:rsid w:val="001F0F90"/>
    <w:rsid w:val="001F53C8"/>
    <w:rsid w:val="001F53EC"/>
    <w:rsid w:val="002048F7"/>
    <w:rsid w:val="00210248"/>
    <w:rsid w:val="00223AEB"/>
    <w:rsid w:val="0023290F"/>
    <w:rsid w:val="00236413"/>
    <w:rsid w:val="00236A6D"/>
    <w:rsid w:val="002374FB"/>
    <w:rsid w:val="00246F16"/>
    <w:rsid w:val="002509FE"/>
    <w:rsid w:val="00254469"/>
    <w:rsid w:val="0025468C"/>
    <w:rsid w:val="002551D6"/>
    <w:rsid w:val="0025730C"/>
    <w:rsid w:val="002649A1"/>
    <w:rsid w:val="0026542D"/>
    <w:rsid w:val="00266502"/>
    <w:rsid w:val="00266E62"/>
    <w:rsid w:val="00272482"/>
    <w:rsid w:val="0028053C"/>
    <w:rsid w:val="00281BB5"/>
    <w:rsid w:val="00283B08"/>
    <w:rsid w:val="00285072"/>
    <w:rsid w:val="00296149"/>
    <w:rsid w:val="002A3D0A"/>
    <w:rsid w:val="002A5B9F"/>
    <w:rsid w:val="002A6F1D"/>
    <w:rsid w:val="002A70DC"/>
    <w:rsid w:val="002B1160"/>
    <w:rsid w:val="002C0F49"/>
    <w:rsid w:val="002E4D2D"/>
    <w:rsid w:val="002E57E8"/>
    <w:rsid w:val="002F1C71"/>
    <w:rsid w:val="002F65C7"/>
    <w:rsid w:val="003004BC"/>
    <w:rsid w:val="00304ED1"/>
    <w:rsid w:val="00320491"/>
    <w:rsid w:val="003307C2"/>
    <w:rsid w:val="00343C70"/>
    <w:rsid w:val="00344584"/>
    <w:rsid w:val="00345EFE"/>
    <w:rsid w:val="00352AB5"/>
    <w:rsid w:val="003544A0"/>
    <w:rsid w:val="003545BB"/>
    <w:rsid w:val="00355D33"/>
    <w:rsid w:val="00357B00"/>
    <w:rsid w:val="00364AD8"/>
    <w:rsid w:val="0036693F"/>
    <w:rsid w:val="003728BB"/>
    <w:rsid w:val="00375221"/>
    <w:rsid w:val="003767C9"/>
    <w:rsid w:val="00382178"/>
    <w:rsid w:val="00391758"/>
    <w:rsid w:val="00395AE2"/>
    <w:rsid w:val="003A2533"/>
    <w:rsid w:val="003A5877"/>
    <w:rsid w:val="003B050C"/>
    <w:rsid w:val="003B7F5E"/>
    <w:rsid w:val="003C0ABB"/>
    <w:rsid w:val="003C3823"/>
    <w:rsid w:val="003C52BD"/>
    <w:rsid w:val="003C7D27"/>
    <w:rsid w:val="003D23EA"/>
    <w:rsid w:val="003D37C9"/>
    <w:rsid w:val="003D5E1C"/>
    <w:rsid w:val="003D5F6E"/>
    <w:rsid w:val="003E0825"/>
    <w:rsid w:val="003E1814"/>
    <w:rsid w:val="003E1CC8"/>
    <w:rsid w:val="003E1DA6"/>
    <w:rsid w:val="003E2A54"/>
    <w:rsid w:val="003E3278"/>
    <w:rsid w:val="003E388D"/>
    <w:rsid w:val="003E4603"/>
    <w:rsid w:val="003E4877"/>
    <w:rsid w:val="003F424F"/>
    <w:rsid w:val="003F54BB"/>
    <w:rsid w:val="0040134B"/>
    <w:rsid w:val="00406C6D"/>
    <w:rsid w:val="004145CB"/>
    <w:rsid w:val="004173FF"/>
    <w:rsid w:val="00417648"/>
    <w:rsid w:val="0042446F"/>
    <w:rsid w:val="00426BF5"/>
    <w:rsid w:val="00442F9B"/>
    <w:rsid w:val="004436F0"/>
    <w:rsid w:val="00443CFD"/>
    <w:rsid w:val="00446619"/>
    <w:rsid w:val="0044777C"/>
    <w:rsid w:val="004517E2"/>
    <w:rsid w:val="00456CA8"/>
    <w:rsid w:val="00457421"/>
    <w:rsid w:val="00457681"/>
    <w:rsid w:val="004604D0"/>
    <w:rsid w:val="00461BE3"/>
    <w:rsid w:val="00463884"/>
    <w:rsid w:val="00464208"/>
    <w:rsid w:val="00467934"/>
    <w:rsid w:val="00482052"/>
    <w:rsid w:val="00484018"/>
    <w:rsid w:val="00484514"/>
    <w:rsid w:val="00484B5F"/>
    <w:rsid w:val="0048758D"/>
    <w:rsid w:val="004920B3"/>
    <w:rsid w:val="004A07DE"/>
    <w:rsid w:val="004A33B8"/>
    <w:rsid w:val="004A5970"/>
    <w:rsid w:val="004A71AE"/>
    <w:rsid w:val="004B0F09"/>
    <w:rsid w:val="004B10A6"/>
    <w:rsid w:val="004B40B8"/>
    <w:rsid w:val="004B4CA9"/>
    <w:rsid w:val="004B5554"/>
    <w:rsid w:val="004C1AD8"/>
    <w:rsid w:val="004C6160"/>
    <w:rsid w:val="004F26DC"/>
    <w:rsid w:val="004F7A90"/>
    <w:rsid w:val="00500404"/>
    <w:rsid w:val="00500FF2"/>
    <w:rsid w:val="00503178"/>
    <w:rsid w:val="0051152F"/>
    <w:rsid w:val="005127ED"/>
    <w:rsid w:val="00526EB3"/>
    <w:rsid w:val="00527A1F"/>
    <w:rsid w:val="00530528"/>
    <w:rsid w:val="00530DB1"/>
    <w:rsid w:val="00532775"/>
    <w:rsid w:val="005349F7"/>
    <w:rsid w:val="005378CC"/>
    <w:rsid w:val="00540D03"/>
    <w:rsid w:val="00541350"/>
    <w:rsid w:val="005547EE"/>
    <w:rsid w:val="00566C70"/>
    <w:rsid w:val="005720B9"/>
    <w:rsid w:val="005731D9"/>
    <w:rsid w:val="00575657"/>
    <w:rsid w:val="00577668"/>
    <w:rsid w:val="00580904"/>
    <w:rsid w:val="00581074"/>
    <w:rsid w:val="00586D6E"/>
    <w:rsid w:val="00587BA3"/>
    <w:rsid w:val="0059013F"/>
    <w:rsid w:val="005904BE"/>
    <w:rsid w:val="00596835"/>
    <w:rsid w:val="005A3C54"/>
    <w:rsid w:val="005A64D1"/>
    <w:rsid w:val="005A6918"/>
    <w:rsid w:val="005B0AA1"/>
    <w:rsid w:val="005B107C"/>
    <w:rsid w:val="005B1CD2"/>
    <w:rsid w:val="005B4944"/>
    <w:rsid w:val="005B7F76"/>
    <w:rsid w:val="005C04E7"/>
    <w:rsid w:val="005C5ABE"/>
    <w:rsid w:val="005C658C"/>
    <w:rsid w:val="005C6950"/>
    <w:rsid w:val="005C7CBB"/>
    <w:rsid w:val="005D18EE"/>
    <w:rsid w:val="005D459B"/>
    <w:rsid w:val="005D54FE"/>
    <w:rsid w:val="005D74CD"/>
    <w:rsid w:val="005D7BFD"/>
    <w:rsid w:val="005E6B89"/>
    <w:rsid w:val="005F6525"/>
    <w:rsid w:val="005F6D59"/>
    <w:rsid w:val="00601E8E"/>
    <w:rsid w:val="00604C3F"/>
    <w:rsid w:val="00604E64"/>
    <w:rsid w:val="006107B6"/>
    <w:rsid w:val="00617694"/>
    <w:rsid w:val="0062245E"/>
    <w:rsid w:val="0062565F"/>
    <w:rsid w:val="00627948"/>
    <w:rsid w:val="006307C9"/>
    <w:rsid w:val="00630966"/>
    <w:rsid w:val="00632192"/>
    <w:rsid w:val="00633813"/>
    <w:rsid w:val="00633D6F"/>
    <w:rsid w:val="00640E76"/>
    <w:rsid w:val="00643ACF"/>
    <w:rsid w:val="006476B6"/>
    <w:rsid w:val="00650F97"/>
    <w:rsid w:val="006708EB"/>
    <w:rsid w:val="006744B0"/>
    <w:rsid w:val="00680F4A"/>
    <w:rsid w:val="00692712"/>
    <w:rsid w:val="006A242F"/>
    <w:rsid w:val="006A2878"/>
    <w:rsid w:val="006A34F6"/>
    <w:rsid w:val="006A73FF"/>
    <w:rsid w:val="006A751C"/>
    <w:rsid w:val="006A757F"/>
    <w:rsid w:val="006A7D51"/>
    <w:rsid w:val="006B03DC"/>
    <w:rsid w:val="006B21C6"/>
    <w:rsid w:val="006B6CB9"/>
    <w:rsid w:val="006C1278"/>
    <w:rsid w:val="006C2141"/>
    <w:rsid w:val="006C22E3"/>
    <w:rsid w:val="006D01C4"/>
    <w:rsid w:val="006D12CD"/>
    <w:rsid w:val="006D21F3"/>
    <w:rsid w:val="006D3BCE"/>
    <w:rsid w:val="006E39C9"/>
    <w:rsid w:val="006E3A80"/>
    <w:rsid w:val="006E54F3"/>
    <w:rsid w:val="006F4372"/>
    <w:rsid w:val="006F5A47"/>
    <w:rsid w:val="006F632F"/>
    <w:rsid w:val="0070282F"/>
    <w:rsid w:val="007032B9"/>
    <w:rsid w:val="00705213"/>
    <w:rsid w:val="007052B9"/>
    <w:rsid w:val="0070720A"/>
    <w:rsid w:val="00712CA1"/>
    <w:rsid w:val="007157F3"/>
    <w:rsid w:val="00720AA0"/>
    <w:rsid w:val="00722572"/>
    <w:rsid w:val="00724ACE"/>
    <w:rsid w:val="0073102C"/>
    <w:rsid w:val="00737C05"/>
    <w:rsid w:val="00740D46"/>
    <w:rsid w:val="00743906"/>
    <w:rsid w:val="00754C4F"/>
    <w:rsid w:val="00757240"/>
    <w:rsid w:val="00760C22"/>
    <w:rsid w:val="007711E4"/>
    <w:rsid w:val="00771F8A"/>
    <w:rsid w:val="0077417D"/>
    <w:rsid w:val="007802E9"/>
    <w:rsid w:val="007868F5"/>
    <w:rsid w:val="00793418"/>
    <w:rsid w:val="00793C1E"/>
    <w:rsid w:val="00794A9D"/>
    <w:rsid w:val="007A0234"/>
    <w:rsid w:val="007A3B09"/>
    <w:rsid w:val="007A5891"/>
    <w:rsid w:val="007A7792"/>
    <w:rsid w:val="007B2257"/>
    <w:rsid w:val="007B5ACA"/>
    <w:rsid w:val="007B7165"/>
    <w:rsid w:val="007C32C3"/>
    <w:rsid w:val="007C330E"/>
    <w:rsid w:val="007C4078"/>
    <w:rsid w:val="007C5688"/>
    <w:rsid w:val="007C6ED6"/>
    <w:rsid w:val="007C7D8E"/>
    <w:rsid w:val="007C7F61"/>
    <w:rsid w:val="007D1703"/>
    <w:rsid w:val="007D72DE"/>
    <w:rsid w:val="007F2E34"/>
    <w:rsid w:val="007F453D"/>
    <w:rsid w:val="008011D0"/>
    <w:rsid w:val="00813435"/>
    <w:rsid w:val="008161A0"/>
    <w:rsid w:val="00821739"/>
    <w:rsid w:val="00822491"/>
    <w:rsid w:val="008246F5"/>
    <w:rsid w:val="00827460"/>
    <w:rsid w:val="00833136"/>
    <w:rsid w:val="00847E4E"/>
    <w:rsid w:val="0085062B"/>
    <w:rsid w:val="00850C7E"/>
    <w:rsid w:val="00850F3C"/>
    <w:rsid w:val="00862F72"/>
    <w:rsid w:val="00863263"/>
    <w:rsid w:val="00864628"/>
    <w:rsid w:val="0086479E"/>
    <w:rsid w:val="008665CE"/>
    <w:rsid w:val="008676C2"/>
    <w:rsid w:val="00867A1A"/>
    <w:rsid w:val="00874B6D"/>
    <w:rsid w:val="00877414"/>
    <w:rsid w:val="00877D31"/>
    <w:rsid w:val="00882949"/>
    <w:rsid w:val="008867AD"/>
    <w:rsid w:val="00887B76"/>
    <w:rsid w:val="00887D3C"/>
    <w:rsid w:val="008A234C"/>
    <w:rsid w:val="008A3F57"/>
    <w:rsid w:val="008A3FC9"/>
    <w:rsid w:val="008A4A24"/>
    <w:rsid w:val="008A6411"/>
    <w:rsid w:val="008A6F8D"/>
    <w:rsid w:val="008B0F27"/>
    <w:rsid w:val="008B4E93"/>
    <w:rsid w:val="008B72E1"/>
    <w:rsid w:val="008C00FC"/>
    <w:rsid w:val="008C377F"/>
    <w:rsid w:val="008C6DDB"/>
    <w:rsid w:val="008D051E"/>
    <w:rsid w:val="008D5B18"/>
    <w:rsid w:val="008D5B3E"/>
    <w:rsid w:val="008D7573"/>
    <w:rsid w:val="008E20FA"/>
    <w:rsid w:val="008F6E17"/>
    <w:rsid w:val="0090219B"/>
    <w:rsid w:val="00902258"/>
    <w:rsid w:val="00902A0B"/>
    <w:rsid w:val="0090525B"/>
    <w:rsid w:val="00914303"/>
    <w:rsid w:val="00931C89"/>
    <w:rsid w:val="009356BA"/>
    <w:rsid w:val="00943BD8"/>
    <w:rsid w:val="009449B3"/>
    <w:rsid w:val="009511F5"/>
    <w:rsid w:val="00954379"/>
    <w:rsid w:val="00956144"/>
    <w:rsid w:val="00956A61"/>
    <w:rsid w:val="00960DC7"/>
    <w:rsid w:val="00970014"/>
    <w:rsid w:val="0097217D"/>
    <w:rsid w:val="0097276D"/>
    <w:rsid w:val="00975157"/>
    <w:rsid w:val="0097570D"/>
    <w:rsid w:val="00976C84"/>
    <w:rsid w:val="009817BC"/>
    <w:rsid w:val="009917F7"/>
    <w:rsid w:val="00992081"/>
    <w:rsid w:val="009A0D6D"/>
    <w:rsid w:val="009A1161"/>
    <w:rsid w:val="009A284D"/>
    <w:rsid w:val="009A47F6"/>
    <w:rsid w:val="009C114E"/>
    <w:rsid w:val="009C4934"/>
    <w:rsid w:val="009C4A32"/>
    <w:rsid w:val="009C6155"/>
    <w:rsid w:val="009D2D12"/>
    <w:rsid w:val="009D6F06"/>
    <w:rsid w:val="009D7986"/>
    <w:rsid w:val="009E52CA"/>
    <w:rsid w:val="009E5D9A"/>
    <w:rsid w:val="009E78BC"/>
    <w:rsid w:val="009F3041"/>
    <w:rsid w:val="009F3656"/>
    <w:rsid w:val="00A013DB"/>
    <w:rsid w:val="00A043CD"/>
    <w:rsid w:val="00A0584A"/>
    <w:rsid w:val="00A063CF"/>
    <w:rsid w:val="00A12FEE"/>
    <w:rsid w:val="00A17799"/>
    <w:rsid w:val="00A20F67"/>
    <w:rsid w:val="00A218A4"/>
    <w:rsid w:val="00A24429"/>
    <w:rsid w:val="00A2604C"/>
    <w:rsid w:val="00A308FF"/>
    <w:rsid w:val="00A31A3E"/>
    <w:rsid w:val="00A42DCB"/>
    <w:rsid w:val="00A44A3E"/>
    <w:rsid w:val="00A50D72"/>
    <w:rsid w:val="00A524A6"/>
    <w:rsid w:val="00A62011"/>
    <w:rsid w:val="00A6387A"/>
    <w:rsid w:val="00A64B25"/>
    <w:rsid w:val="00A64B90"/>
    <w:rsid w:val="00A64BEC"/>
    <w:rsid w:val="00A677C4"/>
    <w:rsid w:val="00A72ED8"/>
    <w:rsid w:val="00A84DAD"/>
    <w:rsid w:val="00A8616B"/>
    <w:rsid w:val="00A96DB6"/>
    <w:rsid w:val="00A970E3"/>
    <w:rsid w:val="00AA57EE"/>
    <w:rsid w:val="00AB044E"/>
    <w:rsid w:val="00AB2FB2"/>
    <w:rsid w:val="00AB4C08"/>
    <w:rsid w:val="00AC3009"/>
    <w:rsid w:val="00AC49C3"/>
    <w:rsid w:val="00AD1526"/>
    <w:rsid w:val="00AD5FA2"/>
    <w:rsid w:val="00AD60F3"/>
    <w:rsid w:val="00AE3CEC"/>
    <w:rsid w:val="00AE4EF3"/>
    <w:rsid w:val="00AF0747"/>
    <w:rsid w:val="00AF41EC"/>
    <w:rsid w:val="00AF7718"/>
    <w:rsid w:val="00B002C4"/>
    <w:rsid w:val="00B0070E"/>
    <w:rsid w:val="00B01391"/>
    <w:rsid w:val="00B01B37"/>
    <w:rsid w:val="00B06F44"/>
    <w:rsid w:val="00B10D43"/>
    <w:rsid w:val="00B1147F"/>
    <w:rsid w:val="00B13B5C"/>
    <w:rsid w:val="00B20087"/>
    <w:rsid w:val="00B22A6D"/>
    <w:rsid w:val="00B26FBE"/>
    <w:rsid w:val="00B27019"/>
    <w:rsid w:val="00B27AE2"/>
    <w:rsid w:val="00B30B78"/>
    <w:rsid w:val="00B379F5"/>
    <w:rsid w:val="00B42A79"/>
    <w:rsid w:val="00B4373E"/>
    <w:rsid w:val="00B474CD"/>
    <w:rsid w:val="00B50853"/>
    <w:rsid w:val="00B5246B"/>
    <w:rsid w:val="00B54577"/>
    <w:rsid w:val="00B60735"/>
    <w:rsid w:val="00B61CD3"/>
    <w:rsid w:val="00B64DDF"/>
    <w:rsid w:val="00B6703E"/>
    <w:rsid w:val="00B730F2"/>
    <w:rsid w:val="00B806CC"/>
    <w:rsid w:val="00B82C3B"/>
    <w:rsid w:val="00B83594"/>
    <w:rsid w:val="00B846EB"/>
    <w:rsid w:val="00B86366"/>
    <w:rsid w:val="00B90C7D"/>
    <w:rsid w:val="00B95176"/>
    <w:rsid w:val="00B9762C"/>
    <w:rsid w:val="00B97E8D"/>
    <w:rsid w:val="00BA1734"/>
    <w:rsid w:val="00BA359C"/>
    <w:rsid w:val="00BA5F87"/>
    <w:rsid w:val="00BA647F"/>
    <w:rsid w:val="00BA6895"/>
    <w:rsid w:val="00BB577F"/>
    <w:rsid w:val="00BC048E"/>
    <w:rsid w:val="00BC0915"/>
    <w:rsid w:val="00BC2ADA"/>
    <w:rsid w:val="00BC2E1A"/>
    <w:rsid w:val="00BD2BC1"/>
    <w:rsid w:val="00BD5F98"/>
    <w:rsid w:val="00BE6BBA"/>
    <w:rsid w:val="00BE733E"/>
    <w:rsid w:val="00BF04EB"/>
    <w:rsid w:val="00C00A39"/>
    <w:rsid w:val="00C156C1"/>
    <w:rsid w:val="00C1635C"/>
    <w:rsid w:val="00C1642C"/>
    <w:rsid w:val="00C16E34"/>
    <w:rsid w:val="00C216C3"/>
    <w:rsid w:val="00C231EC"/>
    <w:rsid w:val="00C23E8C"/>
    <w:rsid w:val="00C30BDE"/>
    <w:rsid w:val="00C35AB0"/>
    <w:rsid w:val="00C41B48"/>
    <w:rsid w:val="00C44BBD"/>
    <w:rsid w:val="00C4613B"/>
    <w:rsid w:val="00C535E2"/>
    <w:rsid w:val="00C61D5E"/>
    <w:rsid w:val="00C62EE4"/>
    <w:rsid w:val="00C63C84"/>
    <w:rsid w:val="00C65392"/>
    <w:rsid w:val="00C6752D"/>
    <w:rsid w:val="00C70D80"/>
    <w:rsid w:val="00C723F6"/>
    <w:rsid w:val="00C80FB6"/>
    <w:rsid w:val="00C82AA6"/>
    <w:rsid w:val="00C91B25"/>
    <w:rsid w:val="00C92C59"/>
    <w:rsid w:val="00C9462E"/>
    <w:rsid w:val="00C95799"/>
    <w:rsid w:val="00CA2C5C"/>
    <w:rsid w:val="00CA443C"/>
    <w:rsid w:val="00CA7323"/>
    <w:rsid w:val="00CC3513"/>
    <w:rsid w:val="00CD0FEF"/>
    <w:rsid w:val="00CD57CF"/>
    <w:rsid w:val="00CE1D37"/>
    <w:rsid w:val="00CE2F04"/>
    <w:rsid w:val="00CE44DB"/>
    <w:rsid w:val="00CE4EB4"/>
    <w:rsid w:val="00CE6304"/>
    <w:rsid w:val="00CE6637"/>
    <w:rsid w:val="00CF16E3"/>
    <w:rsid w:val="00D01392"/>
    <w:rsid w:val="00D01FA6"/>
    <w:rsid w:val="00D0230C"/>
    <w:rsid w:val="00D04301"/>
    <w:rsid w:val="00D13E7F"/>
    <w:rsid w:val="00D141DA"/>
    <w:rsid w:val="00D14839"/>
    <w:rsid w:val="00D171FB"/>
    <w:rsid w:val="00D209CE"/>
    <w:rsid w:val="00D23836"/>
    <w:rsid w:val="00D2716F"/>
    <w:rsid w:val="00D30FB0"/>
    <w:rsid w:val="00D321E7"/>
    <w:rsid w:val="00D373CC"/>
    <w:rsid w:val="00D403D9"/>
    <w:rsid w:val="00D51CD2"/>
    <w:rsid w:val="00D5237E"/>
    <w:rsid w:val="00D66178"/>
    <w:rsid w:val="00D71EE2"/>
    <w:rsid w:val="00D73DE3"/>
    <w:rsid w:val="00D85CB9"/>
    <w:rsid w:val="00D90A8F"/>
    <w:rsid w:val="00D93782"/>
    <w:rsid w:val="00D94D4F"/>
    <w:rsid w:val="00DA0345"/>
    <w:rsid w:val="00DA3A3A"/>
    <w:rsid w:val="00DB156F"/>
    <w:rsid w:val="00DB3A04"/>
    <w:rsid w:val="00DB52D8"/>
    <w:rsid w:val="00DB6533"/>
    <w:rsid w:val="00DB65B9"/>
    <w:rsid w:val="00DC1C84"/>
    <w:rsid w:val="00DC3C94"/>
    <w:rsid w:val="00DC436E"/>
    <w:rsid w:val="00DC4C6C"/>
    <w:rsid w:val="00DC4F41"/>
    <w:rsid w:val="00DC6EBA"/>
    <w:rsid w:val="00DC7709"/>
    <w:rsid w:val="00DC7747"/>
    <w:rsid w:val="00DC7EC1"/>
    <w:rsid w:val="00DD6C4A"/>
    <w:rsid w:val="00DF74F4"/>
    <w:rsid w:val="00E018DC"/>
    <w:rsid w:val="00E049C3"/>
    <w:rsid w:val="00E1570C"/>
    <w:rsid w:val="00E20163"/>
    <w:rsid w:val="00E262BF"/>
    <w:rsid w:val="00E33514"/>
    <w:rsid w:val="00E33CED"/>
    <w:rsid w:val="00E34BAC"/>
    <w:rsid w:val="00E36DE2"/>
    <w:rsid w:val="00E46CC6"/>
    <w:rsid w:val="00E501FA"/>
    <w:rsid w:val="00E51893"/>
    <w:rsid w:val="00E51E12"/>
    <w:rsid w:val="00E5385B"/>
    <w:rsid w:val="00E53AE9"/>
    <w:rsid w:val="00E579F8"/>
    <w:rsid w:val="00E74277"/>
    <w:rsid w:val="00E74C81"/>
    <w:rsid w:val="00E7785B"/>
    <w:rsid w:val="00E83DDD"/>
    <w:rsid w:val="00E90CCB"/>
    <w:rsid w:val="00E913FB"/>
    <w:rsid w:val="00E942E6"/>
    <w:rsid w:val="00E95EED"/>
    <w:rsid w:val="00E97368"/>
    <w:rsid w:val="00E97ECC"/>
    <w:rsid w:val="00EA1CDE"/>
    <w:rsid w:val="00EA31DB"/>
    <w:rsid w:val="00EA6471"/>
    <w:rsid w:val="00EA672E"/>
    <w:rsid w:val="00EB0D30"/>
    <w:rsid w:val="00EB2E98"/>
    <w:rsid w:val="00EB3570"/>
    <w:rsid w:val="00EB3D51"/>
    <w:rsid w:val="00EB4D91"/>
    <w:rsid w:val="00EB55AE"/>
    <w:rsid w:val="00EC06C0"/>
    <w:rsid w:val="00EC1EA9"/>
    <w:rsid w:val="00ED003B"/>
    <w:rsid w:val="00EE2EC5"/>
    <w:rsid w:val="00EE384E"/>
    <w:rsid w:val="00EE54BE"/>
    <w:rsid w:val="00EF1903"/>
    <w:rsid w:val="00EF1FD4"/>
    <w:rsid w:val="00EF472C"/>
    <w:rsid w:val="00EF541D"/>
    <w:rsid w:val="00F007F1"/>
    <w:rsid w:val="00F04587"/>
    <w:rsid w:val="00F06C16"/>
    <w:rsid w:val="00F11665"/>
    <w:rsid w:val="00F13B62"/>
    <w:rsid w:val="00F13C66"/>
    <w:rsid w:val="00F174B2"/>
    <w:rsid w:val="00F17B0A"/>
    <w:rsid w:val="00F22253"/>
    <w:rsid w:val="00F229EB"/>
    <w:rsid w:val="00F25611"/>
    <w:rsid w:val="00F2641C"/>
    <w:rsid w:val="00F36F6B"/>
    <w:rsid w:val="00F40CCF"/>
    <w:rsid w:val="00F42225"/>
    <w:rsid w:val="00F53539"/>
    <w:rsid w:val="00F54EC9"/>
    <w:rsid w:val="00F54F74"/>
    <w:rsid w:val="00F5615B"/>
    <w:rsid w:val="00F605A1"/>
    <w:rsid w:val="00F60E26"/>
    <w:rsid w:val="00F61E87"/>
    <w:rsid w:val="00F63011"/>
    <w:rsid w:val="00F749CB"/>
    <w:rsid w:val="00F8448E"/>
    <w:rsid w:val="00F86B07"/>
    <w:rsid w:val="00F86B5F"/>
    <w:rsid w:val="00F87985"/>
    <w:rsid w:val="00F92C6B"/>
    <w:rsid w:val="00F959A8"/>
    <w:rsid w:val="00FA2FC3"/>
    <w:rsid w:val="00FA3DBB"/>
    <w:rsid w:val="00FA7424"/>
    <w:rsid w:val="00FA76B9"/>
    <w:rsid w:val="00FB1256"/>
    <w:rsid w:val="00FB2581"/>
    <w:rsid w:val="00FB4A91"/>
    <w:rsid w:val="00FB4C2F"/>
    <w:rsid w:val="00FB6F81"/>
    <w:rsid w:val="00FC621C"/>
    <w:rsid w:val="00FC7C77"/>
    <w:rsid w:val="00FD1DDC"/>
    <w:rsid w:val="00FD7DB8"/>
    <w:rsid w:val="00FE1710"/>
    <w:rsid w:val="00FE452D"/>
    <w:rsid w:val="00FE4640"/>
    <w:rsid w:val="00FE7661"/>
    <w:rsid w:val="00FE79B0"/>
    <w:rsid w:val="00FF4C7C"/>
    <w:rsid w:val="00FF4E5A"/>
    <w:rsid w:val="00FF50EE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99DDE"/>
  <w15:docId w15:val="{DD1BB4FD-E384-43AD-B22A-1AEFB7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E9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9378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D93782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42DA2"/>
    <w:pPr>
      <w:ind w:firstLine="300"/>
    </w:pPr>
  </w:style>
  <w:style w:type="paragraph" w:styleId="aa">
    <w:name w:val="Balloon Text"/>
    <w:basedOn w:val="a"/>
    <w:link w:val="ab"/>
    <w:uiPriority w:val="99"/>
    <w:semiHidden/>
    <w:unhideWhenUsed/>
    <w:rsid w:val="00B5457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B5457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7802E9"/>
  </w:style>
  <w:style w:type="character" w:customStyle="1" w:styleId="apple-converted-space">
    <w:name w:val="apple-converted-space"/>
    <w:rsid w:val="00F63011"/>
  </w:style>
  <w:style w:type="paragraph" w:customStyle="1" w:styleId="ac">
    <w:name w:val="Праздник"/>
    <w:basedOn w:val="a"/>
    <w:link w:val="ad"/>
    <w:qFormat/>
    <w:rsid w:val="00283B08"/>
    <w:pPr>
      <w:framePr w:hSpace="180" w:wrap="around" w:vAnchor="page" w:hAnchor="margin" w:xAlign="center" w:y="2062"/>
    </w:pPr>
    <w:rPr>
      <w:rFonts w:ascii="Arno Pro Display" w:hAnsi="Arno Pro Display"/>
      <w:b/>
      <w:i/>
      <w:caps/>
      <w:color w:val="FFFFFF"/>
      <w:sz w:val="26"/>
      <w:szCs w:val="26"/>
    </w:rPr>
  </w:style>
  <w:style w:type="character" w:customStyle="1" w:styleId="ad">
    <w:name w:val="Праздник Знак"/>
    <w:link w:val="ac"/>
    <w:rsid w:val="00283B08"/>
    <w:rPr>
      <w:rFonts w:ascii="Arno Pro Display" w:eastAsia="Times New Roman" w:hAnsi="Arno Pro Display"/>
      <w:b/>
      <w:i/>
      <w:caps/>
      <w:color w:val="FFFFFF"/>
      <w:sz w:val="26"/>
      <w:szCs w:val="26"/>
    </w:rPr>
  </w:style>
  <w:style w:type="character" w:styleId="ae">
    <w:name w:val="Hyperlink"/>
    <w:basedOn w:val="a0"/>
    <w:uiPriority w:val="99"/>
    <w:unhideWhenUsed/>
    <w:rsid w:val="00104E98"/>
    <w:rPr>
      <w:color w:val="0000FF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104E98"/>
    <w:rPr>
      <w:color w:val="2B579A"/>
      <w:shd w:val="clear" w:color="auto" w:fill="E6E6E6"/>
    </w:rPr>
  </w:style>
  <w:style w:type="character" w:styleId="af0">
    <w:name w:val="Unresolved Mention"/>
    <w:basedOn w:val="a0"/>
    <w:uiPriority w:val="99"/>
    <w:semiHidden/>
    <w:unhideWhenUsed/>
    <w:rsid w:val="00821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Normal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3179-ADCC-4700-9392-7055450C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Николо-Берлюковский монастырь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имТ Д</cp:lastModifiedBy>
  <cp:revision>9</cp:revision>
  <cp:lastPrinted>2017-03-08T16:51:00Z</cp:lastPrinted>
  <dcterms:created xsi:type="dcterms:W3CDTF">2019-11-27T20:21:00Z</dcterms:created>
  <dcterms:modified xsi:type="dcterms:W3CDTF">2023-10-03T04:27:00Z</dcterms:modified>
</cp:coreProperties>
</file>