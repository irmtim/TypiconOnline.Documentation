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4" cy="1414200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4" cy="141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6289B6F9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B476901" w14:textId="77777777" w:rsidR="005E0C5A" w:rsidRDefault="005E0C5A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Подзаголовок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D9444C0" w14:textId="77777777" w:rsidR="005E0C5A" w:rsidRDefault="005E0C5A">
                                    <w:pPr>
                                      <w:pStyle w:val="15"/>
                                    </w:pPr>
                                    <w:r>
                                      <w:t xml:space="preserve">Правила таблицы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Rules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476901" w14:textId="77777777" w:rsidR="005E0C5A" w:rsidRDefault="005E0C5A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sdt>
                          <w:sdtPr>
                            <w:alias w:val="Подзаголовок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D9444C0" w14:textId="77777777" w:rsidR="005E0C5A" w:rsidRDefault="005E0C5A">
                              <w:pPr>
                                <w:pStyle w:val="15"/>
                              </w:pPr>
                              <w:r>
                                <w:t xml:space="preserve">Правила таблицы </w:t>
                              </w:r>
                              <w:r>
                                <w:rPr>
                                  <w:lang w:val="en-US"/>
                                </w:rPr>
                                <w:t>Rules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4E37DD3A" w14:textId="498CA4DE" w:rsidR="00742630" w:rsidRDefault="004059DB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 w:rsidRPr="00076CE4">
            <w:fldChar w:fldCharType="begin"/>
          </w:r>
          <w:r w:rsidRPr="00076CE4">
            <w:instrText xml:space="preserve"> TOC \o "1-2" </w:instrText>
          </w:r>
          <w:r w:rsidR="00736285" w:rsidRPr="00076CE4">
            <w:instrText xml:space="preserve">\n "2-2" </w:instrText>
          </w:r>
          <w:r w:rsidRPr="00076CE4">
            <w:instrText xml:space="preserve">\h \z \u </w:instrText>
          </w:r>
          <w:r w:rsidRPr="00076CE4">
            <w:fldChar w:fldCharType="separate"/>
          </w:r>
          <w:hyperlink w:anchor="_Toc483172850" w:history="1">
            <w:r w:rsidR="00742630" w:rsidRPr="00FC5780">
              <w:rPr>
                <w:rStyle w:val="af1"/>
                <w:noProof/>
              </w:rPr>
              <w:t>Пояснительная записка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_Toc483172850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3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502ECE4A" w14:textId="449E6E07" w:rsidR="00742630" w:rsidRDefault="005E0C5A">
          <w:pPr>
            <w:pStyle w:val="22"/>
            <w:rPr>
              <w:noProof/>
              <w:color w:val="auto"/>
              <w:szCs w:val="22"/>
            </w:rPr>
          </w:pPr>
          <w:hyperlink w:anchor="_Toc483172851" w:history="1">
            <w:r w:rsidR="00742630" w:rsidRPr="00FC5780">
              <w:rPr>
                <w:rStyle w:val="af1"/>
                <w:noProof/>
              </w:rPr>
              <w:t>Знаки служб</w:t>
            </w:r>
          </w:hyperlink>
        </w:p>
        <w:p w14:paraId="2EACCD04" w14:textId="55DF7122" w:rsidR="00742630" w:rsidRDefault="005E0C5A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52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Знаки служб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_Toc483172852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5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3641EE04" w14:textId="4FF9A316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3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Без знака</w:t>
            </w:r>
          </w:hyperlink>
        </w:p>
        <w:p w14:paraId="1A54E7F2" w14:textId="2B35A432" w:rsidR="00742630" w:rsidRDefault="005E0C5A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54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Минея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_Toc483172854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6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4652F63F" w14:textId="593159DB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5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Собор новомучеников и исповедников Церкви Русской</w:t>
            </w:r>
          </w:hyperlink>
        </w:p>
        <w:p w14:paraId="77BDA5BA" w14:textId="1E83867F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6" w:history="1">
            <w:r w:rsidR="00742630" w:rsidRPr="00FC5780">
              <w:rPr>
                <w:rStyle w:val="af1"/>
                <w:noProof/>
              </w:rPr>
              <w:t>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Первое и второе обретение главы Предтечевы</w:t>
            </w:r>
          </w:hyperlink>
        </w:p>
        <w:p w14:paraId="418BBE6A" w14:textId="39036B24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7" w:history="1">
            <w:r w:rsidR="00742630" w:rsidRPr="00FC5780">
              <w:rPr>
                <w:rStyle w:val="af1"/>
                <w:noProof/>
              </w:rPr>
              <w:t>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40 Севастийских мучеников</w:t>
            </w:r>
          </w:hyperlink>
        </w:p>
        <w:p w14:paraId="2914CD70" w14:textId="449E72F3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8" w:history="1">
            <w:r w:rsidR="00742630" w:rsidRPr="00FC5780">
              <w:rPr>
                <w:rStyle w:val="af1"/>
                <w:noProof/>
              </w:rPr>
              <w:t>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23 марта</w:t>
            </w:r>
          </w:hyperlink>
        </w:p>
        <w:p w14:paraId="1E1A0EDE" w14:textId="332237C6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59" w:history="1">
            <w:r w:rsidR="00742630" w:rsidRPr="00FC5780">
              <w:rPr>
                <w:rStyle w:val="af1"/>
                <w:noProof/>
              </w:rPr>
              <w:t>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24 марта</w:t>
            </w:r>
          </w:hyperlink>
        </w:p>
        <w:p w14:paraId="68B91192" w14:textId="36A86738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0" w:history="1">
            <w:r w:rsidR="00742630" w:rsidRPr="00FC5780">
              <w:rPr>
                <w:rStyle w:val="af1"/>
                <w:noProof/>
              </w:rPr>
              <w:t>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25 марта</w:t>
            </w:r>
          </w:hyperlink>
        </w:p>
        <w:p w14:paraId="1EE3ED5A" w14:textId="2F5A6C39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1" w:history="1">
            <w:r w:rsidR="00742630" w:rsidRPr="00FC5780">
              <w:rPr>
                <w:rStyle w:val="af1"/>
                <w:noProof/>
              </w:rPr>
              <w:t>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26 марта</w:t>
            </w:r>
          </w:hyperlink>
        </w:p>
        <w:p w14:paraId="29154AF9" w14:textId="20B3C0F8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2" w:history="1">
            <w:r w:rsidR="00742630" w:rsidRPr="00FC5780">
              <w:rPr>
                <w:rStyle w:val="af1"/>
                <w:noProof/>
              </w:rPr>
              <w:t>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27 марта</w:t>
            </w:r>
          </w:hyperlink>
        </w:p>
        <w:p w14:paraId="30E9EB8E" w14:textId="04B63E4D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3" w:history="1">
            <w:r w:rsidR="00742630" w:rsidRPr="00FC5780">
              <w:rPr>
                <w:rStyle w:val="af1"/>
                <w:noProof/>
              </w:rPr>
              <w:t>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Благовещение</w:t>
            </w:r>
          </w:hyperlink>
        </w:p>
        <w:p w14:paraId="18FE69CD" w14:textId="0DA01B66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4" w:history="1">
            <w:r w:rsidR="00742630" w:rsidRPr="00FC5780">
              <w:rPr>
                <w:rStyle w:val="af1"/>
                <w:noProof/>
              </w:rPr>
              <w:t>10.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Предпразднество Благовещения (6 апреля)</w:t>
            </w:r>
          </w:hyperlink>
        </w:p>
        <w:p w14:paraId="732D8E53" w14:textId="2A09D30B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5" w:history="1">
            <w:r w:rsidR="00742630" w:rsidRPr="00FC5780">
              <w:rPr>
                <w:rStyle w:val="af1"/>
                <w:noProof/>
              </w:rPr>
              <w:t>11.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Отдание праздника Благовещения (8 апреля)</w:t>
            </w:r>
          </w:hyperlink>
        </w:p>
        <w:p w14:paraId="35B9F07A" w14:textId="4139A5EC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6" w:history="1">
            <w:r w:rsidR="00742630" w:rsidRPr="00FC5780">
              <w:rPr>
                <w:rStyle w:val="af1"/>
                <w:noProof/>
              </w:rPr>
              <w:t>12.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Димитриевская родительская суббота</w:t>
            </w:r>
          </w:hyperlink>
        </w:p>
        <w:p w14:paraId="394B4892" w14:textId="0199FB76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7" w:history="1">
            <w:r w:rsidR="00742630" w:rsidRPr="00FC5780">
              <w:rPr>
                <w:rStyle w:val="af1"/>
                <w:noProof/>
              </w:rPr>
              <w:t>13.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пред Воздвижением</w:t>
            </w:r>
          </w:hyperlink>
        </w:p>
        <w:p w14:paraId="182BD11F" w14:textId="2C54F51C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8" w:history="1">
            <w:r w:rsidR="00742630" w:rsidRPr="00FC5780">
              <w:rPr>
                <w:rStyle w:val="af1"/>
                <w:noProof/>
              </w:rPr>
              <w:t>14.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пред Воздвижением</w:t>
            </w:r>
          </w:hyperlink>
        </w:p>
        <w:p w14:paraId="6402620F" w14:textId="48A66454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69" w:history="1">
            <w:r w:rsidR="00742630" w:rsidRPr="00FC5780">
              <w:rPr>
                <w:rStyle w:val="af1"/>
                <w:noProof/>
              </w:rPr>
              <w:t>15.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по Воздвижении</w:t>
            </w:r>
          </w:hyperlink>
        </w:p>
        <w:p w14:paraId="4A78C472" w14:textId="39C6B957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0" w:history="1">
            <w:r w:rsidR="00742630" w:rsidRPr="00FC5780">
              <w:rPr>
                <w:rStyle w:val="af1"/>
                <w:noProof/>
              </w:rPr>
              <w:t>16.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по Воздвижении</w:t>
            </w:r>
          </w:hyperlink>
        </w:p>
        <w:p w14:paraId="161531F1" w14:textId="67017181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1" w:history="1">
            <w:r w:rsidR="00742630" w:rsidRPr="00FC5780">
              <w:rPr>
                <w:rStyle w:val="af1"/>
                <w:noProof/>
              </w:rPr>
              <w:t>17.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Память святых отцов VII Вселенского Собора.</w:t>
            </w:r>
          </w:hyperlink>
        </w:p>
        <w:p w14:paraId="4629ACF0" w14:textId="004EAB1F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2" w:history="1">
            <w:r w:rsidR="00742630" w:rsidRPr="00FC5780">
              <w:rPr>
                <w:rStyle w:val="af1"/>
                <w:noProof/>
              </w:rPr>
              <w:t>18.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святых праотец.</w:t>
            </w:r>
          </w:hyperlink>
        </w:p>
        <w:p w14:paraId="47DC4A7B" w14:textId="6A80BFB8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3" w:history="1">
            <w:r w:rsidR="00742630" w:rsidRPr="00FC5780">
              <w:rPr>
                <w:rStyle w:val="af1"/>
                <w:noProof/>
              </w:rPr>
              <w:t>19.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Неделя пред Рождеством Христовым, святых отец.</w:t>
            </w:r>
          </w:hyperlink>
        </w:p>
        <w:p w14:paraId="69221B9C" w14:textId="29E830DB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4" w:history="1">
            <w:r w:rsidR="00742630" w:rsidRPr="00FC5780">
              <w:rPr>
                <w:rStyle w:val="af1"/>
                <w:noProof/>
              </w:rPr>
              <w:t>20.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Суббота пред Рождеством Христовым.</w:t>
            </w:r>
          </w:hyperlink>
        </w:p>
        <w:p w14:paraId="5C8A2216" w14:textId="60B3F930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5" w:history="1">
            <w:r w:rsidR="00742630" w:rsidRPr="00FC5780">
              <w:rPr>
                <w:rStyle w:val="af1"/>
                <w:noProof/>
              </w:rPr>
              <w:t>21.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Рождество Христово</w:t>
            </w:r>
          </w:hyperlink>
        </w:p>
        <w:p w14:paraId="3A4A8DD8" w14:textId="00837A2E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6" w:history="1">
            <w:r w:rsidR="00742630" w:rsidRPr="00FC5780">
              <w:rPr>
                <w:rStyle w:val="af1"/>
                <w:noProof/>
                <w:highlight w:val="green"/>
              </w:rPr>
              <w:t>22.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6 января</w:t>
            </w:r>
          </w:hyperlink>
        </w:p>
        <w:p w14:paraId="593067DE" w14:textId="59EC2FA4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7" w:history="1">
            <w:r w:rsidR="00742630" w:rsidRPr="00FC5780">
              <w:rPr>
                <w:rStyle w:val="af1"/>
                <w:noProof/>
                <w:highlight w:val="green"/>
              </w:rPr>
              <w:t>23.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5 января</w:t>
            </w:r>
          </w:hyperlink>
        </w:p>
        <w:p w14:paraId="310D85AB" w14:textId="12A51C6A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8" w:history="1">
            <w:r w:rsidR="00742630" w:rsidRPr="00FC5780">
              <w:rPr>
                <w:rStyle w:val="af1"/>
                <w:noProof/>
                <w:highlight w:val="green"/>
              </w:rPr>
              <w:t>24.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4 января</w:t>
            </w:r>
          </w:hyperlink>
        </w:p>
        <w:p w14:paraId="6ECDB8AD" w14:textId="1FC554F0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79" w:history="1">
            <w:r w:rsidR="00742630" w:rsidRPr="00FC5780">
              <w:rPr>
                <w:rStyle w:val="af1"/>
                <w:noProof/>
                <w:highlight w:val="green"/>
              </w:rPr>
              <w:t>25.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Попразднство Рождества Христова. Правв. Иосифа Обручника, Давида царя и Иакова, брата Господня</w:t>
            </w:r>
          </w:hyperlink>
        </w:p>
        <w:p w14:paraId="6532B098" w14:textId="036A5145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0" w:history="1">
            <w:r w:rsidR="00742630" w:rsidRPr="00FC5780">
              <w:rPr>
                <w:rStyle w:val="af1"/>
                <w:noProof/>
                <w:highlight w:val="green"/>
              </w:rPr>
              <w:t>26.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по Рождестве Христовом и пред Богоявлением</w:t>
            </w:r>
          </w:hyperlink>
        </w:p>
        <w:p w14:paraId="64AD98D9" w14:textId="76BEFE22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1" w:history="1">
            <w:r w:rsidR="00742630" w:rsidRPr="00FC5780">
              <w:rPr>
                <w:rStyle w:val="af1"/>
                <w:noProof/>
                <w:highlight w:val="green"/>
              </w:rPr>
              <w:t>27.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по Рождестве Христовом</w:t>
            </w:r>
          </w:hyperlink>
        </w:p>
        <w:p w14:paraId="72CDB0AB" w14:textId="600AFBF8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2" w:history="1">
            <w:r w:rsidR="00742630" w:rsidRPr="00FC5780">
              <w:rPr>
                <w:rStyle w:val="af1"/>
                <w:noProof/>
                <w:highlight w:val="green"/>
              </w:rPr>
              <w:t>28.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Суббота пред Богоявлением</w:t>
            </w:r>
          </w:hyperlink>
        </w:p>
        <w:p w14:paraId="57FF8947" w14:textId="33E6938A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3" w:history="1">
            <w:r w:rsidR="00742630" w:rsidRPr="00FC5780">
              <w:rPr>
                <w:rStyle w:val="af1"/>
                <w:noProof/>
                <w:highlight w:val="green"/>
              </w:rPr>
              <w:t>29.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green"/>
              </w:rPr>
              <w:t>Неделя пред Богоявлением</w:t>
            </w:r>
          </w:hyperlink>
        </w:p>
        <w:p w14:paraId="01425E0F" w14:textId="13B36968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4" w:history="1">
            <w:r w:rsidR="00742630" w:rsidRPr="00FC5780">
              <w:rPr>
                <w:rStyle w:val="af1"/>
                <w:noProof/>
              </w:rPr>
              <w:t>30.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Богоявление</w:t>
            </w:r>
          </w:hyperlink>
        </w:p>
        <w:p w14:paraId="6A1F2330" w14:textId="6A1A1135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5" w:history="1">
            <w:r w:rsidR="00742630" w:rsidRPr="00FC5780">
              <w:rPr>
                <w:rStyle w:val="af1"/>
                <w:noProof/>
              </w:rPr>
              <w:t>31.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16 января</w:t>
            </w:r>
          </w:hyperlink>
        </w:p>
        <w:p w14:paraId="4795DC0E" w14:textId="47427A2C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6" w:history="1">
            <w:r w:rsidR="00742630" w:rsidRPr="00FC5780">
              <w:rPr>
                <w:rStyle w:val="af1"/>
                <w:noProof/>
              </w:rPr>
              <w:t>32.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17 января</w:t>
            </w:r>
          </w:hyperlink>
        </w:p>
        <w:p w14:paraId="5B27CE70" w14:textId="5EDC4321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87" w:history="1">
            <w:r w:rsidR="00742630" w:rsidRPr="00FC5780">
              <w:rPr>
                <w:rStyle w:val="af1"/>
                <w:noProof/>
              </w:rPr>
              <w:t>33.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18 января</w:t>
            </w:r>
          </w:hyperlink>
        </w:p>
        <w:p w14:paraId="21279839" w14:textId="2AA88B21" w:rsidR="00742630" w:rsidRDefault="005E0C5A">
          <w:pPr>
            <w:pStyle w:val="22"/>
            <w:rPr>
              <w:noProof/>
              <w:color w:val="auto"/>
              <w:szCs w:val="22"/>
            </w:rPr>
          </w:pPr>
          <w:hyperlink w:anchor="_Toc483172888" w:history="1">
            <w:r w:rsidR="00742630" w:rsidRPr="00FC5780">
              <w:rPr>
                <w:rStyle w:val="af1"/>
                <w:noProof/>
              </w:rPr>
              <w:t>34.</w:t>
            </w:r>
          </w:hyperlink>
        </w:p>
        <w:p w14:paraId="07078E04" w14:textId="088AF598" w:rsidR="00742630" w:rsidRDefault="005E0C5A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483172889" w:history="1">
            <w:r w:rsidR="00742630" w:rsidRPr="00FC5780">
              <w:rPr>
                <w:rStyle w:val="af1"/>
                <w:rFonts w:asciiTheme="majorHAnsi" w:eastAsiaTheme="majorEastAsia" w:hAnsiTheme="majorHAnsi" w:cstheme="majorBidi"/>
                <w:noProof/>
              </w:rPr>
              <w:t>Триодь</w:t>
            </w:r>
            <w:r w:rsidR="00742630">
              <w:rPr>
                <w:noProof/>
                <w:webHidden/>
              </w:rPr>
              <w:tab/>
            </w:r>
            <w:r w:rsidR="00742630">
              <w:rPr>
                <w:noProof/>
                <w:webHidden/>
              </w:rPr>
              <w:fldChar w:fldCharType="begin"/>
            </w:r>
            <w:r w:rsidR="00742630">
              <w:rPr>
                <w:noProof/>
                <w:webHidden/>
              </w:rPr>
              <w:instrText xml:space="preserve"> PAGEREF _Toc483172889 \h </w:instrText>
            </w:r>
            <w:r w:rsidR="00742630">
              <w:rPr>
                <w:noProof/>
                <w:webHidden/>
              </w:rPr>
            </w:r>
            <w:r w:rsidR="00742630">
              <w:rPr>
                <w:noProof/>
                <w:webHidden/>
              </w:rPr>
              <w:fldChar w:fldCharType="separate"/>
            </w:r>
            <w:r w:rsidR="00742630">
              <w:rPr>
                <w:noProof/>
                <w:webHidden/>
              </w:rPr>
              <w:t>25</w:t>
            </w:r>
            <w:r w:rsidR="00742630">
              <w:rPr>
                <w:noProof/>
                <w:webHidden/>
              </w:rPr>
              <w:fldChar w:fldCharType="end"/>
            </w:r>
          </w:hyperlink>
        </w:p>
        <w:p w14:paraId="47DFD19F" w14:textId="52DA250F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0" w:history="1">
            <w:r w:rsidR="00742630" w:rsidRPr="00FC5780">
              <w:rPr>
                <w:rStyle w:val="af1"/>
                <w:noProof/>
              </w:rPr>
              <w:t>1.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Среда крестопоклонная</w:t>
            </w:r>
          </w:hyperlink>
        </w:p>
        <w:p w14:paraId="70799401" w14:textId="6388C30D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1" w:history="1">
            <w:r w:rsidR="00742630" w:rsidRPr="00FC5780">
              <w:rPr>
                <w:rStyle w:val="af1"/>
                <w:noProof/>
                <w:highlight w:val="red"/>
              </w:rPr>
              <w:t>2.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  <w:highlight w:val="red"/>
              </w:rPr>
              <w:t>Среда 5 седмицы</w:t>
            </w:r>
          </w:hyperlink>
        </w:p>
        <w:p w14:paraId="032FE300" w14:textId="417DEACE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2" w:history="1">
            <w:r w:rsidR="00742630" w:rsidRPr="00FC5780">
              <w:rPr>
                <w:rStyle w:val="af1"/>
                <w:noProof/>
              </w:rPr>
              <w:t>3.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Четверг 5 седмицы (Великий канон)</w:t>
            </w:r>
          </w:hyperlink>
        </w:p>
        <w:p w14:paraId="5F243B8F" w14:textId="70BD7C15" w:rsidR="00742630" w:rsidRDefault="005E0C5A">
          <w:pPr>
            <w:pStyle w:val="22"/>
            <w:tabs>
              <w:tab w:val="left" w:pos="1540"/>
            </w:tabs>
            <w:rPr>
              <w:noProof/>
              <w:color w:val="auto"/>
              <w:szCs w:val="22"/>
            </w:rPr>
          </w:pPr>
          <w:hyperlink w:anchor="_Toc483172893" w:history="1">
            <w:r w:rsidR="00742630" w:rsidRPr="00FC5780">
              <w:rPr>
                <w:rStyle w:val="af1"/>
                <w:noProof/>
              </w:rPr>
              <w:t>4.</w:t>
            </w:r>
            <w:r w:rsidR="00742630">
              <w:rPr>
                <w:noProof/>
                <w:color w:val="auto"/>
                <w:szCs w:val="22"/>
              </w:rPr>
              <w:tab/>
            </w:r>
            <w:r w:rsidR="00742630" w:rsidRPr="00FC5780">
              <w:rPr>
                <w:rStyle w:val="af1"/>
                <w:noProof/>
              </w:rPr>
              <w:t>Вселенская родительская суббота. Поминовение усопших.</w:t>
            </w:r>
          </w:hyperlink>
        </w:p>
        <w:p w14:paraId="52ABA091" w14:textId="58ABB47C" w:rsidR="004059DB" w:rsidRPr="00076CE4" w:rsidRDefault="004059DB" w:rsidP="00E3766B">
          <w:pPr>
            <w:pStyle w:val="22"/>
          </w:pPr>
          <w:r w:rsidRPr="00076CE4"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076CE4" w:rsidRDefault="005F16C6">
      <w:pPr>
        <w:sectPr w:rsidR="005F16C6" w:rsidRPr="00076CE4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77777777" w:rsidR="005F16C6" w:rsidRPr="00076CE4" w:rsidRDefault="004059DB">
      <w:pPr>
        <w:pStyle w:val="11"/>
      </w:pPr>
      <w:bookmarkStart w:id="0" w:name="_Toc483172850"/>
      <w:r w:rsidRPr="00076CE4">
        <w:lastRenderedPageBreak/>
        <w:t>Пояснительная записка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52579605"/>
      </w:sdtPr>
      <w:sdtEndPr>
        <w:rPr>
          <w:rFonts w:ascii="Calibri" w:hAnsi="Calibri" w:cs="Calibri"/>
          <w:b/>
          <w:bCs/>
          <w:i/>
          <w:iCs/>
          <w:sz w:val="22"/>
          <w:szCs w:val="22"/>
        </w:rPr>
      </w:sdtEndPr>
      <w:sdtContent>
        <w:p w14:paraId="023E5A12" w14:textId="3C577FA3" w:rsidR="00581098" w:rsidRDefault="00581098">
          <w:r>
            <w:t>Ниже представлен список таблиц из цикла годового богослуже</w:t>
          </w:r>
          <w:r w:rsidR="00DD7A76">
            <w:t>б</w:t>
          </w:r>
          <w:r>
            <w:t>ного круга и круга Триоди, для которых существует необходимость создания особых правил.</w:t>
          </w:r>
          <w:r w:rsidR="00646F5C">
            <w:t xml:space="preserve"> Данный документ формулирует правила только для расписания богослужений, не вдаваясь в подробности последовательностей богослужения.</w:t>
          </w:r>
        </w:p>
        <w:p w14:paraId="2D1223B5" w14:textId="2E458040" w:rsidR="00581098" w:rsidRDefault="00581098" w:rsidP="00581098">
          <w:pPr>
            <w:pStyle w:val="2"/>
            <w:ind w:left="360"/>
          </w:pPr>
          <w:bookmarkStart w:id="1" w:name="_Toc483172851"/>
          <w:r>
            <w:t>Знаки служб</w:t>
          </w:r>
          <w:bookmarkEnd w:id="1"/>
        </w:p>
        <w:p w14:paraId="2BF08EF4" w14:textId="0668C5A5" w:rsidR="00DD7A76" w:rsidRDefault="00DD7A76" w:rsidP="00DD7A76">
          <w:r>
            <w:t>Знаки служб используются для дальнейшего формирования правил соединения различных служб и отображения в выходном виде расписания.</w:t>
          </w:r>
        </w:p>
        <w:p w14:paraId="08BF5A6A" w14:textId="77777777" w:rsidR="00674482" w:rsidRPr="00674482" w:rsidRDefault="00674482" w:rsidP="00674482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</w:pPr>
          <w:r w:rsidRPr="00674482"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t>Актуальная концепция</w:t>
          </w:r>
        </w:p>
        <w:tbl>
          <w:tblPr>
            <w:tblStyle w:val="af7"/>
            <w:tblW w:w="0" w:type="auto"/>
            <w:tblLook w:val="04A0" w:firstRow="1" w:lastRow="0" w:firstColumn="1" w:lastColumn="0" w:noHBand="0" w:noVBand="1"/>
            <w:tblCaption w:val=""/>
            <w:tblDescription w:val=""/>
          </w:tblPr>
          <w:tblGrid>
            <w:gridCol w:w="1049"/>
            <w:gridCol w:w="3778"/>
            <w:gridCol w:w="1291"/>
            <w:gridCol w:w="6606"/>
          </w:tblGrid>
          <w:tr w:rsidR="00674482" w:rsidRPr="00674482" w14:paraId="5FD50AD8" w14:textId="77777777" w:rsidTr="009A6CE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FC54DF" w14:textId="77777777" w:rsidR="00674482" w:rsidRPr="00674482" w:rsidRDefault="00674482" w:rsidP="009A6CE5">
                <w:pPr>
                  <w:spacing w:after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Номер</w:t>
                </w:r>
              </w:p>
            </w:tc>
            <w:tc>
              <w:tcPr>
                <w:tcW w:w="3778" w:type="dxa"/>
                <w:hideMark/>
              </w:tcPr>
              <w:p w14:paraId="7E50C9F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Имя</w:t>
                </w:r>
              </w:p>
            </w:tc>
            <w:tc>
              <w:tcPr>
                <w:tcW w:w="1291" w:type="dxa"/>
                <w:hideMark/>
              </w:tcPr>
              <w:p w14:paraId="7C6142ED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Приоритет</w:t>
                </w:r>
              </w:p>
            </w:tc>
            <w:tc>
              <w:tcPr>
                <w:tcW w:w="6606" w:type="dxa"/>
                <w:hideMark/>
              </w:tcPr>
              <w:p w14:paraId="3A516679" w14:textId="77777777" w:rsidR="00674482" w:rsidRPr="00674482" w:rsidRDefault="00674482" w:rsidP="009A6CE5">
                <w:pPr>
                  <w:spacing w:after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FFFFFF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b/>
                    <w:bCs/>
                    <w:color w:val="FFFFFF"/>
                    <w:sz w:val="22"/>
                    <w:szCs w:val="22"/>
                  </w:rPr>
                  <w:t>Примечание</w:t>
                </w:r>
              </w:p>
            </w:tc>
          </w:tr>
          <w:tr w:rsidR="00674482" w:rsidRPr="00674482" w14:paraId="73077FA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0DE6F9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3778" w:type="dxa"/>
                <w:hideMark/>
              </w:tcPr>
              <w:p w14:paraId="2F62A484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Пасха</w:t>
                </w:r>
              </w:p>
            </w:tc>
            <w:tc>
              <w:tcPr>
                <w:tcW w:w="1291" w:type="dxa"/>
                <w:hideMark/>
              </w:tcPr>
              <w:p w14:paraId="764E2F6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6606" w:type="dxa"/>
                <w:hideMark/>
              </w:tcPr>
              <w:p w14:paraId="307E296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188CCB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1B81F3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3778" w:type="dxa"/>
                <w:hideMark/>
              </w:tcPr>
              <w:p w14:paraId="0F91CDF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День Светлой и Страстной седмиц</w:t>
                </w:r>
              </w:p>
            </w:tc>
            <w:tc>
              <w:tcPr>
                <w:tcW w:w="1291" w:type="dxa"/>
                <w:hideMark/>
              </w:tcPr>
              <w:p w14:paraId="6796EF18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6606" w:type="dxa"/>
                <w:hideMark/>
              </w:tcPr>
              <w:p w14:paraId="245F5A51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Начинается с Лазаревой субботы, заканчивается Светлой субботой</w:t>
                </w:r>
              </w:p>
            </w:tc>
          </w:tr>
          <w:tr w:rsidR="00674482" w:rsidRPr="00674482" w14:paraId="6CFC8E66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3DDE50D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3778" w:type="dxa"/>
                <w:hideMark/>
              </w:tcPr>
              <w:p w14:paraId="14D117B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 с литией</w:t>
                </w:r>
              </w:p>
            </w:tc>
            <w:tc>
              <w:tcPr>
                <w:tcW w:w="1291" w:type="dxa"/>
                <w:hideMark/>
              </w:tcPr>
              <w:p w14:paraId="34876A6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4A099742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642E6B3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EFCD93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3778" w:type="dxa"/>
                <w:hideMark/>
              </w:tcPr>
              <w:p w14:paraId="1DAE573F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Бдение</w:t>
                </w:r>
              </w:p>
            </w:tc>
            <w:tc>
              <w:tcPr>
                <w:tcW w:w="1291" w:type="dxa"/>
                <w:hideMark/>
              </w:tcPr>
              <w:p w14:paraId="4455D35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2B9AA1EE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7DFED81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2F99468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3778" w:type="dxa"/>
                <w:hideMark/>
              </w:tcPr>
              <w:p w14:paraId="26349426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Полиелей</w:t>
                </w:r>
              </w:p>
            </w:tc>
            <w:tc>
              <w:tcPr>
                <w:tcW w:w="1291" w:type="dxa"/>
                <w:hideMark/>
              </w:tcPr>
              <w:p w14:paraId="4A24321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69A3B191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4B24E721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4A741E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7</w:t>
                </w:r>
              </w:p>
            </w:tc>
            <w:tc>
              <w:tcPr>
                <w:tcW w:w="3778" w:type="dxa"/>
                <w:hideMark/>
              </w:tcPr>
              <w:p w14:paraId="4F994005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Воскресенье с Соборованием</w:t>
                </w:r>
              </w:p>
            </w:tc>
            <w:tc>
              <w:tcPr>
                <w:tcW w:w="1291" w:type="dxa"/>
                <w:hideMark/>
              </w:tcPr>
              <w:p w14:paraId="4539E3B2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8E1025F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80E63F5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C3B70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6</w:t>
                </w:r>
              </w:p>
            </w:tc>
            <w:tc>
              <w:tcPr>
                <w:tcW w:w="3778" w:type="dxa"/>
                <w:hideMark/>
              </w:tcPr>
              <w:p w14:paraId="2C52544D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Воскресный день</w:t>
                </w:r>
              </w:p>
            </w:tc>
            <w:tc>
              <w:tcPr>
                <w:tcW w:w="1291" w:type="dxa"/>
                <w:hideMark/>
              </w:tcPr>
              <w:p w14:paraId="6D78DAFF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3</w:t>
                </w:r>
              </w:p>
            </w:tc>
            <w:tc>
              <w:tcPr>
                <w:tcW w:w="6606" w:type="dxa"/>
                <w:hideMark/>
              </w:tcPr>
              <w:p w14:paraId="50765E5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1522287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0B1D8FDD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8</w:t>
                </w:r>
              </w:p>
            </w:tc>
            <w:tc>
              <w:tcPr>
                <w:tcW w:w="3778" w:type="dxa"/>
                <w:hideMark/>
              </w:tcPr>
              <w:p w14:paraId="0824CD4E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auto"/>
                    <w:sz w:val="22"/>
                    <w:szCs w:val="22"/>
                  </w:rPr>
                  <w:t>Аллилуиа</w:t>
                </w:r>
              </w:p>
            </w:tc>
            <w:tc>
              <w:tcPr>
                <w:tcW w:w="1291" w:type="dxa"/>
                <w:hideMark/>
              </w:tcPr>
              <w:p w14:paraId="06E4EFC6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17CF2885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96DA949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47034EF6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9</w:t>
                </w:r>
              </w:p>
            </w:tc>
            <w:tc>
              <w:tcPr>
                <w:tcW w:w="3778" w:type="dxa"/>
                <w:hideMark/>
              </w:tcPr>
              <w:p w14:paraId="64F91CDE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Литургия Преждеосвященных Даров</w:t>
                </w:r>
              </w:p>
            </w:tc>
            <w:tc>
              <w:tcPr>
                <w:tcW w:w="1291" w:type="dxa"/>
                <w:hideMark/>
              </w:tcPr>
              <w:p w14:paraId="43D54C5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8DF4BD9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5473BFBD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F042D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10</w:t>
                </w:r>
              </w:p>
            </w:tc>
            <w:tc>
              <w:tcPr>
                <w:tcW w:w="3778" w:type="dxa"/>
                <w:hideMark/>
              </w:tcPr>
              <w:p w14:paraId="3E4371F9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</w:t>
                </w:r>
              </w:p>
            </w:tc>
            <w:tc>
              <w:tcPr>
                <w:tcW w:w="1291" w:type="dxa"/>
                <w:hideMark/>
              </w:tcPr>
              <w:p w14:paraId="3C783F64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6C24A250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6C1AF5DA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778F860E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11</w:t>
                </w:r>
              </w:p>
            </w:tc>
            <w:tc>
              <w:tcPr>
                <w:tcW w:w="3778" w:type="dxa"/>
                <w:hideMark/>
              </w:tcPr>
              <w:p w14:paraId="5816C377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Поминовение усопших (Постом)</w:t>
                </w:r>
              </w:p>
            </w:tc>
            <w:tc>
              <w:tcPr>
                <w:tcW w:w="1291" w:type="dxa"/>
                <w:hideMark/>
              </w:tcPr>
              <w:p w14:paraId="7C559A26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4</w:t>
                </w:r>
              </w:p>
            </w:tc>
            <w:tc>
              <w:tcPr>
                <w:tcW w:w="6606" w:type="dxa"/>
                <w:hideMark/>
              </w:tcPr>
              <w:p w14:paraId="7B078F8C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0B766FAA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6156A01C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12</w:t>
                </w:r>
              </w:p>
            </w:tc>
            <w:tc>
              <w:tcPr>
                <w:tcW w:w="3778" w:type="dxa"/>
                <w:hideMark/>
              </w:tcPr>
              <w:p w14:paraId="53492C03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Славословная</w:t>
                </w:r>
              </w:p>
            </w:tc>
            <w:tc>
              <w:tcPr>
                <w:tcW w:w="1291" w:type="dxa"/>
                <w:hideMark/>
              </w:tcPr>
              <w:p w14:paraId="392A40C3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2503523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363CFA50" w14:textId="77777777" w:rsidTr="009A6C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9A67225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13</w:t>
                </w:r>
              </w:p>
            </w:tc>
            <w:tc>
              <w:tcPr>
                <w:tcW w:w="3778" w:type="dxa"/>
                <w:hideMark/>
              </w:tcPr>
              <w:p w14:paraId="6175E7C8" w14:textId="77777777" w:rsidR="00674482" w:rsidRPr="00674482" w:rsidRDefault="00674482" w:rsidP="009A6CE5">
                <w:pPr>
                  <w:spacing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Шестеричная</w:t>
                </w:r>
              </w:p>
            </w:tc>
            <w:tc>
              <w:tcPr>
                <w:tcW w:w="1291" w:type="dxa"/>
                <w:hideMark/>
              </w:tcPr>
              <w:p w14:paraId="0349C48B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4005B6A7" w14:textId="77777777" w:rsidR="00674482" w:rsidRPr="00674482" w:rsidRDefault="00674482" w:rsidP="009A6CE5">
                <w:pPr>
                  <w:spacing w:after="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  <w:tr w:rsidR="00674482" w:rsidRPr="00674482" w14:paraId="799AAF06" w14:textId="77777777" w:rsidTr="009A6CE5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49" w:type="dxa"/>
                <w:hideMark/>
              </w:tcPr>
              <w:p w14:paraId="5C5BB124" w14:textId="77777777" w:rsidR="00674482" w:rsidRPr="00674482" w:rsidRDefault="00674482" w:rsidP="009A6CE5">
                <w:pPr>
                  <w:spacing w:after="0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14</w:t>
                </w:r>
              </w:p>
            </w:tc>
            <w:tc>
              <w:tcPr>
                <w:tcW w:w="3778" w:type="dxa"/>
                <w:hideMark/>
              </w:tcPr>
              <w:p w14:paraId="44A7A95D" w14:textId="77777777" w:rsidR="00674482" w:rsidRPr="00674482" w:rsidRDefault="00674482" w:rsidP="009A6CE5">
                <w:pPr>
                  <w:spacing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Без знака</w:t>
                </w:r>
              </w:p>
            </w:tc>
            <w:tc>
              <w:tcPr>
                <w:tcW w:w="1291" w:type="dxa"/>
                <w:hideMark/>
              </w:tcPr>
              <w:p w14:paraId="6F193537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5</w:t>
                </w:r>
              </w:p>
            </w:tc>
            <w:tc>
              <w:tcPr>
                <w:tcW w:w="6606" w:type="dxa"/>
                <w:hideMark/>
              </w:tcPr>
              <w:p w14:paraId="351B766B" w14:textId="77777777" w:rsidR="00674482" w:rsidRPr="00674482" w:rsidRDefault="00674482" w:rsidP="009A6CE5">
                <w:pPr>
                  <w:spacing w:after="0"/>
                  <w:jc w:val="right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</w:pPr>
                <w:r w:rsidRPr="00674482">
                  <w:rPr>
                    <w:rFonts w:ascii="Calibri" w:eastAsia="Times New Roman" w:hAnsi="Calibri" w:cs="Calibri"/>
                    <w:color w:val="000000"/>
                    <w:sz w:val="22"/>
                    <w:szCs w:val="22"/>
                  </w:rPr>
                  <w:t> </w:t>
                </w:r>
              </w:p>
            </w:tc>
          </w:tr>
        </w:tbl>
        <w:p w14:paraId="3E39764F" w14:textId="77777777" w:rsidR="00674482" w:rsidRPr="00645BBD" w:rsidRDefault="00674482" w:rsidP="00674482">
          <w:pP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br w:type="page"/>
          </w:r>
        </w:p>
        <w:p w14:paraId="0B1EE0FA" w14:textId="708014C8" w:rsidR="00674482" w:rsidRDefault="005E0C5A" w:rsidP="003B5C5F">
          <w:pPr>
            <w:pStyle w:val="aff"/>
            <w:spacing w:before="0" w:beforeAutospacing="0" w:after="240" w:afterAutospacing="0"/>
            <w:rPr>
              <w:rFonts w:ascii="Calibri" w:hAnsi="Calibri" w:cs="Calibri"/>
              <w:b/>
              <w:bCs/>
              <w:i/>
              <w:iCs/>
              <w:sz w:val="22"/>
              <w:szCs w:val="22"/>
            </w:rPr>
            <w:sectPr w:rsidR="00674482" w:rsidSect="003B5C5F">
              <w:type w:val="continuous"/>
              <w:pgSz w:w="15840" w:h="12240" w:orient="landscape" w:code="1"/>
              <w:pgMar w:top="1134" w:right="1077" w:bottom="1134" w:left="1077" w:header="720" w:footer="720" w:gutter="0"/>
              <w:cols w:space="720"/>
              <w:docGrid w:linePitch="360"/>
            </w:sectPr>
          </w:pPr>
        </w:p>
      </w:sdtContent>
    </w:sdt>
    <w:p w14:paraId="37D976DA" w14:textId="3D7C9BBA" w:rsidR="006D2DF3" w:rsidRDefault="006D2DF3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" w:name="_Toc483172852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Знаки служб</w:t>
      </w:r>
      <w:bookmarkEnd w:id="2"/>
    </w:p>
    <w:p w14:paraId="51141700" w14:textId="5A548A1F" w:rsidR="006D2DF3" w:rsidRDefault="006D2DF3" w:rsidP="00EF3017">
      <w:pPr>
        <w:pStyle w:val="2"/>
        <w:numPr>
          <w:ilvl w:val="0"/>
          <w:numId w:val="3"/>
        </w:numPr>
        <w:spacing w:before="480" w:after="360"/>
      </w:pPr>
      <w:bookmarkStart w:id="3" w:name="_Toc483172853"/>
      <w:r w:rsidRPr="006D2DF3">
        <w:t>Без знака</w:t>
      </w:r>
      <w:bookmarkEnd w:id="3"/>
    </w:p>
    <w:p w14:paraId="7843B122" w14:textId="0369931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Ниже представлено схематичное описание службы Утрени без знака.</w:t>
      </w:r>
    </w:p>
    <w:p w14:paraId="1182D3A4" w14:textId="77777777" w:rsidR="006D2DF3" w:rsidRDefault="006D2DF3" w:rsidP="006D2DF3">
      <w:pPr>
        <w:spacing w:after="0"/>
        <w:ind w:left="720"/>
        <w:rPr>
          <w:sz w:val="24"/>
          <w:szCs w:val="24"/>
        </w:rPr>
      </w:pPr>
    </w:p>
    <w:p w14:paraId="1550F2F1" w14:textId="71B395B2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Двупсалмие.</w:t>
      </w:r>
    </w:p>
    <w:p w14:paraId="140585E0" w14:textId="62FDE55C" w:rsidR="006D2DF3" w:rsidRDefault="006D2DF3" w:rsidP="006D2DF3">
      <w:pPr>
        <w:spacing w:after="0"/>
        <w:ind w:left="720"/>
        <w:rPr>
          <w:sz w:val="24"/>
          <w:szCs w:val="24"/>
        </w:rPr>
      </w:pPr>
      <w:r w:rsidRPr="006D2DF3">
        <w:rPr>
          <w:sz w:val="24"/>
          <w:szCs w:val="24"/>
        </w:rPr>
        <w:t>Шестопсалмие.</w:t>
      </w:r>
    </w:p>
    <w:p w14:paraId="4154EFC3" w14:textId="79A2131A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Великая ектения.</w:t>
      </w:r>
    </w:p>
    <w:p w14:paraId="59C3C394" w14:textId="36B6A07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Бог Господь.</w:t>
      </w:r>
    </w:p>
    <w:p w14:paraId="1737957B" w14:textId="1A0473C7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Кафисма 1.</w:t>
      </w:r>
    </w:p>
    <w:p w14:paraId="37DA50F7" w14:textId="0BE795EF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Седальны 1.</w:t>
      </w:r>
    </w:p>
    <w:p w14:paraId="4AC1D5BF" w14:textId="1A0ACF1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Кафисма 2.</w:t>
      </w:r>
    </w:p>
    <w:p w14:paraId="2BB8165D" w14:textId="4E6FB196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Седальны 2.</w:t>
      </w:r>
    </w:p>
    <w:p w14:paraId="2DFCB770" w14:textId="09C8EC32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Псалом 50.</w:t>
      </w:r>
    </w:p>
    <w:p w14:paraId="7C19FEDF" w14:textId="15144495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Канон.</w:t>
      </w:r>
    </w:p>
    <w:p w14:paraId="4597C858" w14:textId="1B415A3A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Эксапостиларий.</w:t>
      </w:r>
    </w:p>
    <w:p w14:paraId="352F2C0D" w14:textId="00D63211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Хвалитны.</w:t>
      </w:r>
    </w:p>
    <w:p w14:paraId="344B5619" w14:textId="22659038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Вседневное славословие.</w:t>
      </w:r>
    </w:p>
    <w:p w14:paraId="2D5A87E4" w14:textId="783EF90F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Просительная ектения.</w:t>
      </w:r>
    </w:p>
    <w:p w14:paraId="22E5A2BF" w14:textId="603B1DED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Стихиры на стиховне.</w:t>
      </w:r>
    </w:p>
    <w:p w14:paraId="56F80090" w14:textId="17ADAE8C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Благо есть.</w:t>
      </w:r>
    </w:p>
    <w:p w14:paraId="7D0DF856" w14:textId="3B0E8A81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Трисвятое по Отче наш.</w:t>
      </w:r>
    </w:p>
    <w:p w14:paraId="37E440AB" w14:textId="0EDCE935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Отпустительный тропарь.</w:t>
      </w:r>
    </w:p>
    <w:p w14:paraId="4BEB59FD" w14:textId="1A3FCBD7" w:rsid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Сугубая ектения.</w:t>
      </w:r>
    </w:p>
    <w:p w14:paraId="1C7BA770" w14:textId="15C9B8F9" w:rsidR="006D2DF3" w:rsidRPr="006D2DF3" w:rsidRDefault="006D2DF3" w:rsidP="006D2D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Окончание утрени.</w:t>
      </w:r>
    </w:p>
    <w:p w14:paraId="5A93C32E" w14:textId="77777777" w:rsidR="006D2DF3" w:rsidRPr="006D2DF3" w:rsidRDefault="006D2DF3" w:rsidP="006D2DF3">
      <w:pPr>
        <w:ind w:left="720"/>
      </w:pPr>
    </w:p>
    <w:p w14:paraId="62695A40" w14:textId="4C46167C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4" w:name="_Toc483172854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Минея</w:t>
      </w:r>
      <w:bookmarkEnd w:id="4"/>
    </w:p>
    <w:p w14:paraId="3E17E37F" w14:textId="761391B5" w:rsidR="00F33DCD" w:rsidRDefault="00F33DCD" w:rsidP="00EF3017">
      <w:pPr>
        <w:pStyle w:val="2"/>
        <w:numPr>
          <w:ilvl w:val="0"/>
          <w:numId w:val="5"/>
        </w:numPr>
        <w:spacing w:before="480" w:after="360"/>
      </w:pPr>
      <w:bookmarkStart w:id="5" w:name="_Toc483172855"/>
      <w:r w:rsidRPr="00F33DCD">
        <w:t>Собор новомучеников и исповедников Церкви Русской</w:t>
      </w:r>
      <w:bookmarkEnd w:id="5"/>
    </w:p>
    <w:p w14:paraId="357F498B" w14:textId="7D78EFC4" w:rsidR="00F33DCD" w:rsidRDefault="00F33DCD" w:rsidP="00F33DCD">
      <w:r w:rsidRPr="00292AC4">
        <w:t xml:space="preserve">Имя файла: </w:t>
      </w:r>
      <w:r w:rsidRPr="00F33DCD">
        <w:t>Собор новомучеников и исповедников Церкви Русской</w:t>
      </w:r>
      <w:r w:rsidRPr="00292AC4">
        <w:t>.xml</w:t>
      </w:r>
    </w:p>
    <w:p w14:paraId="23933CBF" w14:textId="4920C338" w:rsidR="000A0E13" w:rsidRPr="00292AC4" w:rsidRDefault="000A0E13" w:rsidP="00F33DCD">
      <w:r w:rsidRPr="000A0E13">
        <w:t>Определением Архиерейского Собора 1992 года празднование Собора новомучеников и исповедников Российских установлено совершать 25 января (при совпадении этого числа с воскресным днем) или в ближайшее воскресенье, после него. В связи с различием практик, принятых в Русской Зарубежной Церкви и в Церкви в Отечестве относительно времени празднования Собора новомучеников и исповедников Церкви Русской, Архиерейский Собор 2013 года определил установить празднование Собора новомучеников и исповедников Церкви Русской: 25 января (по старому стилю), в случае совпадения этого числа с воскресным днем; в предшествующий этой дате воскресный день, если 25 января (по старому стилю) приходится на дни от понедельника до среды; в последующий этой дате воскресный день, если 25 января (по старому стилю) приходится на дни от четверга до субботы.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33DCD" w:rsidRPr="001950FA" w14:paraId="42956CF7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F351B21" w14:textId="77777777" w:rsidR="00F33DCD" w:rsidRPr="00641BDB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635EC5AF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D2BECA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0EE1AA8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9817F9E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09890B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0DB5120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8C40234" w14:textId="77777777" w:rsidR="00F33DCD" w:rsidRPr="001950FA" w:rsidRDefault="00F33DC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33DCD" w:rsidRPr="005A1B04" w14:paraId="3ACC209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822508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0D393ED" w14:textId="55F76A37" w:rsidR="00F33DCD" w:rsidRPr="00F33DCD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 воскресенье</w:t>
            </w:r>
          </w:p>
        </w:tc>
        <w:tc>
          <w:tcPr>
            <w:tcW w:w="696" w:type="dxa"/>
          </w:tcPr>
          <w:p w14:paraId="1FDEB3DB" w14:textId="77777777" w:rsidR="00F33DCD" w:rsidRPr="00641BDB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94FFF7C" w14:textId="77777777" w:rsidR="0035263C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&lt;getclosestday dayofweek="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3DA69A59" w14:textId="74027701" w:rsidR="00F33DCD" w:rsidRPr="0035263C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weekcount="0"&gt;&lt;date&gt;--02-07&lt;/date&gt;&lt;/getclosestday&gt;</w:t>
            </w:r>
          </w:p>
        </w:tc>
        <w:tc>
          <w:tcPr>
            <w:tcW w:w="4536" w:type="dxa"/>
          </w:tcPr>
          <w:p w14:paraId="3B7C0E3E" w14:textId="67AB9BF2" w:rsidR="00F33DCD" w:rsidRPr="00A43D39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13B260F" w14:textId="60CD53D5" w:rsidR="00F33DCD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752FD680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744F086" w14:textId="77777777" w:rsidR="00F33DCD" w:rsidRPr="005A1B04" w:rsidRDefault="00F33DC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F33DCD" w:rsidRPr="00801D5B" w14:paraId="52699101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40C225E" w14:textId="77777777" w:rsidR="00F33DCD" w:rsidRPr="00F33DCD" w:rsidRDefault="00F33DC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208F493E" w14:textId="38AC0692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7 февраля – понедельник, вторник или среда</w:t>
            </w:r>
          </w:p>
        </w:tc>
        <w:tc>
          <w:tcPr>
            <w:tcW w:w="696" w:type="dxa"/>
          </w:tcPr>
          <w:p w14:paraId="33F981E0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8CA1A" w14:textId="77777777" w:rsidR="0035263C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&lt;getclosestday dayofweek="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05F84A9E" w14:textId="1DDDF827" w:rsidR="00F33DCD" w:rsidRPr="008F0984" w:rsidRDefault="0035263C" w:rsidP="003526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weekcount="0"&gt;&lt;date&gt;--02-07&lt;/date&gt;&lt;/getclosestday&gt;</w:t>
            </w:r>
          </w:p>
        </w:tc>
        <w:tc>
          <w:tcPr>
            <w:tcW w:w="4536" w:type="dxa"/>
          </w:tcPr>
          <w:p w14:paraId="21533384" w14:textId="3D8A83AE" w:rsidR="00F33DCD" w:rsidRPr="00A43D39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0FEC1790" w14:textId="64AE401E" w:rsidR="00F33DCD" w:rsidRPr="00801D5B" w:rsidRDefault="00801D5B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6F50A32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03905069" w14:textId="77777777" w:rsidR="00F33DCD" w:rsidRPr="00801D5B" w:rsidRDefault="00F33DC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  <w:tr w:rsidR="00801D5B" w:rsidRPr="005E0C5A" w14:paraId="60893F14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749EDBE" w14:textId="0C45DAC1" w:rsidR="00801D5B" w:rsidRPr="00801D5B" w:rsidRDefault="00801D5B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A3282B7" w14:textId="139DF70A" w:rsid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01D5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7 февраля –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четверг, пятница или суббота</w:t>
            </w:r>
          </w:p>
        </w:tc>
        <w:tc>
          <w:tcPr>
            <w:tcW w:w="696" w:type="dxa"/>
          </w:tcPr>
          <w:p w14:paraId="2ECD8784" w14:textId="77777777" w:rsidR="00801D5B" w:rsidRPr="00801D5B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54F5111" w14:textId="77777777" w:rsidR="0035263C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&lt;getclosestday dayofweek="</w:t>
            </w:r>
            <w:r w:rsidRPr="0035263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воскресенье</w:t>
            </w: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" </w:t>
            </w:r>
          </w:p>
          <w:p w14:paraId="1DD48F0C" w14:textId="1EE5AAB5" w:rsidR="00801D5B" w:rsidRPr="008F0984" w:rsidRDefault="0035263C" w:rsidP="003526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weekcount="0"&gt;&lt;date&gt;--02-07&lt;/date&gt;&lt;/getclosestday&gt;</w:t>
            </w:r>
          </w:p>
        </w:tc>
        <w:tc>
          <w:tcPr>
            <w:tcW w:w="4536" w:type="dxa"/>
          </w:tcPr>
          <w:p w14:paraId="7E808CC2" w14:textId="05EA9237" w:rsidR="00801D5B" w:rsidRPr="008F0984" w:rsidRDefault="00801D5B" w:rsidP="00801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67" w:type="dxa"/>
          </w:tcPr>
          <w:p w14:paraId="24A4E0AB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644BD311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1961" w:type="dxa"/>
          </w:tcPr>
          <w:p w14:paraId="4BED0FF0" w14:textId="77777777" w:rsidR="00801D5B" w:rsidRPr="008F0984" w:rsidRDefault="00801D5B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</w:tr>
    </w:tbl>
    <w:p w14:paraId="62401301" w14:textId="7042BEA0" w:rsidR="00291627" w:rsidRPr="00291627" w:rsidRDefault="00291627" w:rsidP="00EF3017">
      <w:pPr>
        <w:keepNext/>
        <w:keepLines/>
        <w:numPr>
          <w:ilvl w:val="0"/>
          <w:numId w:val="5"/>
        </w:numPr>
        <w:spacing w:before="480" w:after="360" w:line="240" w:lineRule="auto"/>
        <w:outlineLvl w:val="1"/>
        <w:rPr>
          <w:b/>
          <w:bCs/>
          <w:sz w:val="26"/>
          <w:szCs w:val="26"/>
        </w:rPr>
      </w:pPr>
      <w:bookmarkStart w:id="6" w:name="_Toc483172856"/>
      <w:r>
        <w:rPr>
          <w:b/>
          <w:bCs/>
          <w:sz w:val="26"/>
          <w:szCs w:val="26"/>
        </w:rPr>
        <w:t>Первое и второе обретение главы Предтечевы</w:t>
      </w:r>
      <w:bookmarkEnd w:id="6"/>
    </w:p>
    <w:p w14:paraId="4F25F271" w14:textId="45E17AEF" w:rsidR="00291627" w:rsidRPr="00291627" w:rsidRDefault="00291627" w:rsidP="00291627">
      <w:r w:rsidRPr="00291627">
        <w:t xml:space="preserve">Имя файла: </w:t>
      </w:r>
      <w:r w:rsidRPr="00747530">
        <w:rPr>
          <w:highlight w:val="yellow"/>
          <w:lang w:val="en-US"/>
        </w:rPr>
        <w:t>--03-08</w:t>
      </w:r>
      <w:r w:rsidRPr="00747530">
        <w:rPr>
          <w:highlight w:val="yellow"/>
        </w:rPr>
        <w:t>.xml</w:t>
      </w:r>
    </w:p>
    <w:tbl>
      <w:tblPr>
        <w:tblStyle w:val="-7211"/>
        <w:tblW w:w="15917" w:type="dxa"/>
        <w:tblInd w:w="-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291627" w:rsidRPr="00291627" w14:paraId="4A435745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DD2B429" w14:textId="77777777" w:rsidR="00291627" w:rsidRPr="00291627" w:rsidRDefault="00291627" w:rsidP="00291627">
            <w:pPr>
              <w:spacing w:after="320"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  <w:lastRenderedPageBreak/>
              <w:t> </w:t>
            </w:r>
          </w:p>
        </w:tc>
        <w:tc>
          <w:tcPr>
            <w:tcW w:w="2840" w:type="dxa"/>
            <w:hideMark/>
          </w:tcPr>
          <w:p w14:paraId="1756844E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6D1E5E1A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410D0D5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2CC6CE27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61DF836F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56C22E49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7276951C" w14:textId="77777777" w:rsidR="00291627" w:rsidRPr="00291627" w:rsidRDefault="00291627" w:rsidP="00291627">
            <w:pPr>
              <w:spacing w:after="320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16"/>
              </w:rPr>
              <w:t>Ссылки</w:t>
            </w:r>
          </w:p>
        </w:tc>
      </w:tr>
      <w:tr w:rsidR="00291627" w:rsidRPr="00291627" w14:paraId="75AE950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477D4E6" w14:textId="77777777" w:rsidR="00291627" w:rsidRPr="00742630" w:rsidRDefault="00291627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 w:rsidRPr="007426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542F456F" w14:textId="44EC4C23" w:rsidR="00291627" w:rsidRPr="008F0984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Неделю сыропустную или мясопустную</w:t>
            </w:r>
          </w:p>
        </w:tc>
        <w:tc>
          <w:tcPr>
            <w:tcW w:w="1085" w:type="dxa"/>
          </w:tcPr>
          <w:p w14:paraId="4D5AC38D" w14:textId="77777777" w:rsidR="006B78BD" w:rsidRPr="007910A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2059</w:t>
            </w:r>
          </w:p>
          <w:p w14:paraId="348790E9" w14:textId="402837EC" w:rsidR="006B78BD" w:rsidRPr="00291627" w:rsidRDefault="006B78BD" w:rsidP="006B78BD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2003</w:t>
            </w:r>
          </w:p>
        </w:tc>
        <w:tc>
          <w:tcPr>
            <w:tcW w:w="1085" w:type="dxa"/>
            <w:hideMark/>
          </w:tcPr>
          <w:p w14:paraId="4FCF0F76" w14:textId="3831BBAC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56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-49</w:t>
            </w: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116" w:type="dxa"/>
            <w:hideMark/>
          </w:tcPr>
          <w:p w14:paraId="39A1778F" w14:textId="3EE60353" w:rsidR="00291627" w:rsidRPr="00291627" w:rsidRDefault="00291627" w:rsidP="00EF3017">
            <w:pPr>
              <w:numPr>
                <w:ilvl w:val="0"/>
                <w:numId w:val="8"/>
              </w:numPr>
              <w:spacing w:after="320" w:line="300" w:lineRule="auto"/>
              <w:ind w:left="182" w:hanging="142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02748471" w14:textId="3F8C49D6" w:rsidR="00291627" w:rsidRPr="00291627" w:rsidRDefault="006B78BD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ничего</w:t>
            </w:r>
          </w:p>
        </w:tc>
        <w:tc>
          <w:tcPr>
            <w:tcW w:w="993" w:type="dxa"/>
            <w:hideMark/>
          </w:tcPr>
          <w:p w14:paraId="4B098E36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8A17912" w14:textId="77777777" w:rsidR="00291627" w:rsidRPr="00291627" w:rsidRDefault="00291627" w:rsidP="00291627">
            <w:pPr>
              <w:spacing w:after="32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291627" w:rsidRPr="00291627" w14:paraId="69B75A0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5975607" w14:textId="77615CE7" w:rsidR="00291627" w:rsidRPr="00291627" w:rsidRDefault="006B78BD" w:rsidP="007426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</w:tcPr>
          <w:p w14:paraId="59CC1E63" w14:textId="7DEA0280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мясопустную</w:t>
            </w:r>
          </w:p>
        </w:tc>
        <w:tc>
          <w:tcPr>
            <w:tcW w:w="1085" w:type="dxa"/>
          </w:tcPr>
          <w:p w14:paraId="06B69FA0" w14:textId="4D6FE203" w:rsidR="00291627" w:rsidRPr="00291627" w:rsidRDefault="006B78BD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910A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2013</w:t>
            </w:r>
          </w:p>
        </w:tc>
        <w:tc>
          <w:tcPr>
            <w:tcW w:w="1085" w:type="dxa"/>
          </w:tcPr>
          <w:p w14:paraId="27166091" w14:textId="57C59025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="006B78B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57</w:t>
            </w:r>
          </w:p>
        </w:tc>
        <w:tc>
          <w:tcPr>
            <w:tcW w:w="4116" w:type="dxa"/>
          </w:tcPr>
          <w:p w14:paraId="6D9E232F" w14:textId="28387AF8" w:rsidR="00291627" w:rsidRPr="00291627" w:rsidRDefault="007910A7" w:rsidP="007910A7">
            <w:pPr>
              <w:spacing w:after="320"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службы на пятницу (-1)</w:t>
            </w:r>
          </w:p>
        </w:tc>
        <w:tc>
          <w:tcPr>
            <w:tcW w:w="2972" w:type="dxa"/>
          </w:tcPr>
          <w:p w14:paraId="66B8B33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6C0299C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5091D57" w14:textId="77777777" w:rsidR="00291627" w:rsidRPr="00291627" w:rsidRDefault="00291627" w:rsidP="00291627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341EC5E2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C2FEB71" w14:textId="1B9A4B7E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</w:tcPr>
          <w:p w14:paraId="556835C0" w14:textId="4186391C" w:rsid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понедельник или вторник сырной седмицы</w:t>
            </w:r>
          </w:p>
        </w:tc>
        <w:tc>
          <w:tcPr>
            <w:tcW w:w="1085" w:type="dxa"/>
          </w:tcPr>
          <w:p w14:paraId="6A1FA3B3" w14:textId="77777777" w:rsid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2032</w:t>
            </w:r>
          </w:p>
          <w:p w14:paraId="19E2EF94" w14:textId="2E631E72" w:rsidR="00DA67FE" w:rsidRPr="007910A7" w:rsidRDefault="00DA67F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2027</w:t>
            </w:r>
          </w:p>
        </w:tc>
        <w:tc>
          <w:tcPr>
            <w:tcW w:w="1085" w:type="dxa"/>
          </w:tcPr>
          <w:p w14:paraId="320DB8AA" w14:textId="70844330" w:rsidR="007910A7" w:rsidRPr="007910A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-55, -54</w:t>
            </w:r>
          </w:p>
        </w:tc>
        <w:tc>
          <w:tcPr>
            <w:tcW w:w="4116" w:type="dxa"/>
          </w:tcPr>
          <w:p w14:paraId="53721890" w14:textId="77777777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5B253F1A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3EF2ACC6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EDB0A15" w14:textId="77777777" w:rsidR="007910A7" w:rsidRPr="00291627" w:rsidRDefault="007910A7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0E230EA3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F3AC0D1" w14:textId="71F54201" w:rsidR="007910A7" w:rsidRDefault="007910A7" w:rsidP="0029162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7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4</w:t>
            </w:r>
          </w:p>
        </w:tc>
        <w:tc>
          <w:tcPr>
            <w:tcW w:w="2840" w:type="dxa"/>
          </w:tcPr>
          <w:p w14:paraId="4C03E0E6" w14:textId="78A2AC1B" w:rsidR="007910A7" w:rsidRPr="00DA67FE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среду сырной седмицы</w:t>
            </w:r>
          </w:p>
        </w:tc>
        <w:tc>
          <w:tcPr>
            <w:tcW w:w="1085" w:type="dxa"/>
          </w:tcPr>
          <w:p w14:paraId="4BD7C2A0" w14:textId="584AA358" w:rsidR="007910A7" w:rsidRPr="007910A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2005</w:t>
            </w:r>
          </w:p>
        </w:tc>
        <w:tc>
          <w:tcPr>
            <w:tcW w:w="1085" w:type="dxa"/>
          </w:tcPr>
          <w:p w14:paraId="2F52639F" w14:textId="329BB219" w:rsidR="007910A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-53</w:t>
            </w:r>
          </w:p>
        </w:tc>
        <w:tc>
          <w:tcPr>
            <w:tcW w:w="4116" w:type="dxa"/>
          </w:tcPr>
          <w:p w14:paraId="06C48908" w14:textId="36FA3D7D" w:rsidR="007910A7" w:rsidRDefault="007910A7" w:rsidP="007910A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(-1)</w:t>
            </w:r>
          </w:p>
        </w:tc>
        <w:tc>
          <w:tcPr>
            <w:tcW w:w="2972" w:type="dxa"/>
          </w:tcPr>
          <w:p w14:paraId="3CC9A936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commentRangeEnd w:id="7"/>
        <w:tc>
          <w:tcPr>
            <w:tcW w:w="993" w:type="dxa"/>
          </w:tcPr>
          <w:p w14:paraId="1F6D4407" w14:textId="77777777" w:rsidR="007910A7" w:rsidRPr="00291627" w:rsidRDefault="00DA67F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7"/>
            </w:r>
          </w:p>
        </w:tc>
        <w:tc>
          <w:tcPr>
            <w:tcW w:w="2078" w:type="dxa"/>
          </w:tcPr>
          <w:p w14:paraId="3DD777FE" w14:textId="77777777" w:rsidR="007910A7" w:rsidRPr="00291627" w:rsidRDefault="007910A7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910A7" w:rsidRPr="00291627" w14:paraId="737CBF85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3B62E4D" w14:textId="13CC51AC" w:rsidR="007910A7" w:rsidRDefault="007910A7" w:rsidP="007910A7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commentRangeStart w:id="8"/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5</w:t>
            </w:r>
          </w:p>
        </w:tc>
        <w:tc>
          <w:tcPr>
            <w:tcW w:w="2840" w:type="dxa"/>
          </w:tcPr>
          <w:p w14:paraId="2F1B29B3" w14:textId="7C0DFAF6" w:rsidR="007910A7" w:rsidRPr="00DA67FE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>В пятницу сырной седмицы</w:t>
            </w:r>
          </w:p>
        </w:tc>
        <w:tc>
          <w:tcPr>
            <w:tcW w:w="1085" w:type="dxa"/>
          </w:tcPr>
          <w:p w14:paraId="401B76E4" w14:textId="0006F7AA" w:rsidR="007910A7" w:rsidRP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2035</w:t>
            </w:r>
          </w:p>
        </w:tc>
        <w:tc>
          <w:tcPr>
            <w:tcW w:w="1085" w:type="dxa"/>
          </w:tcPr>
          <w:p w14:paraId="78ACF1E0" w14:textId="1EDBE558" w:rsidR="007910A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-51</w:t>
            </w:r>
          </w:p>
        </w:tc>
        <w:tc>
          <w:tcPr>
            <w:tcW w:w="4116" w:type="dxa"/>
          </w:tcPr>
          <w:p w14:paraId="1DC8118B" w14:textId="0F1A03AC" w:rsidR="007910A7" w:rsidRDefault="007910A7" w:rsidP="007910A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четверг (-1)</w:t>
            </w:r>
          </w:p>
        </w:tc>
        <w:tc>
          <w:tcPr>
            <w:tcW w:w="2972" w:type="dxa"/>
          </w:tcPr>
          <w:p w14:paraId="30A16A9A" w14:textId="77777777" w:rsidR="007910A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1F55BC04" w14:textId="18B41C4F" w:rsidR="00DA67FE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commentRangeEnd w:id="8"/>
        <w:tc>
          <w:tcPr>
            <w:tcW w:w="993" w:type="dxa"/>
          </w:tcPr>
          <w:p w14:paraId="371AB9F9" w14:textId="77777777" w:rsidR="007910A7" w:rsidRPr="00291627" w:rsidRDefault="00DA67FE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Style w:val="aff1"/>
                <w:color w:val="4C483D" w:themeColor="text2"/>
              </w:rPr>
              <w:commentReference w:id="8"/>
            </w:r>
          </w:p>
        </w:tc>
        <w:tc>
          <w:tcPr>
            <w:tcW w:w="2078" w:type="dxa"/>
          </w:tcPr>
          <w:p w14:paraId="175D5B1A" w14:textId="77777777" w:rsidR="007910A7" w:rsidRPr="00291627" w:rsidRDefault="007910A7" w:rsidP="00791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508C8E48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7E3298F" w14:textId="3B3B3CB1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</w:tcPr>
          <w:p w14:paraId="00BE05C1" w14:textId="6DE998C8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четверг сырной седмицы</w:t>
            </w:r>
          </w:p>
        </w:tc>
        <w:tc>
          <w:tcPr>
            <w:tcW w:w="1085" w:type="dxa"/>
          </w:tcPr>
          <w:p w14:paraId="14EF7670" w14:textId="01F3E4C7" w:rsidR="00DA67FE" w:rsidRPr="007910A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2062</w:t>
            </w:r>
          </w:p>
        </w:tc>
        <w:tc>
          <w:tcPr>
            <w:tcW w:w="1085" w:type="dxa"/>
          </w:tcPr>
          <w:p w14:paraId="419F5871" w14:textId="74E7180B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-52</w:t>
            </w:r>
          </w:p>
        </w:tc>
        <w:tc>
          <w:tcPr>
            <w:tcW w:w="4116" w:type="dxa"/>
          </w:tcPr>
          <w:p w14:paraId="1910BD69" w14:textId="77777777" w:rsidR="00DA67FE" w:rsidRDefault="00DA67FE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972" w:type="dxa"/>
          </w:tcPr>
          <w:p w14:paraId="7DB24DD3" w14:textId="77777777" w:rsidR="00DA67FE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A67FE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Вечернего богослужения нет</w:t>
            </w:r>
          </w:p>
          <w:p w14:paraId="323F128D" w14:textId="3C608ABE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Утром как обычно</w:t>
            </w:r>
          </w:p>
        </w:tc>
        <w:tc>
          <w:tcPr>
            <w:tcW w:w="993" w:type="dxa"/>
          </w:tcPr>
          <w:p w14:paraId="38B787E9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3E5C391" w14:textId="77777777" w:rsidR="00DA67FE" w:rsidRPr="00291627" w:rsidRDefault="00DA67FE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DA67FE" w:rsidRPr="00291627" w14:paraId="04F02CD0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2DDABB6A" w14:textId="0CF3E66E" w:rsidR="00DA67FE" w:rsidRDefault="00DA67FE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</w:tcPr>
          <w:p w14:paraId="3B549C96" w14:textId="4F2A265F" w:rsid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сыропустную</w:t>
            </w:r>
          </w:p>
        </w:tc>
        <w:tc>
          <w:tcPr>
            <w:tcW w:w="1085" w:type="dxa"/>
          </w:tcPr>
          <w:p w14:paraId="3808007B" w14:textId="1A0A4C49" w:rsidR="00DA67FE" w:rsidRPr="007910A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2008</w:t>
            </w:r>
          </w:p>
        </w:tc>
        <w:tc>
          <w:tcPr>
            <w:tcW w:w="1085" w:type="dxa"/>
          </w:tcPr>
          <w:p w14:paraId="26074E4B" w14:textId="6CCA78EC" w:rsidR="00DA67FE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-50</w:t>
            </w:r>
          </w:p>
        </w:tc>
        <w:tc>
          <w:tcPr>
            <w:tcW w:w="4116" w:type="dxa"/>
          </w:tcPr>
          <w:p w14:paraId="01536466" w14:textId="432C0342" w:rsidR="00DA67FE" w:rsidRDefault="007426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773F45AA" w14:textId="77777777" w:rsidR="00DA67FE" w:rsidRPr="00DA67FE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16075D5" w14:textId="0A85D771" w:rsidR="00DA67FE" w:rsidRPr="00291627" w:rsidRDefault="007426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C95411F" w14:textId="77777777" w:rsidR="00DA67FE" w:rsidRPr="00291627" w:rsidRDefault="00DA67FE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2630" w:rsidRPr="00291627" w14:paraId="12B9E49D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531793" w14:textId="00840ED1" w:rsidR="00742630" w:rsidRDefault="007426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</w:tcPr>
          <w:p w14:paraId="3DBC6C0C" w14:textId="1C9A8576" w:rsidR="00742630" w:rsidRPr="00742630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 понедельника по пятницу первой седмицы Великого Поста</w:t>
            </w:r>
          </w:p>
        </w:tc>
        <w:tc>
          <w:tcPr>
            <w:tcW w:w="1085" w:type="dxa"/>
          </w:tcPr>
          <w:p w14:paraId="1A01155E" w14:textId="77777777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2060</w:t>
            </w:r>
          </w:p>
          <w:p w14:paraId="5F58D95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2038</w:t>
            </w:r>
          </w:p>
          <w:p w14:paraId="7EBE0860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2011</w:t>
            </w:r>
          </w:p>
          <w:p w14:paraId="689CC3FE" w14:textId="77777777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2006</w:t>
            </w:r>
          </w:p>
          <w:p w14:paraId="0089D5C4" w14:textId="47597FE5" w:rsidR="007475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2052</w:t>
            </w:r>
          </w:p>
        </w:tc>
        <w:tc>
          <w:tcPr>
            <w:tcW w:w="1085" w:type="dxa"/>
          </w:tcPr>
          <w:p w14:paraId="42DA65AB" w14:textId="4CD2E7FC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-48,-47,-46,-45,-44</w:t>
            </w:r>
          </w:p>
        </w:tc>
        <w:tc>
          <w:tcPr>
            <w:tcW w:w="4116" w:type="dxa"/>
          </w:tcPr>
          <w:p w14:paraId="6CFCA377" w14:textId="77777777" w:rsidR="00742630" w:rsidRDefault="00747530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Сыропустную неделю</w:t>
            </w:r>
          </w:p>
          <w:p w14:paraId="1086D49B" w14:textId="77777777" w:rsid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ближайшую Неделю ()</w:t>
            </w:r>
          </w:p>
          <w:p w14:paraId="4F7B2411" w14:textId="6F0AD752" w:rsidR="00100B28" w:rsidRPr="00100B28" w:rsidRDefault="00100B28" w:rsidP="00DA67F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службой Недели</w:t>
            </w:r>
          </w:p>
        </w:tc>
        <w:tc>
          <w:tcPr>
            <w:tcW w:w="2972" w:type="dxa"/>
          </w:tcPr>
          <w:p w14:paraId="42238867" w14:textId="1CF1A0A7" w:rsidR="00742630" w:rsidRPr="00100B28" w:rsidRDefault="00100B28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Getclosestday(0)</w:t>
            </w:r>
          </w:p>
        </w:tc>
        <w:tc>
          <w:tcPr>
            <w:tcW w:w="993" w:type="dxa"/>
          </w:tcPr>
          <w:p w14:paraId="6834A44B" w14:textId="6D489F38" w:rsidR="00742630" w:rsidRDefault="007475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68FB906" w14:textId="77777777" w:rsidR="00742630" w:rsidRPr="00291627" w:rsidRDefault="00742630" w:rsidP="00DA6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2A284BA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13F5622" w14:textId="0FCACDB5" w:rsidR="00747530" w:rsidRDefault="00747530" w:rsidP="00DA67FE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</w:tcPr>
          <w:p w14:paraId="65D8271F" w14:textId="22DC47C2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первой седмицы Поста</w:t>
            </w:r>
          </w:p>
        </w:tc>
        <w:tc>
          <w:tcPr>
            <w:tcW w:w="1085" w:type="dxa"/>
          </w:tcPr>
          <w:p w14:paraId="3061C91F" w14:textId="261A1479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2036</w:t>
            </w:r>
          </w:p>
        </w:tc>
        <w:tc>
          <w:tcPr>
            <w:tcW w:w="1085" w:type="dxa"/>
          </w:tcPr>
          <w:p w14:paraId="326D8394" w14:textId="14ED3285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-43</w:t>
            </w:r>
          </w:p>
        </w:tc>
        <w:tc>
          <w:tcPr>
            <w:tcW w:w="4116" w:type="dxa"/>
          </w:tcPr>
          <w:p w14:paraId="2E5D8C06" w14:textId="241D7CDD" w:rsidR="00747530" w:rsidRDefault="00747530" w:rsidP="00DA67FE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</w:t>
            </w:r>
          </w:p>
        </w:tc>
        <w:tc>
          <w:tcPr>
            <w:tcW w:w="2972" w:type="dxa"/>
          </w:tcPr>
          <w:p w14:paraId="55D1920D" w14:textId="77777777" w:rsidR="00747530" w:rsidRPr="00DA67FE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3DCEEB0" w14:textId="77777777" w:rsidR="00747530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DBDBA58" w14:textId="77777777" w:rsidR="00747530" w:rsidRPr="00291627" w:rsidRDefault="00747530" w:rsidP="00DA67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157D1CF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A691B78" w14:textId="46C1703D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10</w:t>
            </w:r>
          </w:p>
        </w:tc>
        <w:tc>
          <w:tcPr>
            <w:tcW w:w="2840" w:type="dxa"/>
          </w:tcPr>
          <w:p w14:paraId="5D4FC5B3" w14:textId="5544CEE0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58604E93" w14:textId="7628C70B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2014</w:t>
            </w:r>
          </w:p>
        </w:tc>
        <w:tc>
          <w:tcPr>
            <w:tcW w:w="1085" w:type="dxa"/>
          </w:tcPr>
          <w:p w14:paraId="01B3427C" w14:textId="5433FB82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</w:tcPr>
          <w:p w14:paraId="69448A82" w14:textId="77777777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550A43CC" w14:textId="058286BB" w:rsidR="00747530" w:rsidRDefault="00747530" w:rsidP="007475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05D7BE29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0A6D53B" w14:textId="7B775DD1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5B4F03F6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0C6D5A2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795D9C2" w14:textId="7DD91C0E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11</w:t>
            </w:r>
          </w:p>
        </w:tc>
        <w:tc>
          <w:tcPr>
            <w:tcW w:w="2840" w:type="dxa"/>
          </w:tcPr>
          <w:p w14:paraId="7ACFD099" w14:textId="5A66CD0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 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седмицы Поста </w:t>
            </w:r>
          </w:p>
        </w:tc>
        <w:tc>
          <w:tcPr>
            <w:tcW w:w="1085" w:type="dxa"/>
          </w:tcPr>
          <w:p w14:paraId="57A61270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2009</w:t>
            </w:r>
          </w:p>
          <w:p w14:paraId="6A952969" w14:textId="77777777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2015</w:t>
            </w:r>
          </w:p>
          <w:p w14:paraId="118277B8" w14:textId="5D2BB6CA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2037</w:t>
            </w:r>
          </w:p>
        </w:tc>
        <w:tc>
          <w:tcPr>
            <w:tcW w:w="1085" w:type="dxa"/>
          </w:tcPr>
          <w:p w14:paraId="55378451" w14:textId="34D4550B" w:rsidR="00747530" w:rsidRPr="002865D8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-41, -34, -27, </w:t>
            </w:r>
          </w:p>
        </w:tc>
        <w:tc>
          <w:tcPr>
            <w:tcW w:w="4116" w:type="dxa"/>
          </w:tcPr>
          <w:p w14:paraId="4DDBF34A" w14:textId="7492987B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112BE3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CD5A50" w14:textId="0D199430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40E8768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6C7E4EBB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3016C563" w14:textId="2FA187D8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12</w:t>
            </w:r>
          </w:p>
        </w:tc>
        <w:tc>
          <w:tcPr>
            <w:tcW w:w="2840" w:type="dxa"/>
          </w:tcPr>
          <w:p w14:paraId="749F4419" w14:textId="0758667A" w:rsidR="00747530" w:rsidRPr="00890ACD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Един от дней постных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Else</w:t>
            </w:r>
            <w:r w:rsidR="00890ACD" w:rsidRP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)</w:t>
            </w:r>
          </w:p>
        </w:tc>
        <w:tc>
          <w:tcPr>
            <w:tcW w:w="1085" w:type="dxa"/>
          </w:tcPr>
          <w:p w14:paraId="1D046AD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</w:tcPr>
          <w:p w14:paraId="4D82B7F4" w14:textId="5525EF1A" w:rsidR="00747530" w:rsidRP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Остальные дни</w:t>
            </w:r>
            <w:r w:rsidR="00890ACD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(от среды мясопустной, до вторника 4 седмицы</w:t>
            </w:r>
          </w:p>
        </w:tc>
        <w:tc>
          <w:tcPr>
            <w:tcW w:w="4116" w:type="dxa"/>
          </w:tcPr>
          <w:p w14:paraId="2AD7F84A" w14:textId="5229F5C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3A5CF0E5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1A925C02" w14:textId="77777777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7BE071E5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70C7EBBB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A1942CC" w14:textId="2EF7F893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13</w:t>
            </w:r>
          </w:p>
        </w:tc>
        <w:tc>
          <w:tcPr>
            <w:tcW w:w="2840" w:type="dxa"/>
          </w:tcPr>
          <w:p w14:paraId="46245C95" w14:textId="1452897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В субботу 2, 3 Поста</w:t>
            </w:r>
          </w:p>
        </w:tc>
        <w:tc>
          <w:tcPr>
            <w:tcW w:w="1085" w:type="dxa"/>
          </w:tcPr>
          <w:p w14:paraId="3A362F24" w14:textId="77777777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2058</w:t>
            </w:r>
          </w:p>
          <w:p w14:paraId="7C009D1D" w14:textId="76F43A1C" w:rsidR="00890ACD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2075</w:t>
            </w:r>
          </w:p>
        </w:tc>
        <w:tc>
          <w:tcPr>
            <w:tcW w:w="1085" w:type="dxa"/>
          </w:tcPr>
          <w:p w14:paraId="3E984B56" w14:textId="0A70FD36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</w:t>
            </w:r>
          </w:p>
        </w:tc>
        <w:tc>
          <w:tcPr>
            <w:tcW w:w="4116" w:type="dxa"/>
          </w:tcPr>
          <w:p w14:paraId="738EE7FF" w14:textId="5FDEF589" w:rsidR="00747530" w:rsidRP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C6725F6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C281FD1" w14:textId="077E81A2" w:rsidR="00747530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1A59596A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408A5BF0" w14:textId="77777777" w:rsidTr="00742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1728BF3" w14:textId="7013900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14</w:t>
            </w:r>
          </w:p>
        </w:tc>
        <w:tc>
          <w:tcPr>
            <w:tcW w:w="2840" w:type="dxa"/>
          </w:tcPr>
          <w:p w14:paraId="726FAE95" w14:textId="3390831F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 Недели</w:t>
            </w:r>
          </w:p>
        </w:tc>
        <w:tc>
          <w:tcPr>
            <w:tcW w:w="1085" w:type="dxa"/>
          </w:tcPr>
          <w:p w14:paraId="41898B01" w14:textId="1A0A62EC" w:rsidR="00747530" w:rsidRDefault="00890ACD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2042</w:t>
            </w:r>
          </w:p>
        </w:tc>
        <w:tc>
          <w:tcPr>
            <w:tcW w:w="1085" w:type="dxa"/>
          </w:tcPr>
          <w:p w14:paraId="54A68F63" w14:textId="0390DB0A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</w:p>
        </w:tc>
        <w:tc>
          <w:tcPr>
            <w:tcW w:w="4116" w:type="dxa"/>
          </w:tcPr>
          <w:p w14:paraId="14D7A3A2" w14:textId="2F3F6225" w:rsidR="00747530" w:rsidRPr="000A00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2FAD2916" w14:textId="77777777" w:rsidR="00747530" w:rsidRPr="00DA67FE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210E036A" w14:textId="2DA4F29E" w:rsidR="00747530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31A5CBDB" w14:textId="77777777" w:rsidR="00747530" w:rsidRPr="00291627" w:rsidRDefault="00747530" w:rsidP="00747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747530" w:rsidRPr="00291627" w14:paraId="171FB028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97D45D7" w14:textId="13825EFF" w:rsidR="00747530" w:rsidRDefault="00747530" w:rsidP="00747530">
            <w:pP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16"/>
              </w:rPr>
              <w:t>15</w:t>
            </w:r>
          </w:p>
        </w:tc>
        <w:tc>
          <w:tcPr>
            <w:tcW w:w="2840" w:type="dxa"/>
          </w:tcPr>
          <w:p w14:paraId="35ED1C80" w14:textId="0AFE3EC5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Недели</w:t>
            </w:r>
          </w:p>
        </w:tc>
        <w:tc>
          <w:tcPr>
            <w:tcW w:w="1085" w:type="dxa"/>
          </w:tcPr>
          <w:p w14:paraId="646B3AB5" w14:textId="7C996679" w:rsidR="00747530" w:rsidRDefault="00890ACD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2028</w:t>
            </w:r>
          </w:p>
        </w:tc>
        <w:tc>
          <w:tcPr>
            <w:tcW w:w="1085" w:type="dxa"/>
          </w:tcPr>
          <w:p w14:paraId="00B8144A" w14:textId="3092DA8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747530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-28</w:t>
            </w:r>
          </w:p>
        </w:tc>
        <w:tc>
          <w:tcPr>
            <w:tcW w:w="4116" w:type="dxa"/>
          </w:tcPr>
          <w:p w14:paraId="30EF08E4" w14:textId="7C8A0166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D34DA89" w14:textId="77777777" w:rsidR="00747530" w:rsidRPr="00DA67FE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4FB09897" w14:textId="5564928D" w:rsidR="00747530" w:rsidRPr="000A00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44DAC0B5" w14:textId="77777777" w:rsidR="00747530" w:rsidRPr="00291627" w:rsidRDefault="00747530" w:rsidP="00747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</w:tbl>
    <w:p w14:paraId="76CEB78B" w14:textId="77777777" w:rsidR="006B78BD" w:rsidRDefault="006B78BD" w:rsidP="006B78BD">
      <w:pPr>
        <w:spacing w:after="0"/>
        <w:rPr>
          <w:sz w:val="18"/>
        </w:rPr>
        <w:sectPr w:rsidR="006B78BD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E53AF41" w14:textId="2CE56133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2000 год. 53 дней до Пасхи.</w:t>
      </w:r>
    </w:p>
    <w:p w14:paraId="2B7719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2001 год. 37 дней до Пасхи.</w:t>
      </w:r>
    </w:p>
    <w:p w14:paraId="130993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2002 год. 57 дней до Пасхи.</w:t>
      </w:r>
    </w:p>
    <w:p w14:paraId="71788F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2003 год. 49 дней до Пасхи.</w:t>
      </w:r>
    </w:p>
    <w:p w14:paraId="391F00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2004 год. 34 дней до Пасхи.</w:t>
      </w:r>
    </w:p>
    <w:p w14:paraId="756F75C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2005 год. 53 дней до Пасхи.</w:t>
      </w:r>
    </w:p>
    <w:p w14:paraId="5006D01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2006 год. 45 дней до Пасхи.</w:t>
      </w:r>
    </w:p>
    <w:p w14:paraId="306A49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2007 год. 30 дней до Пасхи.</w:t>
      </w:r>
    </w:p>
    <w:p w14:paraId="78A17E8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2008 год. 50 дней до Пасхи.</w:t>
      </w:r>
    </w:p>
    <w:p w14:paraId="667EEA0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2009 год. 41 дней до Пасхи.</w:t>
      </w:r>
    </w:p>
    <w:p w14:paraId="2DE641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2010 год. 26 дней до Пасхи.</w:t>
      </w:r>
    </w:p>
    <w:p w14:paraId="756BB59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2011 год. 46 дней до Пасхи.</w:t>
      </w:r>
    </w:p>
    <w:p w14:paraId="4022903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2012 год. 38 дней до Пасхи.</w:t>
      </w:r>
    </w:p>
    <w:p w14:paraId="09035B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2013 год. 57 дней до Пасхи.</w:t>
      </w:r>
    </w:p>
    <w:p w14:paraId="60DB4A2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2014 год. 42 дней до Пасхи.</w:t>
      </w:r>
    </w:p>
    <w:p w14:paraId="57B944B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2015 год. 34 дней до Пасхи.</w:t>
      </w:r>
    </w:p>
    <w:p w14:paraId="798CF17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2016 год. 54 дней до Пасхи.</w:t>
      </w:r>
    </w:p>
    <w:p w14:paraId="2F1796A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2017 год. 38 дней до Пасхи.</w:t>
      </w:r>
    </w:p>
    <w:p w14:paraId="36FA6DD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2018 год. 30 дней до Пасхи.</w:t>
      </w:r>
    </w:p>
    <w:p w14:paraId="4054924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2019 год. 50 дней до Пасхи.</w:t>
      </w:r>
    </w:p>
    <w:p w14:paraId="077D222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lastRenderedPageBreak/>
        <w:t>2020 год. 42 дней до Пасхи.</w:t>
      </w:r>
    </w:p>
    <w:p w14:paraId="669358D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2021 год. 54 дней до Пасхи.</w:t>
      </w:r>
    </w:p>
    <w:p w14:paraId="3DC48F9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2022 год. 46 дней до Пасхи.</w:t>
      </w:r>
    </w:p>
    <w:p w14:paraId="38C673D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2023 год. 38 дней до Пасхи.</w:t>
      </w:r>
    </w:p>
    <w:p w14:paraId="3057F2D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2024 год. 58 дней до Пасхи.</w:t>
      </w:r>
    </w:p>
    <w:p w14:paraId="390B67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2025 год. 42 дней до Пасхи.</w:t>
      </w:r>
    </w:p>
    <w:p w14:paraId="057DA58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2026 год. 34 дней до Пасхи.</w:t>
      </w:r>
    </w:p>
    <w:p w14:paraId="4045232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2027 год. 54 дней до Пасхи.</w:t>
      </w:r>
    </w:p>
    <w:p w14:paraId="3761B46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2028 год. 39 дней до Пасхи.</w:t>
      </w:r>
    </w:p>
    <w:p w14:paraId="3A53BB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2029 год. 30 дней до Пасхи.</w:t>
      </w:r>
    </w:p>
    <w:p w14:paraId="393C9CF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2030 год. 50 дней до Пасхи.</w:t>
      </w:r>
    </w:p>
    <w:p w14:paraId="655DCFF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2031 год. 35 дней до Пасхи.</w:t>
      </w:r>
    </w:p>
    <w:p w14:paraId="5B00580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2032 год. 55 дней до Пасхи.</w:t>
      </w:r>
    </w:p>
    <w:p w14:paraId="373EC75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2033 год. 46 дней до Пасхи.</w:t>
      </w:r>
    </w:p>
    <w:p w14:paraId="7E71F53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2034 год. 31 дней до Пасхи.</w:t>
      </w:r>
    </w:p>
    <w:p w14:paraId="74D87FE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2035 год. 51 дней до Пасхи.</w:t>
      </w:r>
    </w:p>
    <w:p w14:paraId="30AF2A1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2036 год. 43 дней до Пасхи.</w:t>
      </w:r>
    </w:p>
    <w:p w14:paraId="4AED98B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2037 год. 27 дней до Пасхи.</w:t>
      </w:r>
    </w:p>
    <w:p w14:paraId="18090D8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2038 год. 47 дней до Пасхи.</w:t>
      </w:r>
    </w:p>
    <w:p w14:paraId="2E580A5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2039 год. 39 дней до Пасхи.</w:t>
      </w:r>
    </w:p>
    <w:p w14:paraId="0290BA5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2040 год. 59 дней до Пасхи.</w:t>
      </w:r>
    </w:p>
    <w:p w14:paraId="054876B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2041 год. 43 дней до Пасхи.</w:t>
      </w:r>
    </w:p>
    <w:p w14:paraId="47FE1FC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2042 год. 35 дней до Пасхи.</w:t>
      </w:r>
    </w:p>
    <w:p w14:paraId="7B16A81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2043 год. 55 дней до Пасхи.</w:t>
      </w:r>
    </w:p>
    <w:p w14:paraId="2F3C81B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2044 год. 47 дней до Пасхи.</w:t>
      </w:r>
    </w:p>
    <w:p w14:paraId="3F48CB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2045 год. 31 дней до Пасхи.</w:t>
      </w:r>
    </w:p>
    <w:p w14:paraId="66B3EA0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2046 год. 51 дней до Пасхи.</w:t>
      </w:r>
    </w:p>
    <w:p w14:paraId="1F260A67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2047 год. 43 дней до Пасхи.</w:t>
      </w:r>
    </w:p>
    <w:p w14:paraId="1169CE9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2048 год. 28 дней до Пасхи.</w:t>
      </w:r>
    </w:p>
    <w:p w14:paraId="2326262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2049 год. 47 дней до Пасхи.</w:t>
      </w:r>
    </w:p>
    <w:p w14:paraId="0993919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2050 год. 39 дней до Пасхи.</w:t>
      </w:r>
    </w:p>
    <w:p w14:paraId="7D4466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2051 год. 59 дней до Пасхи.</w:t>
      </w:r>
    </w:p>
    <w:p w14:paraId="4412B7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2052 год. 44 дней до Пасхи.</w:t>
      </w:r>
    </w:p>
    <w:p w14:paraId="1D0D1FF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2053 год. 35 дней до Пасхи.</w:t>
      </w:r>
    </w:p>
    <w:p w14:paraId="1B8F268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2054 год. 55 дней до Пасхи.</w:t>
      </w:r>
    </w:p>
    <w:p w14:paraId="5DC62245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2055 год. 40 дней до Пасхи.</w:t>
      </w:r>
    </w:p>
    <w:p w14:paraId="151D9C5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2056 год. 32 дней до Пасхи.</w:t>
      </w:r>
    </w:p>
    <w:p w14:paraId="2C0479D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2057 год. 51 дней до Пасхи.</w:t>
      </w:r>
    </w:p>
    <w:p w14:paraId="42C2458E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2058 год. 36 дней до Пасхи.</w:t>
      </w:r>
    </w:p>
    <w:p w14:paraId="31F3316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2059 год. 56 дней до Пасхи.</w:t>
      </w:r>
    </w:p>
    <w:p w14:paraId="59BA131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2060 год. 48 дней до Пасхи.</w:t>
      </w:r>
    </w:p>
    <w:p w14:paraId="527AD2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2061 год. 32 дней до Пасхи.</w:t>
      </w:r>
    </w:p>
    <w:p w14:paraId="4CFCFCE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2062 год. 52 дней до Пасхи.</w:t>
      </w:r>
    </w:p>
    <w:p w14:paraId="207E8D8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2063 год. 44 дней до Пасхи.</w:t>
      </w:r>
    </w:p>
    <w:p w14:paraId="320807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2064 год. 36 дней до Пасхи.</w:t>
      </w:r>
    </w:p>
    <w:p w14:paraId="790A02B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2065 год. 48 дней до Пасхи.</w:t>
      </w:r>
    </w:p>
    <w:p w14:paraId="10177E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2066 год. 40 дней до Пасхи.</w:t>
      </w:r>
    </w:p>
    <w:p w14:paraId="7059E1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2067 год. 32 дней до Пасхи.</w:t>
      </w:r>
    </w:p>
    <w:p w14:paraId="433E3CF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2068 год. 52 дней до Пасхи.</w:t>
      </w:r>
    </w:p>
    <w:p w14:paraId="45B6666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2069 год. 36 дней до Пасхи.</w:t>
      </w:r>
    </w:p>
    <w:p w14:paraId="0182D1D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2070 год. 56 дней до Пасхи.</w:t>
      </w:r>
    </w:p>
    <w:p w14:paraId="12B7D6F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2071 год. 41 дней до Пасхи.</w:t>
      </w:r>
    </w:p>
    <w:p w14:paraId="31BF1A6D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2072 год. 33 дней до Пасхи.</w:t>
      </w:r>
    </w:p>
    <w:p w14:paraId="0B65924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2073 год. 52 дней до Пасхи.</w:t>
      </w:r>
    </w:p>
    <w:p w14:paraId="52A9018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2074 год. 44 дней до Пасхи.</w:t>
      </w:r>
    </w:p>
    <w:p w14:paraId="38AD3AF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2075 год. 29 дней до Пасхи.</w:t>
      </w:r>
    </w:p>
    <w:p w14:paraId="68BB71C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2076 год. 49 дней до Пасхи.</w:t>
      </w:r>
    </w:p>
    <w:p w14:paraId="7A083ED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2077 год. 40 дней до Пасхи.</w:t>
      </w:r>
    </w:p>
    <w:p w14:paraId="295FF216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2078 год. 60 дней до Пасхи.</w:t>
      </w:r>
    </w:p>
    <w:p w14:paraId="60D6F52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2079 год. 45 дней до Пасхи.</w:t>
      </w:r>
    </w:p>
    <w:p w14:paraId="3187DE18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2080 год. 37 дней до Пасхи.</w:t>
      </w:r>
    </w:p>
    <w:p w14:paraId="445FFB09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2081 год. 56 дней до Пасхи.</w:t>
      </w:r>
    </w:p>
    <w:p w14:paraId="312E6A9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2082 год. 41 дней до Пасхи.</w:t>
      </w:r>
    </w:p>
    <w:p w14:paraId="5CBB6F3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2083 год. 33 дней до Пасхи.</w:t>
      </w:r>
    </w:p>
    <w:p w14:paraId="1DA6FE8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2084 год. 53 дней до Пасхи.</w:t>
      </w:r>
    </w:p>
    <w:p w14:paraId="2A7E6D1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2085 год. 37 дней до Пасхи.</w:t>
      </w:r>
    </w:p>
    <w:p w14:paraId="4F2ABC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2086 год. 29 дней до Пасхи.</w:t>
      </w:r>
    </w:p>
    <w:p w14:paraId="3584E15B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2087 год. 49 дней до Пасхи.</w:t>
      </w:r>
    </w:p>
    <w:p w14:paraId="45C62E6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2088 год. 41 дней до Пасхи.</w:t>
      </w:r>
    </w:p>
    <w:p w14:paraId="5EF0320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2089 год. 53 дней до Пасхи.</w:t>
      </w:r>
    </w:p>
    <w:p w14:paraId="3FBB873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2090 год. 45 дней до Пасхи.</w:t>
      </w:r>
    </w:p>
    <w:p w14:paraId="183E1E12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2091 год. 30 дней до Пасхи.</w:t>
      </w:r>
    </w:p>
    <w:p w14:paraId="22146604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2092 год. 50 дней до Пасхи.</w:t>
      </w:r>
    </w:p>
    <w:p w14:paraId="039A7A41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2093 год. 41 дней до Пасхи.</w:t>
      </w:r>
    </w:p>
    <w:p w14:paraId="5850B813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2094 год. 33 дней до Пасхи.</w:t>
      </w:r>
    </w:p>
    <w:p w14:paraId="2BB28E0A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2095 год. 46 дней до Пасхи.</w:t>
      </w:r>
    </w:p>
    <w:p w14:paraId="7BFFE70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2096 год. 38 дней до Пасхи.</w:t>
      </w:r>
    </w:p>
    <w:p w14:paraId="234DF53F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2097 год. 57 дней до Пасхи.</w:t>
      </w:r>
    </w:p>
    <w:p w14:paraId="00C62A50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2098 год. 49 дней до Пасхи.</w:t>
      </w:r>
    </w:p>
    <w:p w14:paraId="4D51E9EC" w14:textId="77777777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2099 год. 34 дней до Пасхи.</w:t>
      </w:r>
    </w:p>
    <w:p w14:paraId="67ACBE44" w14:textId="5A87D8AD" w:rsidR="006B78BD" w:rsidRPr="006B78BD" w:rsidRDefault="006B78BD" w:rsidP="006B78BD">
      <w:pPr>
        <w:spacing w:after="0"/>
        <w:rPr>
          <w:sz w:val="18"/>
        </w:rPr>
      </w:pPr>
      <w:r w:rsidRPr="006B78BD">
        <w:rPr>
          <w:sz w:val="18"/>
        </w:rPr>
        <w:t>2100 год. 54 дней до Пасхи.</w:t>
      </w:r>
    </w:p>
    <w:p w14:paraId="6794F754" w14:textId="77777777" w:rsidR="006B78BD" w:rsidRDefault="006B78BD" w:rsidP="00EF3017">
      <w:pPr>
        <w:pStyle w:val="2"/>
        <w:numPr>
          <w:ilvl w:val="0"/>
          <w:numId w:val="5"/>
        </w:numPr>
        <w:spacing w:before="480" w:after="360"/>
        <w:sectPr w:rsidR="006B78BD" w:rsidSect="006B78BD">
          <w:type w:val="continuous"/>
          <w:pgSz w:w="15840" w:h="12240" w:orient="landscape" w:code="1"/>
          <w:pgMar w:top="1134" w:right="1077" w:bottom="1134" w:left="1077" w:header="720" w:footer="720" w:gutter="0"/>
          <w:cols w:num="4" w:space="709"/>
          <w:docGrid w:linePitch="360"/>
        </w:sectPr>
      </w:pPr>
    </w:p>
    <w:p w14:paraId="7EB82CD4" w14:textId="73643D6A" w:rsidR="005F16C6" w:rsidRDefault="00581098" w:rsidP="00EF3017">
      <w:pPr>
        <w:pStyle w:val="2"/>
        <w:numPr>
          <w:ilvl w:val="0"/>
          <w:numId w:val="5"/>
        </w:numPr>
        <w:spacing w:before="480" w:after="360"/>
      </w:pPr>
      <w:bookmarkStart w:id="9" w:name="_Toc483172857"/>
      <w:r w:rsidRPr="00581098">
        <w:t>40 Севастийских мучеников</w:t>
      </w:r>
      <w:bookmarkEnd w:id="9"/>
    </w:p>
    <w:p w14:paraId="7DCF86AF" w14:textId="57564AB2" w:rsidR="00452E16" w:rsidRPr="00452E16" w:rsidRDefault="00452E16" w:rsidP="00452E16">
      <w:r w:rsidRPr="00452E16">
        <w:t xml:space="preserve">Имя файла: </w:t>
      </w:r>
      <w:r w:rsidR="002E1C6B">
        <w:rPr>
          <w:lang w:val="en-US"/>
        </w:rPr>
        <w:t>--03-22</w:t>
      </w:r>
      <w:r w:rsidRPr="00452E16">
        <w:t>.xml</w:t>
      </w:r>
    </w:p>
    <w:tbl>
      <w:tblPr>
        <w:tblStyle w:val="-721"/>
        <w:tblpPr w:leftFromText="180" w:rightFromText="180" w:vertAnchor="text" w:tblpX="-5" w:tblpY="1"/>
        <w:tblOverlap w:val="never"/>
        <w:tblW w:w="1591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48"/>
        <w:gridCol w:w="2840"/>
        <w:gridCol w:w="1085"/>
        <w:gridCol w:w="1085"/>
        <w:gridCol w:w="4116"/>
        <w:gridCol w:w="2972"/>
        <w:gridCol w:w="993"/>
        <w:gridCol w:w="2078"/>
      </w:tblGrid>
      <w:tr w:rsidR="005D3856" w:rsidRPr="000A0027" w14:paraId="70F5CEAA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8" w:type="dxa"/>
            <w:hideMark/>
          </w:tcPr>
          <w:p w14:paraId="7A9CAA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840" w:type="dxa"/>
            <w:hideMark/>
          </w:tcPr>
          <w:p w14:paraId="673ADAB7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Условие</w:t>
            </w:r>
          </w:p>
        </w:tc>
        <w:tc>
          <w:tcPr>
            <w:tcW w:w="1085" w:type="dxa"/>
          </w:tcPr>
          <w:p w14:paraId="102C2EEF" w14:textId="332D32AC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1085" w:type="dxa"/>
            <w:hideMark/>
          </w:tcPr>
          <w:p w14:paraId="57E59D7C" w14:textId="1277921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Дни относительно Пасхи</w:t>
            </w:r>
          </w:p>
        </w:tc>
        <w:tc>
          <w:tcPr>
            <w:tcW w:w="4116" w:type="dxa"/>
            <w:hideMark/>
          </w:tcPr>
          <w:p w14:paraId="1ED77351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Решение</w:t>
            </w:r>
          </w:p>
        </w:tc>
        <w:tc>
          <w:tcPr>
            <w:tcW w:w="2972" w:type="dxa"/>
          </w:tcPr>
          <w:p w14:paraId="7B4ADEA7" w14:textId="1632536B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Алгоритм</w:t>
            </w:r>
          </w:p>
        </w:tc>
        <w:tc>
          <w:tcPr>
            <w:tcW w:w="993" w:type="dxa"/>
            <w:hideMark/>
          </w:tcPr>
          <w:p w14:paraId="4A6FB906" w14:textId="08A605CE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Приоритет</w:t>
            </w:r>
          </w:p>
        </w:tc>
        <w:tc>
          <w:tcPr>
            <w:tcW w:w="2078" w:type="dxa"/>
          </w:tcPr>
          <w:p w14:paraId="3B1A09C6" w14:textId="77777777" w:rsidR="005D3856" w:rsidRPr="000A0027" w:rsidRDefault="005D3856" w:rsidP="001C1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Ссылки</w:t>
            </w:r>
          </w:p>
        </w:tc>
      </w:tr>
      <w:tr w:rsidR="005D3856" w:rsidRPr="000A0027" w14:paraId="37284062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106328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</w:t>
            </w:r>
          </w:p>
        </w:tc>
        <w:tc>
          <w:tcPr>
            <w:tcW w:w="2840" w:type="dxa"/>
            <w:hideMark/>
          </w:tcPr>
          <w:p w14:paraId="05CCB505" w14:textId="45530F0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(</w:t>
            </w:r>
            <w:r w:rsidRPr="00322FF9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201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3)</w:t>
            </w:r>
          </w:p>
        </w:tc>
        <w:tc>
          <w:tcPr>
            <w:tcW w:w="1085" w:type="dxa"/>
          </w:tcPr>
          <w:p w14:paraId="5574656C" w14:textId="77777777" w:rsidR="005D3856" w:rsidRPr="008F0984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1085" w:type="dxa"/>
            <w:hideMark/>
          </w:tcPr>
          <w:p w14:paraId="194923BC" w14:textId="0A11519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-48, </w:t>
            </w:r>
          </w:p>
        </w:tc>
        <w:tc>
          <w:tcPr>
            <w:tcW w:w="4116" w:type="dxa"/>
            <w:hideMark/>
          </w:tcPr>
          <w:p w14:paraId="520805F4" w14:textId="77777777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субботу первой седмицы вместе со службой вмч. Феодору Тирону (-43)</w:t>
            </w:r>
          </w:p>
          <w:p w14:paraId="25ECAF80" w14:textId="21D2F118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ind w:left="18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D612B6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23 марта переносится на 22 марта</w:t>
            </w:r>
          </w:p>
        </w:tc>
        <w:tc>
          <w:tcPr>
            <w:tcW w:w="2972" w:type="dxa"/>
          </w:tcPr>
          <w:p w14:paraId="517CC52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41590EE" w14:textId="172A99E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A659C41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6707EE3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19A66F19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100C376" w14:textId="35FCAD0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93BF62B" w14:textId="5D50B149" w:rsidR="005D3856" w:rsidRPr="00803DDC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2078</w:t>
            </w:r>
          </w:p>
        </w:tc>
        <w:tc>
          <w:tcPr>
            <w:tcW w:w="1085" w:type="dxa"/>
          </w:tcPr>
          <w:p w14:paraId="3557543E" w14:textId="6D63D05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-47, </w:t>
            </w:r>
          </w:p>
        </w:tc>
        <w:tc>
          <w:tcPr>
            <w:tcW w:w="4116" w:type="dxa"/>
          </w:tcPr>
          <w:p w14:paraId="75E06B2E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субботу первой седмицы вместе со службой вмч. Феодору Тирону (-43)</w:t>
            </w:r>
          </w:p>
          <w:p w14:paraId="7247A836" w14:textId="14E1BEBD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24 марта переносится на 22 марта</w:t>
            </w:r>
          </w:p>
        </w:tc>
        <w:tc>
          <w:tcPr>
            <w:tcW w:w="2972" w:type="dxa"/>
          </w:tcPr>
          <w:p w14:paraId="420D09B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93A931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272A8D0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332552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68A11936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075113CC" w14:textId="69F84ED9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77B3A20F" w14:textId="4AB72321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2051</w:t>
            </w:r>
          </w:p>
        </w:tc>
        <w:tc>
          <w:tcPr>
            <w:tcW w:w="1085" w:type="dxa"/>
          </w:tcPr>
          <w:p w14:paraId="4C713128" w14:textId="7C5F8664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-46, </w:t>
            </w:r>
          </w:p>
        </w:tc>
        <w:tc>
          <w:tcPr>
            <w:tcW w:w="4116" w:type="dxa"/>
          </w:tcPr>
          <w:p w14:paraId="1B66E75E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субботу первой седмицы вместе со службой вмч. Феодору Тирону (-43)</w:t>
            </w:r>
          </w:p>
          <w:p w14:paraId="2D77A047" w14:textId="3B7478A5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25 марта переносится на 22 марта</w:t>
            </w:r>
          </w:p>
        </w:tc>
        <w:tc>
          <w:tcPr>
            <w:tcW w:w="2972" w:type="dxa"/>
          </w:tcPr>
          <w:p w14:paraId="614C87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00966E6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BD60AC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1CEAB01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43B26322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2D91EF7C" w14:textId="49976B2B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2D34DBD4" w14:textId="43BB8185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2040</w:t>
            </w:r>
          </w:p>
        </w:tc>
        <w:tc>
          <w:tcPr>
            <w:tcW w:w="1085" w:type="dxa"/>
          </w:tcPr>
          <w:p w14:paraId="529D439C" w14:textId="415D23D8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45, </w:t>
            </w:r>
          </w:p>
        </w:tc>
        <w:tc>
          <w:tcPr>
            <w:tcW w:w="4116" w:type="dxa"/>
          </w:tcPr>
          <w:p w14:paraId="7F8E7BDA" w14:textId="77777777" w:rsidR="005D3856" w:rsidRPr="002865D8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субботу первой седмицы вместе со службой вмч. Феодору Тирону (-43)</w:t>
            </w:r>
          </w:p>
          <w:p w14:paraId="76379029" w14:textId="0D9256DC" w:rsidR="005D3856" w:rsidRPr="00D612B6" w:rsidRDefault="005D3856" w:rsidP="00EF3017">
            <w:pPr>
              <w:pStyle w:val="aff8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26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 марта переносится на 22 марта</w:t>
            </w:r>
          </w:p>
        </w:tc>
        <w:tc>
          <w:tcPr>
            <w:tcW w:w="2972" w:type="dxa"/>
          </w:tcPr>
          <w:p w14:paraId="4CA26297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0CAD11B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668CC78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3E51CFD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7B09585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308FCDD7" w14:textId="4F222CD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007F3955" w14:textId="53CAEFB4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2013</w:t>
            </w:r>
          </w:p>
        </w:tc>
        <w:tc>
          <w:tcPr>
            <w:tcW w:w="1085" w:type="dxa"/>
          </w:tcPr>
          <w:p w14:paraId="17D873DF" w14:textId="5FE21CFF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-44, </w:t>
            </w:r>
          </w:p>
        </w:tc>
        <w:tc>
          <w:tcPr>
            <w:tcW w:w="4116" w:type="dxa"/>
          </w:tcPr>
          <w:p w14:paraId="279C0893" w14:textId="77777777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•</w:t>
            </w: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ab/>
              <w:t>Перенос на субботу первой седмицы вместе со службой вмч. Феодору Тирону (-43)</w:t>
            </w:r>
          </w:p>
          <w:p w14:paraId="65E1DF6B" w14:textId="6C8CC8F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Служба 27 марта переносится на 22 марта</w:t>
            </w:r>
          </w:p>
        </w:tc>
        <w:tc>
          <w:tcPr>
            <w:tcW w:w="2972" w:type="dxa"/>
          </w:tcPr>
          <w:p w14:paraId="2544E88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5F9A83D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45C1FE9E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6682A32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</w:tcPr>
          <w:p w14:paraId="56DC9EE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840" w:type="dxa"/>
          </w:tcPr>
          <w:p w14:paraId="68CA0DF7" w14:textId="271DD33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Первой седмицы Поста</w:t>
            </w:r>
          </w:p>
        </w:tc>
        <w:tc>
          <w:tcPr>
            <w:tcW w:w="1085" w:type="dxa"/>
          </w:tcPr>
          <w:p w14:paraId="12D9BB42" w14:textId="1E7227D8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2059</w:t>
            </w:r>
          </w:p>
        </w:tc>
        <w:tc>
          <w:tcPr>
            <w:tcW w:w="1085" w:type="dxa"/>
          </w:tcPr>
          <w:p w14:paraId="2A86A016" w14:textId="2BC72B6D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-43</w:t>
            </w:r>
          </w:p>
        </w:tc>
        <w:tc>
          <w:tcPr>
            <w:tcW w:w="4116" w:type="dxa"/>
          </w:tcPr>
          <w:p w14:paraId="09B8404A" w14:textId="4E632D2B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со службой вмч. Феодору Тирону</w:t>
            </w:r>
          </w:p>
        </w:tc>
        <w:tc>
          <w:tcPr>
            <w:tcW w:w="2972" w:type="dxa"/>
          </w:tcPr>
          <w:p w14:paraId="7C87179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</w:tcPr>
          <w:p w14:paraId="65A2063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2078" w:type="dxa"/>
          </w:tcPr>
          <w:p w14:paraId="13D4D1D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FBA42A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E3AB01E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</w:t>
            </w:r>
          </w:p>
        </w:tc>
        <w:tc>
          <w:tcPr>
            <w:tcW w:w="2840" w:type="dxa"/>
            <w:hideMark/>
          </w:tcPr>
          <w:p w14:paraId="4C8331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1 Неделя Поста</w:t>
            </w:r>
          </w:p>
        </w:tc>
        <w:tc>
          <w:tcPr>
            <w:tcW w:w="1085" w:type="dxa"/>
          </w:tcPr>
          <w:p w14:paraId="611FAAF3" w14:textId="708A4552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2043</w:t>
            </w:r>
          </w:p>
        </w:tc>
        <w:tc>
          <w:tcPr>
            <w:tcW w:w="1085" w:type="dxa"/>
            <w:hideMark/>
          </w:tcPr>
          <w:p w14:paraId="600C548D" w14:textId="45F19CF8" w:rsidR="005D3856" w:rsidRPr="002865D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2865D8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-42</w:t>
            </w:r>
          </w:p>
        </w:tc>
        <w:tc>
          <w:tcPr>
            <w:tcW w:w="4116" w:type="dxa"/>
            <w:hideMark/>
          </w:tcPr>
          <w:p w14:paraId="54148E4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  <w:p w14:paraId="33A2E03B" w14:textId="77777777" w:rsidR="005D3856" w:rsidRPr="000A0027" w:rsidRDefault="005D3856" w:rsidP="001C1AA4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 </w:t>
            </w:r>
          </w:p>
        </w:tc>
        <w:tc>
          <w:tcPr>
            <w:tcW w:w="2972" w:type="dxa"/>
          </w:tcPr>
          <w:p w14:paraId="6A304162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0A81183F" w14:textId="3AA5155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158BD01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40C09C12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179C64D4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840" w:type="dxa"/>
            <w:hideMark/>
          </w:tcPr>
          <w:p w14:paraId="65D4D02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Понедельник 2, 3, 4, 5 или 6 седмицы Поста </w:t>
            </w:r>
          </w:p>
        </w:tc>
        <w:tc>
          <w:tcPr>
            <w:tcW w:w="1085" w:type="dxa"/>
          </w:tcPr>
          <w:p w14:paraId="466AA60F" w14:textId="77777777" w:rsidR="005D3856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2021</w:t>
            </w:r>
          </w:p>
          <w:p w14:paraId="08888873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2038</w:t>
            </w:r>
          </w:p>
          <w:p w14:paraId="64507DA4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2055</w:t>
            </w:r>
          </w:p>
          <w:p w14:paraId="409143A2" w14:textId="77777777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2004</w:t>
            </w:r>
          </w:p>
          <w:p w14:paraId="45A110BB" w14:textId="1BD0B0CA" w:rsidR="00803DDC" w:rsidRPr="00803DDC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2010</w:t>
            </w:r>
          </w:p>
        </w:tc>
        <w:tc>
          <w:tcPr>
            <w:tcW w:w="1085" w:type="dxa"/>
            <w:hideMark/>
          </w:tcPr>
          <w:p w14:paraId="3042A91C" w14:textId="16EE0E2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-41, -34, -27, -20, -13</w:t>
            </w:r>
          </w:p>
        </w:tc>
        <w:tc>
          <w:tcPr>
            <w:tcW w:w="4116" w:type="dxa"/>
            <w:hideMark/>
          </w:tcPr>
          <w:p w14:paraId="085E6673" w14:textId="5ACC83BE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0A96803E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88D0400" w14:textId="5E37942C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44DF2CA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825783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830281F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840" w:type="dxa"/>
            <w:hideMark/>
          </w:tcPr>
          <w:p w14:paraId="2A7FEEFA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Любой день Поста (за исключением всех описанных здесь случаев)</w:t>
            </w:r>
          </w:p>
        </w:tc>
        <w:tc>
          <w:tcPr>
            <w:tcW w:w="1085" w:type="dxa"/>
          </w:tcPr>
          <w:p w14:paraId="113A4FE3" w14:textId="3227A23D" w:rsidR="005D3856" w:rsidRPr="00803DDC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803DDC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2016</w:t>
            </w:r>
          </w:p>
        </w:tc>
        <w:tc>
          <w:tcPr>
            <w:tcW w:w="1085" w:type="dxa"/>
            <w:hideMark/>
          </w:tcPr>
          <w:p w14:paraId="08FFABC4" w14:textId="4F0BC2B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commentRangeStart w:id="10"/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  <w:lang w:val="en-US"/>
              </w:rPr>
              <w:t>else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red"/>
              </w:rPr>
              <w:t xml:space="preserve"> (-40..0)</w:t>
            </w:r>
            <w:commentRangeEnd w:id="10"/>
            <w:r w:rsidRPr="000A0027">
              <w:rPr>
                <w:rStyle w:val="aff1"/>
                <w:color w:val="4C483D" w:themeColor="text2"/>
              </w:rPr>
              <w:commentReference w:id="10"/>
            </w:r>
          </w:p>
        </w:tc>
        <w:tc>
          <w:tcPr>
            <w:tcW w:w="4116" w:type="dxa"/>
            <w:hideMark/>
          </w:tcPr>
          <w:p w14:paraId="536D217E" w14:textId="393ACF1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ЛПД (Литургия Преждеосвященных Даров)</w:t>
            </w:r>
          </w:p>
        </w:tc>
        <w:tc>
          <w:tcPr>
            <w:tcW w:w="2972" w:type="dxa"/>
          </w:tcPr>
          <w:p w14:paraId="22295A85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1CAACDD2" w14:textId="30577678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</w:t>
            </w:r>
          </w:p>
        </w:tc>
        <w:tc>
          <w:tcPr>
            <w:tcW w:w="2078" w:type="dxa"/>
          </w:tcPr>
          <w:p w14:paraId="5FA6AC1B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15D36A9E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7081280C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5</w:t>
            </w:r>
          </w:p>
        </w:tc>
        <w:tc>
          <w:tcPr>
            <w:tcW w:w="2840" w:type="dxa"/>
            <w:hideMark/>
          </w:tcPr>
          <w:p w14:paraId="25EA474D" w14:textId="77777777" w:rsidR="005D3856" w:rsidRPr="002865D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Суббота 2,3 или 4 седмицы</w:t>
            </w:r>
          </w:p>
        </w:tc>
        <w:tc>
          <w:tcPr>
            <w:tcW w:w="1085" w:type="dxa"/>
          </w:tcPr>
          <w:p w14:paraId="2044AF41" w14:textId="77777777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2008</w:t>
            </w:r>
          </w:p>
          <w:p w14:paraId="4704A1D5" w14:textId="77777777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2025</w:t>
            </w:r>
          </w:p>
          <w:p w14:paraId="6D579DC4" w14:textId="0B743010" w:rsidR="00803DDC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2031</w:t>
            </w:r>
          </w:p>
        </w:tc>
        <w:tc>
          <w:tcPr>
            <w:tcW w:w="1085" w:type="dxa"/>
            <w:hideMark/>
          </w:tcPr>
          <w:p w14:paraId="27BE2107" w14:textId="051763AD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-36, -29, -22</w:t>
            </w:r>
          </w:p>
        </w:tc>
        <w:tc>
          <w:tcPr>
            <w:tcW w:w="4116" w:type="dxa"/>
            <w:hideMark/>
          </w:tcPr>
          <w:p w14:paraId="4405CB08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Заупокойная служба опускается</w:t>
            </w:r>
          </w:p>
        </w:tc>
        <w:tc>
          <w:tcPr>
            <w:tcW w:w="2972" w:type="dxa"/>
          </w:tcPr>
          <w:p w14:paraId="4FDACD23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D4AC24E" w14:textId="5337BB27" w:rsidR="005D3856" w:rsidRPr="00DF42F8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2</w:t>
            </w:r>
          </w:p>
        </w:tc>
        <w:tc>
          <w:tcPr>
            <w:tcW w:w="2078" w:type="dxa"/>
          </w:tcPr>
          <w:p w14:paraId="280D005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5E3950A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6AADF4C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6</w:t>
            </w:r>
          </w:p>
        </w:tc>
        <w:tc>
          <w:tcPr>
            <w:tcW w:w="2840" w:type="dxa"/>
            <w:hideMark/>
          </w:tcPr>
          <w:p w14:paraId="2E947E2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2,4,5 Недели</w:t>
            </w:r>
          </w:p>
        </w:tc>
        <w:tc>
          <w:tcPr>
            <w:tcW w:w="1085" w:type="dxa"/>
          </w:tcPr>
          <w:p w14:paraId="148677D6" w14:textId="77777777" w:rsidR="005D3856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2065</w:t>
            </w:r>
          </w:p>
          <w:p w14:paraId="3F58EAE9" w14:textId="77777777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2026</w:t>
            </w:r>
          </w:p>
          <w:p w14:paraId="6BE736A3" w14:textId="6C574826" w:rsidR="00803DDC" w:rsidRPr="00777EFF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2037</w:t>
            </w:r>
          </w:p>
        </w:tc>
        <w:tc>
          <w:tcPr>
            <w:tcW w:w="1085" w:type="dxa"/>
            <w:hideMark/>
          </w:tcPr>
          <w:p w14:paraId="11B7EA9F" w14:textId="554C51B4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-35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, -21, -14</w:t>
            </w:r>
          </w:p>
        </w:tc>
        <w:tc>
          <w:tcPr>
            <w:tcW w:w="4116" w:type="dxa"/>
            <w:hideMark/>
          </w:tcPr>
          <w:p w14:paraId="57B08A6F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5328DB10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ABBB8C4" w14:textId="17FCAA95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7EABF504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0A5C2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26D95A68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7</w:t>
            </w:r>
          </w:p>
        </w:tc>
        <w:tc>
          <w:tcPr>
            <w:tcW w:w="2840" w:type="dxa"/>
            <w:hideMark/>
          </w:tcPr>
          <w:p w14:paraId="7B6DFCF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3 неделя</w:t>
            </w:r>
          </w:p>
        </w:tc>
        <w:tc>
          <w:tcPr>
            <w:tcW w:w="1085" w:type="dxa"/>
          </w:tcPr>
          <w:p w14:paraId="38A19858" w14:textId="5521D0F3" w:rsidR="005D3856" w:rsidRPr="00777EFF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777EFF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2009</w:t>
            </w:r>
          </w:p>
        </w:tc>
        <w:tc>
          <w:tcPr>
            <w:tcW w:w="1085" w:type="dxa"/>
            <w:hideMark/>
          </w:tcPr>
          <w:p w14:paraId="458F01AD" w14:textId="2027F9A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-28</w:t>
            </w:r>
          </w:p>
        </w:tc>
        <w:tc>
          <w:tcPr>
            <w:tcW w:w="4116" w:type="dxa"/>
            <w:hideMark/>
          </w:tcPr>
          <w:p w14:paraId="1A40114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Соединение с воскресной службой</w:t>
            </w:r>
          </w:p>
        </w:tc>
        <w:tc>
          <w:tcPr>
            <w:tcW w:w="2972" w:type="dxa"/>
          </w:tcPr>
          <w:p w14:paraId="0D6DA71A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26E2C86D" w14:textId="6168D2D9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4</w:t>
            </w:r>
          </w:p>
        </w:tc>
        <w:tc>
          <w:tcPr>
            <w:tcW w:w="2078" w:type="dxa"/>
          </w:tcPr>
          <w:p w14:paraId="652FC0F5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2060B96C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4C7E4C9D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8</w:t>
            </w:r>
          </w:p>
        </w:tc>
        <w:tc>
          <w:tcPr>
            <w:tcW w:w="2840" w:type="dxa"/>
            <w:hideMark/>
          </w:tcPr>
          <w:p w14:paraId="244DF4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Среда 4 седмицы</w:t>
            </w:r>
          </w:p>
        </w:tc>
        <w:tc>
          <w:tcPr>
            <w:tcW w:w="1085" w:type="dxa"/>
          </w:tcPr>
          <w:p w14:paraId="7BF8A06A" w14:textId="0E85309D" w:rsidR="005D3856" w:rsidRPr="00291627" w:rsidRDefault="00803DDC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2023</w:t>
            </w:r>
          </w:p>
        </w:tc>
        <w:tc>
          <w:tcPr>
            <w:tcW w:w="1085" w:type="dxa"/>
            <w:hideMark/>
          </w:tcPr>
          <w:p w14:paraId="5D97BE4E" w14:textId="2A5E3A8B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-25</w:t>
            </w:r>
          </w:p>
        </w:tc>
        <w:tc>
          <w:tcPr>
            <w:tcW w:w="4116" w:type="dxa"/>
            <w:hideMark/>
          </w:tcPr>
          <w:p w14:paraId="216CA9A7" w14:textId="44CF8465" w:rsidR="005D3856" w:rsidRPr="00DF42F8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Перенос на вторник 4 седмицы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(-1)</w:t>
            </w:r>
          </w:p>
        </w:tc>
        <w:tc>
          <w:tcPr>
            <w:tcW w:w="2972" w:type="dxa"/>
          </w:tcPr>
          <w:p w14:paraId="7F024837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  <w:tc>
          <w:tcPr>
            <w:tcW w:w="993" w:type="dxa"/>
            <w:hideMark/>
          </w:tcPr>
          <w:p w14:paraId="60B5340C" w14:textId="62859A23" w:rsidR="005D3856" w:rsidRPr="00291627" w:rsidRDefault="00291627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229A9C09" w14:textId="77777777" w:rsidR="005D3856" w:rsidRPr="000A0027" w:rsidRDefault="005D3856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</w:p>
        </w:tc>
      </w:tr>
      <w:tr w:rsidR="005D3856" w:rsidRPr="000A0027" w14:paraId="74EF5A87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dxa"/>
            <w:hideMark/>
          </w:tcPr>
          <w:p w14:paraId="39B627E5" w14:textId="77777777" w:rsidR="005D3856" w:rsidRPr="000A0027" w:rsidRDefault="005D3856" w:rsidP="001C1AA4">
            <w:pP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9</w:t>
            </w:r>
          </w:p>
        </w:tc>
        <w:tc>
          <w:tcPr>
            <w:tcW w:w="2840" w:type="dxa"/>
            <w:hideMark/>
          </w:tcPr>
          <w:p w14:paraId="1C2556DB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Четверг 5 седмицы</w:t>
            </w:r>
          </w:p>
        </w:tc>
        <w:tc>
          <w:tcPr>
            <w:tcW w:w="1085" w:type="dxa"/>
          </w:tcPr>
          <w:p w14:paraId="7F20D8F9" w14:textId="47B98CA3" w:rsidR="005D3856" w:rsidRPr="00291627" w:rsidRDefault="00803DDC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</w:pPr>
            <w:r w:rsidRPr="00291627">
              <w:rPr>
                <w:rFonts w:ascii="Calibri" w:eastAsia="Times New Roman" w:hAnsi="Calibri" w:cs="Calibri"/>
                <w:color w:val="auto"/>
                <w:sz w:val="16"/>
                <w:szCs w:val="16"/>
                <w:highlight w:val="green"/>
              </w:rPr>
              <w:t>2017</w:t>
            </w:r>
          </w:p>
        </w:tc>
        <w:tc>
          <w:tcPr>
            <w:tcW w:w="1085" w:type="dxa"/>
            <w:hideMark/>
          </w:tcPr>
          <w:p w14:paraId="5F81E127" w14:textId="0C2EEC03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-17</w:t>
            </w:r>
          </w:p>
        </w:tc>
        <w:tc>
          <w:tcPr>
            <w:tcW w:w="4116" w:type="dxa"/>
            <w:hideMark/>
          </w:tcPr>
          <w:p w14:paraId="14A78DF5" w14:textId="61BC6741" w:rsidR="005D3856" w:rsidRPr="002916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 xml:space="preserve">Перенос на вторник 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5</w:t>
            </w:r>
            <w:r w:rsidRPr="000A0027"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седмицы</w:t>
            </w:r>
            <w:r w:rsidR="00291627"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 xml:space="preserve"> (-2)</w:t>
            </w:r>
          </w:p>
        </w:tc>
        <w:tc>
          <w:tcPr>
            <w:tcW w:w="2972" w:type="dxa"/>
          </w:tcPr>
          <w:p w14:paraId="36068C72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hideMark/>
          </w:tcPr>
          <w:p w14:paraId="7AFD9BFC" w14:textId="07DEED18" w:rsidR="005D3856" w:rsidRPr="000A0027" w:rsidRDefault="00291627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  <w:t>3</w:t>
            </w:r>
          </w:p>
        </w:tc>
        <w:tc>
          <w:tcPr>
            <w:tcW w:w="2078" w:type="dxa"/>
          </w:tcPr>
          <w:p w14:paraId="6E560449" w14:textId="77777777" w:rsidR="005D3856" w:rsidRPr="000A0027" w:rsidRDefault="005D3856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  <w:lang w:val="en-US"/>
              </w:rPr>
            </w:pPr>
          </w:p>
        </w:tc>
      </w:tr>
    </w:tbl>
    <w:p w14:paraId="065074D0" w14:textId="72230962" w:rsidR="002E1C6B" w:rsidRDefault="001C1AA4" w:rsidP="002E1C6B">
      <w:pPr>
        <w:spacing w:after="0"/>
        <w:sectPr w:rsidR="002E1C6B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  <w:r>
        <w:br w:type="textWrapping" w:clear="all"/>
      </w:r>
    </w:p>
    <w:p w14:paraId="38CCDDE2" w14:textId="64A12ED6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2000 год. 39 дней до Пасхи.</w:t>
      </w:r>
    </w:p>
    <w:p w14:paraId="2668FD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2001 год. 24 дней до Пасхи.</w:t>
      </w:r>
    </w:p>
    <w:p w14:paraId="24CBF56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2002 год. 44 дней до Пасхи.</w:t>
      </w:r>
    </w:p>
    <w:p w14:paraId="3F935C5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2003 год. 36 дней до Пасхи.</w:t>
      </w:r>
    </w:p>
    <w:p w14:paraId="134A7E9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2004 год. 20 дней до Пасхи.</w:t>
      </w:r>
    </w:p>
    <w:p w14:paraId="2BE6A8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2005 год. 40 дней до Пасхи.</w:t>
      </w:r>
    </w:p>
    <w:p w14:paraId="4AE4449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2006 год. 32 дней до Пасхи.</w:t>
      </w:r>
    </w:p>
    <w:p w14:paraId="3228E85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2007 год. 17 дней до Пасхи.</w:t>
      </w:r>
    </w:p>
    <w:p w14:paraId="666733D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2008 год. 36 дней до Пасхи.</w:t>
      </w:r>
    </w:p>
    <w:p w14:paraId="203D9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2009 год. 28 дней до Пасхи.</w:t>
      </w:r>
    </w:p>
    <w:p w14:paraId="76D78B8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2010 год. 13 дней до Пасхи.</w:t>
      </w:r>
    </w:p>
    <w:p w14:paraId="4610C06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2011 год. 33 дней до Пасхи.</w:t>
      </w:r>
    </w:p>
    <w:p w14:paraId="0BB18A0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2012 год. 24 дней до Пасхи.</w:t>
      </w:r>
    </w:p>
    <w:p w14:paraId="3509163F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2013 год. 44 дней до Пасхи.</w:t>
      </w:r>
    </w:p>
    <w:p w14:paraId="38A7315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2014 год. 29 дней до Пасхи.</w:t>
      </w:r>
    </w:p>
    <w:p w14:paraId="011D01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2015 год. 21 дней до Пасхи.</w:t>
      </w:r>
    </w:p>
    <w:p w14:paraId="50D2EB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2016 год. 40 дней до Пасхи.</w:t>
      </w:r>
    </w:p>
    <w:p w14:paraId="468F37F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2017 год. 25 дней до Пасхи.</w:t>
      </w:r>
    </w:p>
    <w:p w14:paraId="7F6314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2018 год. 17 дней до Пасхи.</w:t>
      </w:r>
    </w:p>
    <w:p w14:paraId="1725229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2019 год. 37 дней до Пасхи.</w:t>
      </w:r>
    </w:p>
    <w:p w14:paraId="06AD5B9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2020 год. 28 дней до Пасхи.</w:t>
      </w:r>
    </w:p>
    <w:p w14:paraId="439E9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2021 год. 41 дней до Пасхи.</w:t>
      </w:r>
    </w:p>
    <w:p w14:paraId="367581D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2022 год. 33 дней до Пасхи.</w:t>
      </w:r>
    </w:p>
    <w:p w14:paraId="5502600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2023 год. 25 дней до Пасхи.</w:t>
      </w:r>
    </w:p>
    <w:p w14:paraId="572BE23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2024 год. 44 дней до Пасхи.</w:t>
      </w:r>
    </w:p>
    <w:p w14:paraId="499205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2025 год. 29 дней до Пасхи.</w:t>
      </w:r>
    </w:p>
    <w:p w14:paraId="01E583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2026 год. 21 дней до Пасхи.</w:t>
      </w:r>
    </w:p>
    <w:p w14:paraId="5CF86B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2027 год. 41 дней до Пасхи.</w:t>
      </w:r>
    </w:p>
    <w:p w14:paraId="41447C7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2028 год. 25 дней до Пасхи.</w:t>
      </w:r>
    </w:p>
    <w:p w14:paraId="7B67AE5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2029 год. 17 дней до Пасхи.</w:t>
      </w:r>
    </w:p>
    <w:p w14:paraId="5397C9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2030 год. 37 дней до Пасхи.</w:t>
      </w:r>
    </w:p>
    <w:p w14:paraId="010E669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2031 год. 22 дней до Пасхи.</w:t>
      </w:r>
    </w:p>
    <w:p w14:paraId="2082B07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2032 год. 41 дней до Пасхи.</w:t>
      </w:r>
    </w:p>
    <w:p w14:paraId="50B941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2033 год. 33 дней до Пасхи.</w:t>
      </w:r>
    </w:p>
    <w:p w14:paraId="6E18FA1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2034 год. 18 дней до Пасхи.</w:t>
      </w:r>
    </w:p>
    <w:p w14:paraId="4F3E8E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2035 год. 38 дней до Пасхи.</w:t>
      </w:r>
    </w:p>
    <w:p w14:paraId="2DFB4D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2036 год. 29 дней до Пасхи.</w:t>
      </w:r>
    </w:p>
    <w:p w14:paraId="1CD4A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2037 год. 14 дней до Пасхи.</w:t>
      </w:r>
    </w:p>
    <w:p w14:paraId="247F62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2038 год. 34 дней до Пасхи.</w:t>
      </w:r>
    </w:p>
    <w:p w14:paraId="45F1530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2039 год. 26 дней до Пасхи.</w:t>
      </w:r>
    </w:p>
    <w:p w14:paraId="560B58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2040 год. 45 дней до Пасхи.</w:t>
      </w:r>
    </w:p>
    <w:p w14:paraId="0C3C397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2041 год. 30 дней до Пасхи.</w:t>
      </w:r>
    </w:p>
    <w:p w14:paraId="7D7563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2042 год. 22 дней до Пасхи.</w:t>
      </w:r>
    </w:p>
    <w:p w14:paraId="1B87187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2043 год. 42 дней до Пасхи.</w:t>
      </w:r>
    </w:p>
    <w:p w14:paraId="28C2953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2044 год. 33 дней до Пасхи.</w:t>
      </w:r>
    </w:p>
    <w:p w14:paraId="4BE39F8C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2045 год. 18 дней до Пасхи.</w:t>
      </w:r>
    </w:p>
    <w:p w14:paraId="766C90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2046 год. 38 дней до Пасхи.</w:t>
      </w:r>
    </w:p>
    <w:p w14:paraId="3DF64BD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2047 год. 30 дней до Пасхи.</w:t>
      </w:r>
    </w:p>
    <w:p w14:paraId="2CC8EDB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2048 год. 14 дней до Пасхи.</w:t>
      </w:r>
    </w:p>
    <w:p w14:paraId="3353970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2049 год. 34 дней до Пасхи.</w:t>
      </w:r>
    </w:p>
    <w:p w14:paraId="28D618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2050 год. 26 дней до Пасхи.</w:t>
      </w:r>
    </w:p>
    <w:p w14:paraId="386948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2051 год. 46 дней до Пасхи.</w:t>
      </w:r>
    </w:p>
    <w:p w14:paraId="3A0FBA3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2052 год. 30 дней до Пасхи.</w:t>
      </w:r>
    </w:p>
    <w:p w14:paraId="08675D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2053 год. 22 дней до Пасхи.</w:t>
      </w:r>
    </w:p>
    <w:p w14:paraId="0073D30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2054 год. 42 дней до Пасхи.</w:t>
      </w:r>
    </w:p>
    <w:p w14:paraId="76729A6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2055 год. 27 дней до Пасхи.</w:t>
      </w:r>
    </w:p>
    <w:p w14:paraId="2599BDA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2056 год. 18 дней до Пасхи.</w:t>
      </w:r>
    </w:p>
    <w:p w14:paraId="160E890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2057 год. 38 дней до Пасхи.</w:t>
      </w:r>
    </w:p>
    <w:p w14:paraId="46AB18E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2058 год. 23 дней до Пасхи.</w:t>
      </w:r>
    </w:p>
    <w:p w14:paraId="2CE6FD1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2059 год. 43 дней до Пасхи.</w:t>
      </w:r>
    </w:p>
    <w:p w14:paraId="3488CE9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2060 год. 34 дней до Пасхи.</w:t>
      </w:r>
    </w:p>
    <w:p w14:paraId="7F69A81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2061 год. 19 дней до Пасхи.</w:t>
      </w:r>
    </w:p>
    <w:p w14:paraId="1362F15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2062 год. 39 дней до Пасхи.</w:t>
      </w:r>
    </w:p>
    <w:p w14:paraId="55D0A4A3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2063 год. 31 дней до Пасхи.</w:t>
      </w:r>
    </w:p>
    <w:p w14:paraId="4048F6D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2064 год. 22 дней до Пасхи.</w:t>
      </w:r>
    </w:p>
    <w:p w14:paraId="4A32E9C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2065 год. 35 дней до Пасхи.</w:t>
      </w:r>
    </w:p>
    <w:p w14:paraId="1E3F56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2066 год. 27 дней до Пасхи.</w:t>
      </w:r>
    </w:p>
    <w:p w14:paraId="7EDEAE1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2067 год. 19 дней до Пасхи.</w:t>
      </w:r>
    </w:p>
    <w:p w14:paraId="3FC9E506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2068 год. 38 дней до Пасхи.</w:t>
      </w:r>
    </w:p>
    <w:p w14:paraId="3F63FF6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2069 год. 23 дней до Пасхи.</w:t>
      </w:r>
    </w:p>
    <w:p w14:paraId="7A4A05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2070 год. 43 дней до Пасхи.</w:t>
      </w:r>
    </w:p>
    <w:p w14:paraId="04C7E5D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2071 год. 28 дней до Пасхи.</w:t>
      </w:r>
    </w:p>
    <w:p w14:paraId="03C7FFB5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2072 год. 19 дней до Пасхи.</w:t>
      </w:r>
    </w:p>
    <w:p w14:paraId="2AA97D8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2073 год. 39 дней до Пасхи.</w:t>
      </w:r>
    </w:p>
    <w:p w14:paraId="43405A9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2074 год. 31 дней до Пасхи.</w:t>
      </w:r>
    </w:p>
    <w:p w14:paraId="16DF0F9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2075 год. 16 дней до Пасхи.</w:t>
      </w:r>
    </w:p>
    <w:p w14:paraId="0666066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2076 год. 35 дней до Пасхи.</w:t>
      </w:r>
    </w:p>
    <w:p w14:paraId="13112CA9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2077 год. 27 дней до Пасхи.</w:t>
      </w:r>
    </w:p>
    <w:p w14:paraId="14EB17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2078 год. 47 дней до Пасхи.</w:t>
      </w:r>
    </w:p>
    <w:p w14:paraId="19F352F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2079 год. 32 дней до Пасхи.</w:t>
      </w:r>
    </w:p>
    <w:p w14:paraId="26C39AC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2080 год. 23 дней до Пасхи.</w:t>
      </w:r>
    </w:p>
    <w:p w14:paraId="3915F9E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2081 год. 43 дней до Пасхи.</w:t>
      </w:r>
    </w:p>
    <w:p w14:paraId="1B21919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2082 год. 28 дней до Пасхи.</w:t>
      </w:r>
    </w:p>
    <w:p w14:paraId="71DB83A1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2083 год. 20 дней до Пасхи.</w:t>
      </w:r>
    </w:p>
    <w:p w14:paraId="0D55AAA8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2084 год. 39 дней до Пасхи.</w:t>
      </w:r>
    </w:p>
    <w:p w14:paraId="2A80A98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2085 год. 24 дней до Пасхи.</w:t>
      </w:r>
    </w:p>
    <w:p w14:paraId="24F55AB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2086 год. 16 дней до Пасхи.</w:t>
      </w:r>
    </w:p>
    <w:p w14:paraId="73A700A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2087 год. 36 дней до Пасхи.</w:t>
      </w:r>
    </w:p>
    <w:p w14:paraId="68D16B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2088 год. 27 дней до Пасхи.</w:t>
      </w:r>
    </w:p>
    <w:p w14:paraId="450A5DAB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2089 год. 40 дней до Пасхи.</w:t>
      </w:r>
    </w:p>
    <w:p w14:paraId="39B8304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2090 год. 32 дней до Пасхи.</w:t>
      </w:r>
    </w:p>
    <w:p w14:paraId="6A21E93D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2091 год. 17 дней до Пасхи.</w:t>
      </w:r>
    </w:p>
    <w:p w14:paraId="31FDBF40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2092 год. 36 дней до Пасхи.</w:t>
      </w:r>
    </w:p>
    <w:p w14:paraId="6E9EB7EA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2093 год. 28 дней до Пасхи.</w:t>
      </w:r>
    </w:p>
    <w:p w14:paraId="5A0278A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2094 год. 20 дней до Пасхи.</w:t>
      </w:r>
    </w:p>
    <w:p w14:paraId="2BDB873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lastRenderedPageBreak/>
        <w:t>2095 год. 33 дней до Пасхи.</w:t>
      </w:r>
    </w:p>
    <w:p w14:paraId="1FDE4B8E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2096 год. 24 дней до Пасхи.</w:t>
      </w:r>
    </w:p>
    <w:p w14:paraId="2E053784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2097 год. 44 дней до Пасхи.</w:t>
      </w:r>
    </w:p>
    <w:p w14:paraId="192F8DE2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2098 год. 36 дней до Пасхи.</w:t>
      </w:r>
    </w:p>
    <w:p w14:paraId="5062E327" w14:textId="77777777" w:rsidR="00877D20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2099 год. 21 дней до Пасхи.</w:t>
      </w:r>
    </w:p>
    <w:p w14:paraId="573D0671" w14:textId="7CB13704" w:rsidR="002E1C6B" w:rsidRPr="00877D20" w:rsidRDefault="00877D20" w:rsidP="00877D20">
      <w:pPr>
        <w:spacing w:after="0"/>
        <w:rPr>
          <w:sz w:val="18"/>
        </w:rPr>
      </w:pPr>
      <w:r w:rsidRPr="00877D20">
        <w:rPr>
          <w:sz w:val="18"/>
        </w:rPr>
        <w:t>2100 год. 41 дней до Пасхи.</w:t>
      </w:r>
    </w:p>
    <w:p w14:paraId="62B0F645" w14:textId="77777777" w:rsidR="002E1C6B" w:rsidRDefault="002E1C6B" w:rsidP="00EF3017">
      <w:pPr>
        <w:pStyle w:val="2"/>
        <w:numPr>
          <w:ilvl w:val="0"/>
          <w:numId w:val="5"/>
        </w:numPr>
        <w:spacing w:before="480" w:after="360"/>
        <w:sectPr w:rsidR="002E1C6B" w:rsidSect="00877D20">
          <w:type w:val="continuous"/>
          <w:pgSz w:w="15840" w:h="12240" w:orient="landscape" w:code="1"/>
          <w:pgMar w:top="1134" w:right="1077" w:bottom="1134" w:left="1077" w:header="720" w:footer="720" w:gutter="0"/>
          <w:cols w:num="5" w:space="720"/>
          <w:docGrid w:linePitch="360"/>
        </w:sectPr>
      </w:pPr>
    </w:p>
    <w:p w14:paraId="0326178F" w14:textId="764D9CA0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1" w:name="_Toc483172858"/>
      <w:r>
        <w:t>23 марта</w:t>
      </w:r>
      <w:bookmarkEnd w:id="11"/>
    </w:p>
    <w:p w14:paraId="6762809E" w14:textId="431E3B05" w:rsidR="00877D20" w:rsidRPr="00292AC4" w:rsidRDefault="00877D20" w:rsidP="00877D20">
      <w:r w:rsidRPr="00292AC4">
        <w:t xml:space="preserve">Имя файла: </w:t>
      </w:r>
      <w:r>
        <w:t>--03-23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6E65E7E9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8ED2C08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DBEF856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49D56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58BD7C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0E202E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9970D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FA155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F10B11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5E84922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67ED6E5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B06F5C4" w14:textId="7E17F7C0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50F5398" w14:textId="67B67BF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2806BD92" w14:textId="5E2FC3F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59C5E449" w14:textId="2726E9A2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7D397FE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B7AAC17" w14:textId="697D10C6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1C28A66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F507502" w14:textId="0AB87D6E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2" w:name="_Toc483172859"/>
      <w:r>
        <w:t>24 марта</w:t>
      </w:r>
      <w:bookmarkEnd w:id="12"/>
    </w:p>
    <w:p w14:paraId="6CA58B04" w14:textId="2B6A7725" w:rsidR="00877D20" w:rsidRPr="00292AC4" w:rsidRDefault="00877D20" w:rsidP="00877D20">
      <w:r w:rsidRPr="00292AC4">
        <w:t xml:space="preserve">Имя файла: </w:t>
      </w:r>
      <w:r>
        <w:t>--03-24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C6A9A58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5D3089F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BFE9275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0454C0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D83556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6F4F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33A11E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75CE928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0D73DCD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328CD5FE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0AFF6A4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995AECB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0E5F8A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026240A8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0E571F3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F560F1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38E1BC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DCD92FD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C6A834D" w14:textId="05A6AFBC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3" w:name="_Toc483172860"/>
      <w:r>
        <w:t>25 марта</w:t>
      </w:r>
      <w:bookmarkEnd w:id="13"/>
    </w:p>
    <w:p w14:paraId="1D3C1424" w14:textId="178F45DE" w:rsidR="00877D20" w:rsidRPr="00292AC4" w:rsidRDefault="00877D20" w:rsidP="00877D20">
      <w:r w:rsidRPr="00292AC4">
        <w:t xml:space="preserve">Имя файла: </w:t>
      </w:r>
      <w:r>
        <w:t>--03-25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34D42ABA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4DD6399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C42B91A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6C3F018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5DE6D6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1191550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1A537DAC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00900A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46A15D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7CA2A9B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77EAB3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573B9A7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3A639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4B004F9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5F9F2F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0EA3CBA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5288D59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FC3911C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A5260D3" w14:textId="4646B2E1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4" w:name="_Toc483172861"/>
      <w:r>
        <w:t>26 марта</w:t>
      </w:r>
      <w:bookmarkEnd w:id="14"/>
    </w:p>
    <w:p w14:paraId="055941DE" w14:textId="13D5538A" w:rsidR="00877D20" w:rsidRPr="00292AC4" w:rsidRDefault="00877D20" w:rsidP="00877D20">
      <w:r w:rsidRPr="00292AC4">
        <w:t xml:space="preserve">Имя файла: </w:t>
      </w:r>
      <w:r>
        <w:t>--03-26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43EDE25E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4C409280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644122D2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E1C8D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DE22E2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9107BE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86E5DE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1552F7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1CA4DE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0BA4E319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120498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64709E6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E536563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106586F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21F6AEAF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F982EF8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5C4E86D5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B976FB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307FDEE" w14:textId="073BB99F" w:rsidR="00877D20" w:rsidRDefault="00877D20" w:rsidP="00EF3017">
      <w:pPr>
        <w:pStyle w:val="2"/>
        <w:numPr>
          <w:ilvl w:val="0"/>
          <w:numId w:val="5"/>
        </w:numPr>
        <w:spacing w:before="480" w:after="360"/>
      </w:pPr>
      <w:bookmarkStart w:id="15" w:name="_Toc483172862"/>
      <w:r>
        <w:t>27 марта</w:t>
      </w:r>
      <w:bookmarkEnd w:id="15"/>
    </w:p>
    <w:p w14:paraId="04A55F38" w14:textId="13FEA413" w:rsidR="00877D20" w:rsidRPr="00292AC4" w:rsidRDefault="00877D20" w:rsidP="00877D20">
      <w:r w:rsidRPr="00292AC4">
        <w:t xml:space="preserve">Имя файла: </w:t>
      </w:r>
      <w:r>
        <w:t>--03-27</w:t>
      </w:r>
      <w:r w:rsidRPr="00292AC4">
        <w:t>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877D20" w:rsidRPr="001950FA" w14:paraId="2E101944" w14:textId="77777777" w:rsidTr="00742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428CF5" w14:textId="77777777" w:rsidR="00877D20" w:rsidRPr="00665416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F2673E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1389FFB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45E5C31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3038EF4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A900799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2805413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026080F" w14:textId="77777777" w:rsidR="00877D20" w:rsidRPr="001950FA" w:rsidRDefault="00877D20" w:rsidP="00742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77D20" w:rsidRPr="001950FA" w14:paraId="6D66E7D4" w14:textId="77777777" w:rsidTr="00742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AA61C2C" w14:textId="77777777" w:rsidR="00877D20" w:rsidRPr="00F33DCD" w:rsidRDefault="00877D20" w:rsidP="0074263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1938EF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4E152EE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877D2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-43</w:t>
            </w:r>
          </w:p>
        </w:tc>
        <w:tc>
          <w:tcPr>
            <w:tcW w:w="2765" w:type="dxa"/>
          </w:tcPr>
          <w:p w14:paraId="3337583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22 марта</w:t>
            </w:r>
          </w:p>
        </w:tc>
        <w:tc>
          <w:tcPr>
            <w:tcW w:w="4536" w:type="dxa"/>
          </w:tcPr>
          <w:p w14:paraId="6D3F2092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9D179E6" w14:textId="77777777" w:rsidR="00877D20" w:rsidRPr="00FE3673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43E45F1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40E2324" w14:textId="77777777" w:rsidR="00877D20" w:rsidRPr="00F33DCD" w:rsidRDefault="00877D20" w:rsidP="00742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D70F08B" w14:textId="5038E395" w:rsidR="00DD7A76" w:rsidRDefault="00DD7A76" w:rsidP="00EF3017">
      <w:pPr>
        <w:pStyle w:val="2"/>
        <w:numPr>
          <w:ilvl w:val="0"/>
          <w:numId w:val="5"/>
        </w:numPr>
        <w:spacing w:before="480" w:after="360"/>
      </w:pPr>
      <w:bookmarkStart w:id="16" w:name="_Toc483172863"/>
      <w:r w:rsidRPr="00DD7A76">
        <w:t>Благовещение</w:t>
      </w:r>
      <w:bookmarkEnd w:id="16"/>
    </w:p>
    <w:p w14:paraId="5F24C2B3" w14:textId="79F47B56" w:rsidR="00292AC4" w:rsidRPr="00292AC4" w:rsidRDefault="00292AC4" w:rsidP="00292AC4">
      <w:r w:rsidRPr="00292AC4">
        <w:t xml:space="preserve">Имя файла: </w:t>
      </w:r>
      <w:r w:rsidR="001950FA">
        <w:t>--04-07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46F5C" w:rsidRPr="001950FA" w14:paraId="3F71B6F7" w14:textId="77777777" w:rsidTr="00195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10C8D5F2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03C4696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10C48A5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F4BAC91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8515CE3" w14:textId="42817FB6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5283395" w14:textId="0400A89E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4FAD2D" w14:textId="4238168C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35B36D37" w14:textId="77777777" w:rsidR="00646F5C" w:rsidRPr="001950FA" w:rsidRDefault="00646F5C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46F5C" w:rsidRPr="001950FA" w14:paraId="35F1006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84EF5C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1</w:t>
            </w:r>
          </w:p>
        </w:tc>
        <w:tc>
          <w:tcPr>
            <w:tcW w:w="2073" w:type="dxa"/>
            <w:hideMark/>
          </w:tcPr>
          <w:p w14:paraId="6EDF56CA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Воскресенье ли понедельник</w:t>
            </w:r>
          </w:p>
        </w:tc>
        <w:tc>
          <w:tcPr>
            <w:tcW w:w="696" w:type="dxa"/>
            <w:hideMark/>
          </w:tcPr>
          <w:p w14:paraId="09117055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7D0F248C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Соединение с воскресной службой -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(0)</w:t>
            </w:r>
          </w:p>
          <w:p w14:paraId="48FA0D7D" w14:textId="77777777" w:rsidR="00646F5C" w:rsidRPr="001950FA" w:rsidRDefault="00646F5C" w:rsidP="00DD7A76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4B4B163E" w14:textId="77777777" w:rsidR="00646F5C" w:rsidRPr="005B266D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567" w:type="dxa"/>
            <w:hideMark/>
          </w:tcPr>
          <w:p w14:paraId="3BE44D5A" w14:textId="54653FBD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6</w:t>
            </w:r>
          </w:p>
        </w:tc>
        <w:tc>
          <w:tcPr>
            <w:tcW w:w="668" w:type="dxa"/>
            <w:hideMark/>
          </w:tcPr>
          <w:p w14:paraId="40784079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Нет</w:t>
            </w:r>
          </w:p>
        </w:tc>
        <w:tc>
          <w:tcPr>
            <w:tcW w:w="1961" w:type="dxa"/>
            <w:hideMark/>
          </w:tcPr>
          <w:p w14:paraId="604E466F" w14:textId="77777777" w:rsidR="00646F5C" w:rsidRPr="001950FA" w:rsidRDefault="00646F5C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4E989B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9A9D884" w14:textId="77777777" w:rsidR="00646F5C" w:rsidRPr="001950FA" w:rsidRDefault="00646F5C" w:rsidP="00DD7A7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  <w:hideMark/>
          </w:tcPr>
          <w:p w14:paraId="03E44362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Любая суббота поста</w:t>
            </w:r>
          </w:p>
        </w:tc>
        <w:tc>
          <w:tcPr>
            <w:tcW w:w="696" w:type="dxa"/>
            <w:hideMark/>
          </w:tcPr>
          <w:p w14:paraId="66F9AACA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2765" w:type="dxa"/>
            <w:hideMark/>
          </w:tcPr>
          <w:p w14:paraId="1319FD53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4536" w:type="dxa"/>
          </w:tcPr>
          <w:p w14:paraId="33767289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567" w:type="dxa"/>
            <w:hideMark/>
          </w:tcPr>
          <w:p w14:paraId="671808E1" w14:textId="1AA12789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 </w:t>
            </w:r>
          </w:p>
        </w:tc>
        <w:tc>
          <w:tcPr>
            <w:tcW w:w="668" w:type="dxa"/>
            <w:hideMark/>
          </w:tcPr>
          <w:p w14:paraId="201994A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  <w:tc>
          <w:tcPr>
            <w:tcW w:w="1961" w:type="dxa"/>
            <w:hideMark/>
          </w:tcPr>
          <w:p w14:paraId="1067A5C1" w14:textId="77777777" w:rsidR="00646F5C" w:rsidRPr="001950FA" w:rsidRDefault="00646F5C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 </w:t>
            </w:r>
          </w:p>
        </w:tc>
      </w:tr>
      <w:tr w:rsidR="00646F5C" w:rsidRPr="001950FA" w14:paraId="73DAE7E9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94154B1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  <w:hideMark/>
          </w:tcPr>
          <w:p w14:paraId="4A5AD0C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3 или 4 седмицы Поста</w:t>
            </w:r>
          </w:p>
        </w:tc>
        <w:tc>
          <w:tcPr>
            <w:tcW w:w="696" w:type="dxa"/>
            <w:hideMark/>
          </w:tcPr>
          <w:p w14:paraId="19096C1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-29, -22</w:t>
            </w:r>
          </w:p>
        </w:tc>
        <w:tc>
          <w:tcPr>
            <w:tcW w:w="2765" w:type="dxa"/>
          </w:tcPr>
          <w:p w14:paraId="423FAF30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Служим бдение в этот день. Все постное оставляется.</w:t>
            </w:r>
          </w:p>
          <w:p w14:paraId="1985895A" w14:textId="5324A39A" w:rsidR="00646F5C" w:rsidRPr="001950FA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Отдание служится в воскресенье, в соединении с Триодью и воскресным днем.</w:t>
            </w:r>
          </w:p>
        </w:tc>
        <w:tc>
          <w:tcPr>
            <w:tcW w:w="4536" w:type="dxa"/>
          </w:tcPr>
          <w:p w14:paraId="465D1E50" w14:textId="34E9E8E4" w:rsidR="00646F5C" w:rsidRPr="005B266D" w:rsidRDefault="001950FA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servicesign="3" daymove="0"/&gt;</w:t>
            </w:r>
          </w:p>
          <w:p w14:paraId="7D60AF09" w14:textId="64E7041B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  <w:r w:rsidR="000E403A" w:rsidRPr="005B266D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34360D38" w14:textId="5E6FB710" w:rsid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50642D68" w14:textId="76D04C39" w:rsidR="00646F5C" w:rsidRPr="001950FA" w:rsidRDefault="000E403A" w:rsidP="000E4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="00646F5C"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</w:t>
            </w:r>
            <w:r w:rsidR="00646F5C"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тургия.</w:t>
            </w:r>
          </w:p>
        </w:tc>
        <w:tc>
          <w:tcPr>
            <w:tcW w:w="567" w:type="dxa"/>
            <w:hideMark/>
          </w:tcPr>
          <w:p w14:paraId="32F2FBFE" w14:textId="6214BB59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2EB9FEE4" w14:textId="575200C1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30742C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797DDE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FFBA3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  <w:hideMark/>
          </w:tcPr>
          <w:p w14:paraId="0097076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3 поста</w:t>
            </w:r>
          </w:p>
        </w:tc>
        <w:tc>
          <w:tcPr>
            <w:tcW w:w="696" w:type="dxa"/>
            <w:hideMark/>
          </w:tcPr>
          <w:p w14:paraId="3D02C757" w14:textId="77777777" w:rsidR="00646F5C" w:rsidRPr="000E403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-28</w:t>
            </w:r>
          </w:p>
        </w:tc>
        <w:tc>
          <w:tcPr>
            <w:tcW w:w="2765" w:type="dxa"/>
            <w:hideMark/>
          </w:tcPr>
          <w:p w14:paraId="2EA629CD" w14:textId="6F868B3C" w:rsidR="00646F5C" w:rsidRPr="00EB138F" w:rsidRDefault="000E403A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и Октоихом</w:t>
            </w:r>
          </w:p>
        </w:tc>
        <w:tc>
          <w:tcPr>
            <w:tcW w:w="4536" w:type="dxa"/>
          </w:tcPr>
          <w:p w14:paraId="4154404C" w14:textId="5D791740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583370EF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806C0C" w14:textId="77777777" w:rsidR="000E403A" w:rsidRPr="000E403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558B19A5" w14:textId="01BDDF6E" w:rsidR="00646F5C" w:rsidRPr="001950FA" w:rsidRDefault="000E403A" w:rsidP="000E4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379E7092" w14:textId="1D038691" w:rsidR="00646F5C" w:rsidRPr="00EB138F" w:rsidRDefault="00EB138F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451555F" w14:textId="097DE39F" w:rsidR="00646F5C" w:rsidRPr="009A6CE5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4F45108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482EB5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292FC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  <w:hideMark/>
          </w:tcPr>
          <w:p w14:paraId="2F1BA47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4, 5, 6 седмицы поста</w:t>
            </w:r>
          </w:p>
        </w:tc>
        <w:tc>
          <w:tcPr>
            <w:tcW w:w="696" w:type="dxa"/>
            <w:hideMark/>
          </w:tcPr>
          <w:p w14:paraId="52822128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-27, -20, -13</w:t>
            </w:r>
          </w:p>
        </w:tc>
        <w:tc>
          <w:tcPr>
            <w:tcW w:w="2765" w:type="dxa"/>
            <w:hideMark/>
          </w:tcPr>
          <w:p w14:paraId="653EDBE3" w14:textId="77777777" w:rsidR="00646F5C" w:rsidRPr="000E403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</w:t>
            </w:r>
            <w:r w:rsidRPr="000E403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(0)</w:t>
            </w:r>
          </w:p>
        </w:tc>
        <w:tc>
          <w:tcPr>
            <w:tcW w:w="4536" w:type="dxa"/>
          </w:tcPr>
          <w:p w14:paraId="3CAD4ED5" w14:textId="5FB6216F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409A6972" w14:textId="4041F052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ECBFEAC" w14:textId="77777777" w:rsidR="00DB4C4B" w:rsidRPr="00DB4C4B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117C4DBB" w14:textId="72F5F887" w:rsidR="00646F5C" w:rsidRPr="001950FA" w:rsidRDefault="00DB4C4B" w:rsidP="00DB4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378683EF" w14:textId="158498C5" w:rsidR="00646F5C" w:rsidRPr="001950FA" w:rsidRDefault="00DB4C4B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668" w:type="dxa"/>
            <w:hideMark/>
          </w:tcPr>
          <w:p w14:paraId="3E8033F4" w14:textId="352F67F2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  <w:hideMark/>
          </w:tcPr>
          <w:p w14:paraId="5755E018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44C0DEC1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D8BFED0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6</w:t>
            </w:r>
          </w:p>
        </w:tc>
        <w:tc>
          <w:tcPr>
            <w:tcW w:w="2073" w:type="dxa"/>
            <w:hideMark/>
          </w:tcPr>
          <w:p w14:paraId="7EBB5BF5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17" w:name="Благовещение6"/>
            <w:bookmarkEnd w:id="17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крестопоклонную</w:t>
            </w:r>
          </w:p>
        </w:tc>
        <w:tc>
          <w:tcPr>
            <w:tcW w:w="696" w:type="dxa"/>
            <w:hideMark/>
          </w:tcPr>
          <w:p w14:paraId="74C3C382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-25</w:t>
            </w:r>
          </w:p>
        </w:tc>
        <w:tc>
          <w:tcPr>
            <w:tcW w:w="2765" w:type="dxa"/>
            <w:hideMark/>
          </w:tcPr>
          <w:p w14:paraId="153035A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креста переносится на понедельник или пятницу. На утрени добавляется рядовой трипеснец</w:t>
            </w:r>
          </w:p>
        </w:tc>
        <w:tc>
          <w:tcPr>
            <w:tcW w:w="4536" w:type="dxa"/>
          </w:tcPr>
          <w:p w14:paraId="2A7650E9" w14:textId="051BBA6E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</w:t>
            </w:r>
            <w:r w:rsidR="00554887" w:rsidRPr="005B266D">
              <w:rPr>
                <w:lang w:val="en-US"/>
              </w:rPr>
              <w:t xml:space="preserve"> </w:t>
            </w:r>
            <w:r w:rsidR="00554887" w:rsidRPr="0055488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80AB7B7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6E36B361" w14:textId="77777777" w:rsidR="00DB4C4B" w:rsidRPr="00DB4C4B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7A3070E3" w14:textId="438C9084" w:rsidR="00646F5C" w:rsidRPr="001950FA" w:rsidRDefault="00DB4C4B" w:rsidP="00DB4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B4C4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587495E" w14:textId="5EE87B93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168518" w14:textId="56D85D78" w:rsidR="00646F5C" w:rsidRPr="00554887" w:rsidRDefault="00554887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4FCE3EE" w14:textId="77777777" w:rsidR="00646F5C" w:rsidRPr="001950FA" w:rsidRDefault="005E0C5A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дакрестопоклонная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Среда крестопоклонная.1</w:t>
              </w:r>
            </w:hyperlink>
          </w:p>
        </w:tc>
      </w:tr>
      <w:tr w:rsidR="00646F5C" w:rsidRPr="001950FA" w14:paraId="6DF4C6F3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62E5BEB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073" w:type="dxa"/>
            <w:hideMark/>
          </w:tcPr>
          <w:p w14:paraId="2B891CF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4, 5 поста</w:t>
            </w:r>
          </w:p>
        </w:tc>
        <w:tc>
          <w:tcPr>
            <w:tcW w:w="696" w:type="dxa"/>
            <w:hideMark/>
          </w:tcPr>
          <w:p w14:paraId="4629EEDA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-21, -14</w:t>
            </w:r>
          </w:p>
        </w:tc>
        <w:tc>
          <w:tcPr>
            <w:tcW w:w="2765" w:type="dxa"/>
            <w:hideMark/>
          </w:tcPr>
          <w:p w14:paraId="51BCEBF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</w:t>
            </w:r>
          </w:p>
        </w:tc>
        <w:tc>
          <w:tcPr>
            <w:tcW w:w="4536" w:type="dxa"/>
          </w:tcPr>
          <w:p w14:paraId="2B911758" w14:textId="3BF9DEE5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78394470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80362BD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368E0CD6" w14:textId="44EFD5C9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57B593EF" w14:textId="1242B7E5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BF927EA" w14:textId="2AD951E9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</w:pPr>
          </w:p>
        </w:tc>
        <w:tc>
          <w:tcPr>
            <w:tcW w:w="1961" w:type="dxa"/>
            <w:hideMark/>
          </w:tcPr>
          <w:p w14:paraId="507D320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3933A1F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2815003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073" w:type="dxa"/>
            <w:hideMark/>
          </w:tcPr>
          <w:p w14:paraId="15E7671F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18" w:name="Среда5седмицы"/>
            <w:bookmarkStart w:id="19" w:name="Благовещение8"/>
            <w:bookmarkEnd w:id="18"/>
            <w:bookmarkEnd w:id="19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5 седмицы</w:t>
            </w:r>
          </w:p>
        </w:tc>
        <w:tc>
          <w:tcPr>
            <w:tcW w:w="696" w:type="dxa"/>
            <w:hideMark/>
          </w:tcPr>
          <w:p w14:paraId="696BD68B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-1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765" w:type="dxa"/>
            <w:hideMark/>
          </w:tcPr>
          <w:p w14:paraId="69127ADE" w14:textId="3FE63694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предпразднества переносится на понедельник, попразднества - на четверг. Чтение великого канона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с 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вторник.</w:t>
            </w:r>
          </w:p>
          <w:p w14:paraId="050097D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Служба праздника в соединении с Триодью, как в любой постный день. </w:t>
            </w:r>
          </w:p>
        </w:tc>
        <w:tc>
          <w:tcPr>
            <w:tcW w:w="4536" w:type="dxa"/>
          </w:tcPr>
          <w:p w14:paraId="22CD97C4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444404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006616D5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4A13BAD5" w14:textId="67868B78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02CD5931" w14:textId="1704ACA6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AE3509E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??</w:t>
            </w:r>
          </w:p>
        </w:tc>
        <w:tc>
          <w:tcPr>
            <w:tcW w:w="1961" w:type="dxa"/>
            <w:hideMark/>
          </w:tcPr>
          <w:p w14:paraId="1D989080" w14:textId="77777777" w:rsidR="00646F5C" w:rsidRPr="001950FA" w:rsidRDefault="005E0C5A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апреля6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апреля.1</w:t>
              </w:r>
            </w:hyperlink>
          </w:p>
          <w:p w14:paraId="00EC337A" w14:textId="77777777" w:rsidR="00646F5C" w:rsidRPr="001950FA" w:rsidRDefault="005E0C5A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ОтданиеБлговещения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8 апреля.1</w:t>
              </w:r>
            </w:hyperlink>
          </w:p>
          <w:p w14:paraId="007F92E9" w14:textId="77777777" w:rsidR="00646F5C" w:rsidRPr="001950FA" w:rsidRDefault="005E0C5A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Великийканон1" w:history="1">
              <w:r w:rsidR="00646F5C"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канон.1</w:t>
              </w:r>
            </w:hyperlink>
          </w:p>
        </w:tc>
      </w:tr>
      <w:tr w:rsidR="00646F5C" w:rsidRPr="001950FA" w14:paraId="48F52CDA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CD9D50A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073" w:type="dxa"/>
            <w:hideMark/>
          </w:tcPr>
          <w:p w14:paraId="1BCEAA5D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0" w:name="Благовещение9"/>
            <w:bookmarkEnd w:id="20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5 седмицы</w:t>
            </w:r>
          </w:p>
        </w:tc>
        <w:tc>
          <w:tcPr>
            <w:tcW w:w="696" w:type="dxa"/>
            <w:hideMark/>
          </w:tcPr>
          <w:p w14:paraId="626A816F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-17</w:t>
            </w:r>
          </w:p>
        </w:tc>
        <w:tc>
          <w:tcPr>
            <w:tcW w:w="2765" w:type="dxa"/>
            <w:hideMark/>
          </w:tcPr>
          <w:p w14:paraId="2AF45C63" w14:textId="6FC50D8A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Чтение Великого канона с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ЛПД 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(Литургия Преждеосвященных Даров)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(?)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переносится на вторник</w:t>
            </w:r>
          </w:p>
        </w:tc>
        <w:tc>
          <w:tcPr>
            <w:tcW w:w="4536" w:type="dxa"/>
          </w:tcPr>
          <w:p w14:paraId="3432A926" w14:textId="500DA9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</w:t>
            </w:r>
            <w:r w:rsidR="009A6CE5" w:rsidRPr="005B266D">
              <w:rPr>
                <w:lang w:val="en-US"/>
              </w:rPr>
              <w:t xml:space="preserve"> </w:t>
            </w:r>
            <w:r w:rsidR="009A6CE5" w:rsidRP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68FF3CB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2B88762F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1ED34E9E" w14:textId="2D2AAED5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B890C5E" w14:textId="668F0EB6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53AC5A26" w14:textId="37371075" w:rsidR="00646F5C" w:rsidRPr="009A6CE5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160B422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ВеликийКанон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Великий канон.2</w:t>
              </w:r>
            </w:hyperlink>
          </w:p>
        </w:tc>
      </w:tr>
      <w:tr w:rsidR="00646F5C" w:rsidRPr="001950FA" w14:paraId="1AB10A3A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0C695DE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073" w:type="dxa"/>
            <w:hideMark/>
          </w:tcPr>
          <w:p w14:paraId="5D7023F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bookmarkStart w:id="21" w:name="Благовещение10"/>
            <w:bookmarkEnd w:id="21"/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5 седмицы</w:t>
            </w:r>
          </w:p>
        </w:tc>
        <w:tc>
          <w:tcPr>
            <w:tcW w:w="696" w:type="dxa"/>
            <w:hideMark/>
          </w:tcPr>
          <w:p w14:paraId="32217F8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-16</w:t>
            </w:r>
          </w:p>
        </w:tc>
        <w:tc>
          <w:tcPr>
            <w:tcW w:w="2765" w:type="dxa"/>
            <w:hideMark/>
          </w:tcPr>
          <w:p w14:paraId="4A26EC9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Предпразднество переносится на среду</w:t>
            </w:r>
          </w:p>
        </w:tc>
        <w:tc>
          <w:tcPr>
            <w:tcW w:w="4536" w:type="dxa"/>
          </w:tcPr>
          <w:p w14:paraId="7641763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daymove="0"/&gt;</w:t>
            </w:r>
          </w:p>
          <w:p w14:paraId="4861F088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0555A4F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457C7187" w14:textId="15767ECA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524FF2D7" w14:textId="07E9316C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023F799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  <w:tc>
          <w:tcPr>
            <w:tcW w:w="1961" w:type="dxa"/>
            <w:hideMark/>
          </w:tcPr>
          <w:p w14:paraId="5EDE8C1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  <w:hyperlink w:anchor="апреля62" w:history="1">
              <w:r w:rsidRPr="001950FA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апреля.2</w:t>
              </w:r>
            </w:hyperlink>
          </w:p>
        </w:tc>
      </w:tr>
      <w:tr w:rsidR="00646F5C" w:rsidRPr="001950FA" w14:paraId="279A2CBD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4E20B92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073" w:type="dxa"/>
            <w:hideMark/>
          </w:tcPr>
          <w:p w14:paraId="3EE291DE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акафиста</w:t>
            </w:r>
          </w:p>
        </w:tc>
        <w:tc>
          <w:tcPr>
            <w:tcW w:w="696" w:type="dxa"/>
            <w:hideMark/>
          </w:tcPr>
          <w:p w14:paraId="1502C37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-15</w:t>
            </w:r>
          </w:p>
        </w:tc>
        <w:tc>
          <w:tcPr>
            <w:tcW w:w="2765" w:type="dxa"/>
            <w:hideMark/>
          </w:tcPr>
          <w:p w14:paraId="2611B9E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службы. Чтение акафиста</w:t>
            </w:r>
          </w:p>
        </w:tc>
        <w:tc>
          <w:tcPr>
            <w:tcW w:w="4536" w:type="dxa"/>
          </w:tcPr>
          <w:p w14:paraId="264F0BF2" w14:textId="0778A000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 servicesign="3" daymove="0"</w:t>
            </w:r>
            <w:r w:rsidR="00D174B4" w:rsidRPr="005B266D">
              <w:rPr>
                <w:lang w:val="en-US"/>
              </w:rPr>
              <w:t xml:space="preserve"> </w:t>
            </w:r>
            <w:r w:rsidR="00D174B4" w:rsidRPr="00D174B4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418A12A3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68F9DB3E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CDC664F" w14:textId="545CC62B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111658B8" w14:textId="2DF4F997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21565759" w14:textId="399EDD71" w:rsidR="00646F5C" w:rsidRPr="00D174B4" w:rsidRDefault="00D174B4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0861B645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29DBB065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0B326ED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073" w:type="dxa"/>
            <w:hideMark/>
          </w:tcPr>
          <w:p w14:paraId="53E92AE3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Лазареву</w:t>
            </w:r>
          </w:p>
        </w:tc>
        <w:tc>
          <w:tcPr>
            <w:tcW w:w="696" w:type="dxa"/>
            <w:hideMark/>
          </w:tcPr>
          <w:p w14:paraId="331F29AC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-8</w:t>
            </w:r>
          </w:p>
        </w:tc>
        <w:tc>
          <w:tcPr>
            <w:tcW w:w="2765" w:type="dxa"/>
            <w:hideMark/>
          </w:tcPr>
          <w:p w14:paraId="4D8E71D7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14CB200" w14:textId="08FA4F71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 servicesign="3" daymove="0"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 priority=”</w:t>
            </w:r>
            <w:r w:rsidR="009A6CE5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65552C2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Всенощное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бдение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 1-й.</w:t>
            </w:r>
          </w:p>
          <w:p w14:paraId="4254D57D" w14:textId="77777777" w:rsidR="006E165C" w:rsidRPr="006E165C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5601F28" w14:textId="4B8EE8E9" w:rsidR="00646F5C" w:rsidRPr="001950FA" w:rsidRDefault="006E165C" w:rsidP="006E16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6CB23472" w14:textId="719B851F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0B92F679" w14:textId="276F6F53" w:rsidR="00646F5C" w:rsidRPr="002454C9" w:rsidRDefault="009A6CE5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20063994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16D5863F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0ACD0F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073" w:type="dxa"/>
            <w:hideMark/>
          </w:tcPr>
          <w:p w14:paraId="7569A564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ваий</w:t>
            </w:r>
          </w:p>
        </w:tc>
        <w:tc>
          <w:tcPr>
            <w:tcW w:w="696" w:type="dxa"/>
            <w:hideMark/>
          </w:tcPr>
          <w:p w14:paraId="70FAF1B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-7</w:t>
            </w:r>
          </w:p>
        </w:tc>
        <w:tc>
          <w:tcPr>
            <w:tcW w:w="2765" w:type="dxa"/>
            <w:hideMark/>
          </w:tcPr>
          <w:p w14:paraId="661844E9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9A16186" w14:textId="74A3F1C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 servicesign="3" daymove="0"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2” islastname=”true”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F2702E8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76A76514" w14:textId="77777777" w:rsidR="006E165C" w:rsidRPr="006E165C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17DE5C8E" w14:textId="0EDDB890" w:rsidR="00646F5C" w:rsidRPr="001950FA" w:rsidRDefault="006E165C" w:rsidP="006E1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6E165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4C187E7A" w14:textId="4B020B0E" w:rsidR="00646F5C" w:rsidRPr="006E165C" w:rsidRDefault="006E16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2B8F45F" w14:textId="4170FD9B" w:rsidR="00646F5C" w:rsidRPr="005F7F89" w:rsidRDefault="005F7F89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C83C97C" w14:textId="77777777" w:rsidR="00646F5C" w:rsidRPr="001950FA" w:rsidRDefault="00646F5C" w:rsidP="0064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646F5C" w:rsidRPr="001950FA" w14:paraId="7BE8DA6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88BDD74" w14:textId="77777777" w:rsidR="00646F5C" w:rsidRPr="001950FA" w:rsidRDefault="00646F5C" w:rsidP="00646F5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073" w:type="dxa"/>
            <w:hideMark/>
          </w:tcPr>
          <w:p w14:paraId="48BB7851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понедельник</w:t>
            </w:r>
          </w:p>
        </w:tc>
        <w:tc>
          <w:tcPr>
            <w:tcW w:w="696" w:type="dxa"/>
            <w:hideMark/>
          </w:tcPr>
          <w:p w14:paraId="5B0398B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</w:t>
            </w:r>
          </w:p>
        </w:tc>
        <w:tc>
          <w:tcPr>
            <w:tcW w:w="2765" w:type="dxa"/>
            <w:hideMark/>
          </w:tcPr>
          <w:p w14:paraId="34065D6D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A12DDFF" w14:textId="6395B85C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&lt;daymodification servicesign="3" daymove="0" priority=”</w:t>
            </w:r>
            <w:r w:rsid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</w:t>
            </w:r>
            <w:r w:rsidR="005F7F89" w:rsidRPr="005F7F89">
              <w:rPr>
                <w:lang w:val="en-US"/>
              </w:rPr>
              <w:t xml:space="preserve">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0DB46AD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732FDD6" w14:textId="77777777" w:rsidR="00EA40D7" w:rsidRPr="005B266D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10C3791A" w14:textId="7A40F446" w:rsidR="00646F5C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33AFA3B" w14:textId="416C77FB" w:rsidR="00646F5C" w:rsidRPr="006E165C" w:rsidRDefault="006E16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89EAF42" w14:textId="6DF0563F" w:rsidR="00646F5C" w:rsidRPr="005F7F89" w:rsidRDefault="005F7F89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3AB63A56" w14:textId="77777777" w:rsidR="00646F5C" w:rsidRPr="001950FA" w:rsidRDefault="00646F5C" w:rsidP="0064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2D5C044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F0F36C6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073" w:type="dxa"/>
            <w:hideMark/>
          </w:tcPr>
          <w:p w14:paraId="75B51AED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Вторник</w:t>
            </w:r>
          </w:p>
        </w:tc>
        <w:tc>
          <w:tcPr>
            <w:tcW w:w="696" w:type="dxa"/>
            <w:hideMark/>
          </w:tcPr>
          <w:p w14:paraId="3FD6DD80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</w:p>
        </w:tc>
        <w:tc>
          <w:tcPr>
            <w:tcW w:w="2765" w:type="dxa"/>
            <w:hideMark/>
          </w:tcPr>
          <w:p w14:paraId="30FC447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29B68598" w14:textId="504AB5E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5A2FF08F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2C7DB4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2B1CFFCD" w14:textId="51DF67D6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ab/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58DADE85" w14:textId="32CCBBFA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3</w:t>
            </w:r>
          </w:p>
        </w:tc>
        <w:tc>
          <w:tcPr>
            <w:tcW w:w="668" w:type="dxa"/>
            <w:hideMark/>
          </w:tcPr>
          <w:p w14:paraId="5F977FFD" w14:textId="596BC988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215E76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0CC30B4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E1C32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073" w:type="dxa"/>
            <w:hideMark/>
          </w:tcPr>
          <w:p w14:paraId="5ACF8F2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среду</w:t>
            </w:r>
          </w:p>
        </w:tc>
        <w:tc>
          <w:tcPr>
            <w:tcW w:w="696" w:type="dxa"/>
            <w:hideMark/>
          </w:tcPr>
          <w:p w14:paraId="67B483C4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</w:t>
            </w:r>
          </w:p>
        </w:tc>
        <w:tc>
          <w:tcPr>
            <w:tcW w:w="2765" w:type="dxa"/>
            <w:hideMark/>
          </w:tcPr>
          <w:p w14:paraId="132FEEE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23AF33E" w14:textId="74B8782D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A9262E6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7CE8CF11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705BC0E0" w14:textId="0A5CC441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30ED5263" w14:textId="004F1CC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B7E6F77" w14:textId="3A8ECC63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C86F7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6C2FD220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47550A4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</w:t>
            </w:r>
          </w:p>
        </w:tc>
        <w:tc>
          <w:tcPr>
            <w:tcW w:w="2073" w:type="dxa"/>
            <w:hideMark/>
          </w:tcPr>
          <w:p w14:paraId="53A388F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Великий четверг</w:t>
            </w:r>
          </w:p>
        </w:tc>
        <w:tc>
          <w:tcPr>
            <w:tcW w:w="696" w:type="dxa"/>
            <w:hideMark/>
          </w:tcPr>
          <w:p w14:paraId="43C9EFB4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-3</w:t>
            </w:r>
          </w:p>
        </w:tc>
        <w:tc>
          <w:tcPr>
            <w:tcW w:w="2765" w:type="dxa"/>
            <w:hideMark/>
          </w:tcPr>
          <w:p w14:paraId="34FD97EB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40A52C3" w14:textId="212DDEF8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B15B75E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2B28514A" w14:textId="77777777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1843B930" w14:textId="44C349F1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Вечерня. Божественная литургия.</w:t>
            </w:r>
          </w:p>
        </w:tc>
        <w:tc>
          <w:tcPr>
            <w:tcW w:w="567" w:type="dxa"/>
            <w:hideMark/>
          </w:tcPr>
          <w:p w14:paraId="7FB9EFCE" w14:textId="3D2D213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1B319F15" w14:textId="6F47C616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9B0BC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15EDB673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19D1648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18</w:t>
            </w:r>
          </w:p>
        </w:tc>
        <w:tc>
          <w:tcPr>
            <w:tcW w:w="2073" w:type="dxa"/>
            <w:hideMark/>
          </w:tcPr>
          <w:p w14:paraId="026C76FE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пятницу</w:t>
            </w:r>
          </w:p>
        </w:tc>
        <w:tc>
          <w:tcPr>
            <w:tcW w:w="696" w:type="dxa"/>
            <w:hideMark/>
          </w:tcPr>
          <w:p w14:paraId="161D8F8C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-2</w:t>
            </w:r>
          </w:p>
        </w:tc>
        <w:tc>
          <w:tcPr>
            <w:tcW w:w="2765" w:type="dxa"/>
            <w:hideMark/>
          </w:tcPr>
          <w:p w14:paraId="07189F5A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05A3BDE1" w14:textId="6A405770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75B81782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</w:t>
            </w:r>
          </w:p>
          <w:p w14:paraId="326ACDF7" w14:textId="77777777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Часы. Изобразительны.</w:t>
            </w:r>
          </w:p>
          <w:p w14:paraId="7D052982" w14:textId="342D3036" w:rsidR="00EA40D7" w:rsidRPr="00EA40D7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Вечерня. Божественная литургия.</w:t>
            </w:r>
            <w: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Вынос Плащаницы.</w:t>
            </w:r>
          </w:p>
        </w:tc>
        <w:tc>
          <w:tcPr>
            <w:tcW w:w="567" w:type="dxa"/>
            <w:hideMark/>
          </w:tcPr>
          <w:p w14:paraId="56A5EE56" w14:textId="2C2F82E7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36B54900" w14:textId="35649F87" w:rsidR="00EA40D7" w:rsidRPr="005F7F89" w:rsidRDefault="005F7F8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63BE486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78B72D3B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7D115F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19</w:t>
            </w:r>
          </w:p>
        </w:tc>
        <w:tc>
          <w:tcPr>
            <w:tcW w:w="2073" w:type="dxa"/>
            <w:hideMark/>
          </w:tcPr>
          <w:p w14:paraId="6810612C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Великую субботу</w:t>
            </w:r>
          </w:p>
        </w:tc>
        <w:tc>
          <w:tcPr>
            <w:tcW w:w="696" w:type="dxa"/>
            <w:hideMark/>
          </w:tcPr>
          <w:p w14:paraId="576CB1E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-1</w:t>
            </w:r>
          </w:p>
        </w:tc>
        <w:tc>
          <w:tcPr>
            <w:tcW w:w="2765" w:type="dxa"/>
            <w:hideMark/>
          </w:tcPr>
          <w:p w14:paraId="7FF1810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52406075" w14:textId="6A2C94B0" w:rsidR="00EA40D7" w:rsidRPr="00CA62BB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&lt;daymodification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CA62B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0AC13C47" w14:textId="363E7A26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17.00 Всенощное бдение. Час 1-й. Чин погребения Плащаницы</w:t>
            </w:r>
          </w:p>
          <w:p w14:paraId="2A1A94C7" w14:textId="77777777" w:rsidR="00EA40D7" w:rsidRPr="005B266D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07.30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5B26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</w:t>
            </w:r>
          </w:p>
          <w:p w14:paraId="6FF9E8D5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  <w:p w14:paraId="556D4581" w14:textId="1F60A43A" w:rsidR="00EA40D7" w:rsidRP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Освящение куличей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Pr="00EA40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(до 18.00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567" w:type="dxa"/>
            <w:hideMark/>
          </w:tcPr>
          <w:p w14:paraId="6EEF8D0E" w14:textId="043C03A4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7703562E" w14:textId="01E19665" w:rsidR="00EA40D7" w:rsidRPr="005F7F89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  <w:hideMark/>
          </w:tcPr>
          <w:p w14:paraId="560E2BE7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228E05E" w14:textId="77777777" w:rsidTr="001950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4F3B5A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</w:t>
            </w:r>
          </w:p>
        </w:tc>
        <w:tc>
          <w:tcPr>
            <w:tcW w:w="2073" w:type="dxa"/>
            <w:hideMark/>
          </w:tcPr>
          <w:p w14:paraId="48A4BC8B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Пасха</w:t>
            </w:r>
          </w:p>
        </w:tc>
        <w:tc>
          <w:tcPr>
            <w:tcW w:w="696" w:type="dxa"/>
            <w:hideMark/>
          </w:tcPr>
          <w:p w14:paraId="72E1F9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</w:p>
        </w:tc>
        <w:tc>
          <w:tcPr>
            <w:tcW w:w="2765" w:type="dxa"/>
            <w:hideMark/>
          </w:tcPr>
          <w:p w14:paraId="623F278F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1CD29844" w14:textId="36DB2D0D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daymodification servicesign="3" daymove="0" priority=”</w:t>
            </w:r>
            <w:r w:rsidR="002454C9" w:rsidRPr="002454C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’/&gt;</w:t>
            </w:r>
          </w:p>
          <w:p w14:paraId="56282D30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Всенощное бдение. Час 1-й.</w:t>
            </w:r>
          </w:p>
          <w:p w14:paraId="5E5A6506" w14:textId="77777777" w:rsidR="00EA40D7" w:rsidRPr="0057208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08.40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Часы 3-й и 6-й.</w:t>
            </w:r>
          </w:p>
          <w:p w14:paraId="7609D254" w14:textId="4CE2882C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  <w:hideMark/>
          </w:tcPr>
          <w:p w14:paraId="2BDD8705" w14:textId="67C8CB03" w:rsidR="00EA40D7" w:rsidRPr="006E165C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  <w:hideMark/>
          </w:tcPr>
          <w:p w14:paraId="6C919E22" w14:textId="17A6B0A6" w:rsidR="00EA40D7" w:rsidRPr="001950FA" w:rsidRDefault="002454C9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961" w:type="dxa"/>
            <w:hideMark/>
          </w:tcPr>
          <w:p w14:paraId="296C7DF5" w14:textId="77777777" w:rsidR="00EA40D7" w:rsidRPr="001950FA" w:rsidRDefault="00EA40D7" w:rsidP="00EA4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 </w:t>
            </w:r>
          </w:p>
        </w:tc>
      </w:tr>
      <w:tr w:rsidR="00EA40D7" w:rsidRPr="001950FA" w14:paraId="4554F202" w14:textId="77777777" w:rsidTr="00195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534511D" w14:textId="77777777" w:rsidR="00EA40D7" w:rsidRPr="001950FA" w:rsidRDefault="00EA40D7" w:rsidP="00EA40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21</w:t>
            </w:r>
          </w:p>
        </w:tc>
        <w:tc>
          <w:tcPr>
            <w:tcW w:w="2073" w:type="dxa"/>
          </w:tcPr>
          <w:p w14:paraId="33188CA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Светлый понедельник, вторник, среду</w:t>
            </w:r>
          </w:p>
        </w:tc>
        <w:tc>
          <w:tcPr>
            <w:tcW w:w="696" w:type="dxa"/>
          </w:tcPr>
          <w:p w14:paraId="4FD857E1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1, 2, 3</w:t>
            </w:r>
          </w:p>
        </w:tc>
        <w:tc>
          <w:tcPr>
            <w:tcW w:w="2765" w:type="dxa"/>
          </w:tcPr>
          <w:p w14:paraId="39B0269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службы</w:t>
            </w:r>
          </w:p>
        </w:tc>
        <w:tc>
          <w:tcPr>
            <w:tcW w:w="4536" w:type="dxa"/>
          </w:tcPr>
          <w:p w14:paraId="30122AF7" w14:textId="71292152" w:rsidR="00EA40D7" w:rsidRPr="0057208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 xml:space="preserve">daymodification servicesign="3" daymove="0" </w:t>
            </w:r>
            <w:r w:rsidR="005F7F89" w:rsidRPr="005F7F89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priority=”2’ islastname=”true”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/&gt;</w:t>
            </w:r>
          </w:p>
          <w:p w14:paraId="1E1DE26E" w14:textId="77777777" w:rsidR="00EA40D7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 xml:space="preserve">Всенощное бдение. </w:t>
            </w:r>
          </w:p>
          <w:p w14:paraId="58C8C36C" w14:textId="32450D59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09.00</w:t>
            </w:r>
            <w:r w:rsidRPr="005720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Божественная литургия.</w:t>
            </w:r>
          </w:p>
        </w:tc>
        <w:tc>
          <w:tcPr>
            <w:tcW w:w="567" w:type="dxa"/>
          </w:tcPr>
          <w:p w14:paraId="35C505C9" w14:textId="40221BEE" w:rsidR="00EA40D7" w:rsidRPr="006E165C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668" w:type="dxa"/>
          </w:tcPr>
          <w:p w14:paraId="627BB9D2" w14:textId="0A6A49D1" w:rsidR="00EA40D7" w:rsidRPr="00D03D66" w:rsidRDefault="005F7F89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1961" w:type="dxa"/>
          </w:tcPr>
          <w:p w14:paraId="3F94AA45" w14:textId="77777777" w:rsidR="00EA40D7" w:rsidRPr="001950FA" w:rsidRDefault="00EA40D7" w:rsidP="00EA4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6D50181" w14:textId="5049C008" w:rsidR="00F5372C" w:rsidRDefault="00F5372C" w:rsidP="00EF3017">
      <w:pPr>
        <w:pStyle w:val="2"/>
        <w:numPr>
          <w:ilvl w:val="0"/>
          <w:numId w:val="5"/>
        </w:numPr>
        <w:spacing w:before="480" w:after="360"/>
      </w:pPr>
      <w:bookmarkStart w:id="22" w:name="_Toc483172864"/>
      <w:r>
        <w:t>Предпразднество Благовещения (6 апреля)</w:t>
      </w:r>
      <w:bookmarkEnd w:id="22"/>
    </w:p>
    <w:p w14:paraId="446B49CE" w14:textId="5FC073E9" w:rsidR="00DA2E2C" w:rsidRPr="00DA2E2C" w:rsidRDefault="00DA2E2C" w:rsidP="00DA2E2C">
      <w:pPr>
        <w:rPr>
          <w:lang w:val="en-US"/>
        </w:rPr>
      </w:pPr>
      <w:bookmarkStart w:id="23" w:name="_Hlk481911269"/>
      <w:r>
        <w:t xml:space="preserve">Имя файла: </w:t>
      </w:r>
      <w:r w:rsidRPr="00DA2E2C">
        <w:t>06-04</w:t>
      </w:r>
      <w:r w:rsidR="00292AC4">
        <w:rPr>
          <w:lang w:val="en-US"/>
        </w:rPr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925E00" w:rsidRPr="00DD7A76" w14:paraId="72CB3AD3" w14:textId="77777777" w:rsidTr="00925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bookmarkEnd w:id="23"/>
          <w:p w14:paraId="14A79658" w14:textId="77777777" w:rsidR="00925E00" w:rsidRPr="00DA2E2C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C3F77B2" w14:textId="77777777" w:rsidR="00925E00" w:rsidRPr="00292AC4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29DFDDAE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0C4812FD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440D1EEB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4668014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1F04D2F6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171DF1A0" w14:textId="77777777" w:rsidR="00925E00" w:rsidRPr="00DD7A76" w:rsidRDefault="00925E00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925E00" w:rsidRPr="00DD7A76" w14:paraId="59FB3460" w14:textId="77777777" w:rsidTr="00925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799C973A" w14:textId="77777777" w:rsidR="00925E00" w:rsidRPr="00DD7A76" w:rsidRDefault="00925E00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3292" w:type="dxa"/>
            <w:hideMark/>
          </w:tcPr>
          <w:p w14:paraId="07627F8A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4" w:name="апреля61"/>
            <w:bookmarkEnd w:id="24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Во вторник </w:t>
            </w: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 седмицы</w:t>
            </w:r>
          </w:p>
        </w:tc>
        <w:tc>
          <w:tcPr>
            <w:tcW w:w="1385" w:type="dxa"/>
            <w:hideMark/>
          </w:tcPr>
          <w:p w14:paraId="68C38129" w14:textId="77777777" w:rsidR="00925E00" w:rsidRPr="009F2FEA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  <w:r w:rsidR="009F2FEA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-19</w:t>
            </w:r>
          </w:p>
        </w:tc>
        <w:tc>
          <w:tcPr>
            <w:tcW w:w="3074" w:type="dxa"/>
            <w:hideMark/>
          </w:tcPr>
          <w:p w14:paraId="2F3EEC4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F5372C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Служба предпразднества переносится на понедельник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944" w:type="dxa"/>
          </w:tcPr>
          <w:p w14:paraId="1BFBD064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MoveDay(-1)</w:t>
            </w:r>
          </w:p>
        </w:tc>
        <w:tc>
          <w:tcPr>
            <w:tcW w:w="944" w:type="dxa"/>
            <w:hideMark/>
          </w:tcPr>
          <w:p w14:paraId="26764952" w14:textId="7872338A" w:rsidR="00925E00" w:rsidRPr="00645BBD" w:rsidRDefault="00645BB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Алиллуиа</w:t>
            </w:r>
          </w:p>
        </w:tc>
        <w:tc>
          <w:tcPr>
            <w:tcW w:w="1370" w:type="dxa"/>
            <w:hideMark/>
          </w:tcPr>
          <w:p w14:paraId="22E7A316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  <w:hideMark/>
          </w:tcPr>
          <w:p w14:paraId="2B6843BB" w14:textId="77777777" w:rsidR="00925E00" w:rsidRPr="00DD7A76" w:rsidRDefault="00925E00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  <w:hyperlink w:anchor="Среда5седмицы" w:history="1">
              <w:r w:rsidRPr="00F5372C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D97244" w:rsidRPr="00DD7A76" w14:paraId="4FD61437" w14:textId="77777777" w:rsidTr="00925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151FBE" w14:textId="77777777" w:rsidR="00D97244" w:rsidRPr="00DD7A76" w:rsidRDefault="00D97244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666F7FD5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5" w:name="апреля62"/>
            <w:bookmarkEnd w:id="25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четверг 5 седмицы</w:t>
            </w:r>
          </w:p>
        </w:tc>
        <w:tc>
          <w:tcPr>
            <w:tcW w:w="1385" w:type="dxa"/>
          </w:tcPr>
          <w:p w14:paraId="5E87F6FA" w14:textId="77777777" w:rsidR="00D97244" w:rsidRPr="009F2FEA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211AC48A" w14:textId="77777777" w:rsidR="00D97244" w:rsidRPr="00F5372C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Предпразднество переносится на среду</w:t>
            </w:r>
          </w:p>
        </w:tc>
        <w:tc>
          <w:tcPr>
            <w:tcW w:w="944" w:type="dxa"/>
          </w:tcPr>
          <w:p w14:paraId="1AF2B54E" w14:textId="77777777" w:rsidR="00D97244" w:rsidRDefault="00D97244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97244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MoveDay(-1)</w:t>
            </w:r>
          </w:p>
        </w:tc>
        <w:tc>
          <w:tcPr>
            <w:tcW w:w="944" w:type="dxa"/>
          </w:tcPr>
          <w:p w14:paraId="6C223CA3" w14:textId="1F2D7204" w:rsidR="00D97244" w:rsidRPr="00D32F77" w:rsidRDefault="00645BBD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ЛПД</w:t>
            </w:r>
          </w:p>
        </w:tc>
        <w:tc>
          <w:tcPr>
            <w:tcW w:w="1370" w:type="dxa"/>
          </w:tcPr>
          <w:p w14:paraId="787D281B" w14:textId="77777777" w:rsidR="00D97244" w:rsidRPr="00DD7A76" w:rsidRDefault="007A3550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961" w:type="dxa"/>
          </w:tcPr>
          <w:p w14:paraId="74788D6A" w14:textId="77777777" w:rsidR="00D97244" w:rsidRPr="00DD7A76" w:rsidRDefault="005E0C5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10" w:history="1">
              <w:r w:rsidR="007A3550" w:rsidRPr="007A3550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Благовещение.10</w:t>
              </w:r>
            </w:hyperlink>
          </w:p>
        </w:tc>
      </w:tr>
    </w:tbl>
    <w:p w14:paraId="62D273CB" w14:textId="4824C570" w:rsidR="00F5372C" w:rsidRDefault="00F5372C" w:rsidP="00EF3017">
      <w:pPr>
        <w:pStyle w:val="2"/>
        <w:numPr>
          <w:ilvl w:val="0"/>
          <w:numId w:val="5"/>
        </w:numPr>
        <w:spacing w:before="480" w:after="360"/>
      </w:pPr>
      <w:bookmarkStart w:id="26" w:name="_Toc483172865"/>
      <w:r>
        <w:t>Отдание праздника Благовещения (8 апреля)</w:t>
      </w:r>
      <w:bookmarkEnd w:id="26"/>
    </w:p>
    <w:p w14:paraId="2AF8591F" w14:textId="7BA275C6" w:rsidR="00D32F77" w:rsidRPr="00DA2E2C" w:rsidRDefault="00D32F77" w:rsidP="00D32F77">
      <w:pPr>
        <w:rPr>
          <w:lang w:val="en-US"/>
        </w:rPr>
      </w:pPr>
      <w:r>
        <w:t xml:space="preserve">Имя файла: </w:t>
      </w:r>
      <w:r w:rsidRPr="00DA2E2C">
        <w:t>0</w:t>
      </w:r>
      <w:r w:rsidR="001521FD">
        <w:t>8</w:t>
      </w:r>
      <w:r w:rsidRPr="00DA2E2C">
        <w:t>-04</w:t>
      </w:r>
      <w:r>
        <w:rPr>
          <w:lang w:val="en-US"/>
        </w:rPr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2763EF" w:rsidRPr="00DD7A76" w14:paraId="399F7259" w14:textId="77777777" w:rsidTr="00276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3EB12F94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2E7B0BC5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417F5796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4D4FF939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1018D07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2302D12F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E1FAB07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961" w:type="dxa"/>
            <w:hideMark/>
          </w:tcPr>
          <w:p w14:paraId="5FF0F2CC" w14:textId="77777777" w:rsidR="002763EF" w:rsidRPr="00DD7A76" w:rsidRDefault="002763EF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2763EF" w:rsidRPr="00DD7A76" w14:paraId="450C4C82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hideMark/>
          </w:tcPr>
          <w:p w14:paraId="34F28BF0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3292" w:type="dxa"/>
          </w:tcPr>
          <w:p w14:paraId="57EF343A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27" w:name="ОтданиеБлговещения"/>
            <w:bookmarkEnd w:id="27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четверг</w:t>
            </w:r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5 </w:t>
            </w:r>
            <w:commentRangeStart w:id="28"/>
            <w:r w:rsidRPr="00925E0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седмицы</w:t>
            </w:r>
            <w:commentRangeEnd w:id="28"/>
            <w:r>
              <w:rPr>
                <w:rStyle w:val="aff1"/>
              </w:rPr>
              <w:commentReference w:id="28"/>
            </w:r>
          </w:p>
        </w:tc>
        <w:tc>
          <w:tcPr>
            <w:tcW w:w="1385" w:type="dxa"/>
          </w:tcPr>
          <w:p w14:paraId="0EB37E33" w14:textId="77777777" w:rsidR="002763EF" w:rsidRPr="009F2FEA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-17</w:t>
            </w:r>
          </w:p>
        </w:tc>
        <w:tc>
          <w:tcPr>
            <w:tcW w:w="3074" w:type="dxa"/>
          </w:tcPr>
          <w:p w14:paraId="16FD17F0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068C0884" w14:textId="77777777" w:rsid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452F5784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7</w:t>
            </w:r>
          </w:p>
        </w:tc>
        <w:tc>
          <w:tcPr>
            <w:tcW w:w="1370" w:type="dxa"/>
          </w:tcPr>
          <w:p w14:paraId="443D3932" w14:textId="77777777" w:rsidR="002763EF" w:rsidRPr="00DD7A76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Только отдание</w:t>
            </w:r>
          </w:p>
        </w:tc>
        <w:tc>
          <w:tcPr>
            <w:tcW w:w="1961" w:type="dxa"/>
          </w:tcPr>
          <w:p w14:paraId="7BC80F9F" w14:textId="77777777" w:rsidR="002763EF" w:rsidRPr="00DD7A76" w:rsidRDefault="005E0C5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2763EF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Благовещение.8</w:t>
              </w:r>
            </w:hyperlink>
          </w:p>
        </w:tc>
      </w:tr>
      <w:tr w:rsidR="002763EF" w:rsidRPr="00DD7A76" w14:paraId="6A058421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03DFF9E9" w14:textId="77777777" w:rsidR="002763EF" w:rsidRPr="00DD7A76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42831B96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Суббота 3, 4 седмицы</w:t>
            </w:r>
          </w:p>
        </w:tc>
        <w:tc>
          <w:tcPr>
            <w:tcW w:w="1385" w:type="dxa"/>
          </w:tcPr>
          <w:p w14:paraId="3AC62F52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-29, -22</w:t>
            </w:r>
          </w:p>
        </w:tc>
        <w:tc>
          <w:tcPr>
            <w:tcW w:w="3074" w:type="dxa"/>
          </w:tcPr>
          <w:p w14:paraId="601230DB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</w:p>
        </w:tc>
        <w:tc>
          <w:tcPr>
            <w:tcW w:w="944" w:type="dxa"/>
          </w:tcPr>
          <w:p w14:paraId="34E93A1F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726774B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  <w:lang w:val="en-US"/>
              </w:rPr>
              <w:t>3</w:t>
            </w:r>
          </w:p>
        </w:tc>
        <w:tc>
          <w:tcPr>
            <w:tcW w:w="1370" w:type="dxa"/>
          </w:tcPr>
          <w:p w14:paraId="05F4F523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</w:pPr>
            <w:commentRangeStart w:id="29"/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yellow"/>
              </w:rPr>
              <w:t>Только отдание</w:t>
            </w:r>
            <w:commentRangeEnd w:id="29"/>
            <w:r>
              <w:rPr>
                <w:rStyle w:val="aff1"/>
              </w:rPr>
              <w:commentReference w:id="29"/>
            </w:r>
          </w:p>
        </w:tc>
        <w:tc>
          <w:tcPr>
            <w:tcW w:w="1961" w:type="dxa"/>
          </w:tcPr>
          <w:p w14:paraId="216CE7C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22C5B401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70AACBF7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3292" w:type="dxa"/>
          </w:tcPr>
          <w:p w14:paraId="635FA4BC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неделю 3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, 4, 5</w:t>
            </w: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Поста</w:t>
            </w:r>
          </w:p>
        </w:tc>
        <w:tc>
          <w:tcPr>
            <w:tcW w:w="1385" w:type="dxa"/>
          </w:tcPr>
          <w:p w14:paraId="673FB09D" w14:textId="77777777" w:rsidR="002763EF" w:rsidRPr="002763EF" w:rsidRDefault="009F2FE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-28, </w:t>
            </w: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-21, -14</w:t>
            </w:r>
          </w:p>
        </w:tc>
        <w:tc>
          <w:tcPr>
            <w:tcW w:w="3074" w:type="dxa"/>
          </w:tcPr>
          <w:p w14:paraId="11675B9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531808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171D931E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370" w:type="dxa"/>
          </w:tcPr>
          <w:p w14:paraId="64A19CF8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270FC357" w14:textId="77777777" w:rsidR="002763EF" w:rsidRPr="002763EF" w:rsidRDefault="002763EF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3DED5D88" w14:textId="77777777" w:rsidTr="00276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5974436" w14:textId="77777777" w:rsidR="002763EF" w:rsidRDefault="002763EF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4</w:t>
            </w:r>
          </w:p>
        </w:tc>
        <w:tc>
          <w:tcPr>
            <w:tcW w:w="3292" w:type="dxa"/>
          </w:tcPr>
          <w:p w14:paraId="672087C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0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понедельник 4, 5, 6 седмиц Поста</w:t>
            </w:r>
            <w:commentRangeEnd w:id="30"/>
            <w:r>
              <w:rPr>
                <w:rStyle w:val="aff1"/>
              </w:rPr>
              <w:commentReference w:id="30"/>
            </w:r>
          </w:p>
        </w:tc>
        <w:tc>
          <w:tcPr>
            <w:tcW w:w="1385" w:type="dxa"/>
          </w:tcPr>
          <w:p w14:paraId="6605FE63" w14:textId="77777777" w:rsidR="002763EF" w:rsidRPr="002763EF" w:rsidRDefault="009F2FEA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9F2FEA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-27, -20, -13</w:t>
            </w:r>
          </w:p>
        </w:tc>
        <w:tc>
          <w:tcPr>
            <w:tcW w:w="3074" w:type="dxa"/>
          </w:tcPr>
          <w:p w14:paraId="0EFD0A0A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1C76CE98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14E05019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</w:t>
            </w:r>
          </w:p>
        </w:tc>
        <w:tc>
          <w:tcPr>
            <w:tcW w:w="1370" w:type="dxa"/>
          </w:tcPr>
          <w:p w14:paraId="7C6D8F5E" w14:textId="77777777" w:rsid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2220382" w14:textId="77777777" w:rsidR="002763EF" w:rsidRPr="002763EF" w:rsidRDefault="002763EF" w:rsidP="00F537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2763EF" w:rsidRPr="00DD7A76" w14:paraId="1F66A6A4" w14:textId="77777777" w:rsidTr="00276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5629F2F0" w14:textId="77777777" w:rsidR="002763EF" w:rsidRDefault="002763EF" w:rsidP="002763EF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5</w:t>
            </w:r>
          </w:p>
        </w:tc>
        <w:tc>
          <w:tcPr>
            <w:tcW w:w="3292" w:type="dxa"/>
          </w:tcPr>
          <w:p w14:paraId="2259B46F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commentRangeStart w:id="31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 среду 4 седмицы Поста</w:t>
            </w:r>
            <w:commentRangeEnd w:id="31"/>
            <w:r>
              <w:rPr>
                <w:rStyle w:val="aff1"/>
              </w:rPr>
              <w:commentReference w:id="31"/>
            </w:r>
          </w:p>
        </w:tc>
        <w:tc>
          <w:tcPr>
            <w:tcW w:w="1385" w:type="dxa"/>
          </w:tcPr>
          <w:p w14:paraId="666BD898" w14:textId="77777777" w:rsidR="002763EF" w:rsidRPr="009F2FEA" w:rsidRDefault="009F2FEA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-25</w:t>
            </w:r>
          </w:p>
        </w:tc>
        <w:tc>
          <w:tcPr>
            <w:tcW w:w="3074" w:type="dxa"/>
          </w:tcPr>
          <w:p w14:paraId="526129FE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7494C8E4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944" w:type="dxa"/>
          </w:tcPr>
          <w:p w14:paraId="0AEBC7F2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</w:p>
        </w:tc>
        <w:tc>
          <w:tcPr>
            <w:tcW w:w="1370" w:type="dxa"/>
          </w:tcPr>
          <w:p w14:paraId="12623ECC" w14:textId="77777777" w:rsid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5E0FCE35" w14:textId="77777777" w:rsidR="002763EF" w:rsidRPr="002763EF" w:rsidRDefault="002763EF" w:rsidP="00276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40139DD2" w14:textId="485A078B" w:rsidR="00F5372C" w:rsidRDefault="007A3550" w:rsidP="00EF3017">
      <w:pPr>
        <w:pStyle w:val="2"/>
        <w:numPr>
          <w:ilvl w:val="0"/>
          <w:numId w:val="5"/>
        </w:numPr>
        <w:spacing w:before="480" w:after="360"/>
      </w:pPr>
      <w:bookmarkStart w:id="32" w:name="_Toc483172866"/>
      <w:r w:rsidRPr="007A3550">
        <w:t>Димитриевская родительская суббота</w:t>
      </w:r>
      <w:bookmarkEnd w:id="32"/>
    </w:p>
    <w:p w14:paraId="29C5DB2C" w14:textId="307B2062" w:rsidR="000B35B3" w:rsidRPr="000B35B3" w:rsidRDefault="00347292" w:rsidP="000B35B3">
      <w:r w:rsidRPr="00347292">
        <w:t xml:space="preserve">Имя файла: </w:t>
      </w:r>
      <w:r>
        <w:rPr>
          <w:lang w:val="en-US"/>
        </w:rPr>
        <w:t>DimitrySaturday</w:t>
      </w:r>
      <w:r w:rsidRPr="00347292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1"/>
        <w:gridCol w:w="3292"/>
        <w:gridCol w:w="1385"/>
        <w:gridCol w:w="3074"/>
        <w:gridCol w:w="944"/>
        <w:gridCol w:w="944"/>
        <w:gridCol w:w="1370"/>
        <w:gridCol w:w="1961"/>
      </w:tblGrid>
      <w:tr w:rsidR="007A3550" w:rsidRPr="00DD7A76" w14:paraId="1423230B" w14:textId="77777777" w:rsidTr="00F07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1" w:type="dxa"/>
            <w:hideMark/>
          </w:tcPr>
          <w:p w14:paraId="4B9A5CA0" w14:textId="77777777" w:rsidR="007A3550" w:rsidRPr="00DD7A76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2" w:type="dxa"/>
            <w:hideMark/>
          </w:tcPr>
          <w:p w14:paraId="7BE05012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385" w:type="dxa"/>
            <w:hideMark/>
          </w:tcPr>
          <w:p w14:paraId="676CBC98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074" w:type="dxa"/>
            <w:hideMark/>
          </w:tcPr>
          <w:p w14:paraId="518C0F60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944" w:type="dxa"/>
          </w:tcPr>
          <w:p w14:paraId="0536AEE5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Функция</w:t>
            </w:r>
          </w:p>
        </w:tc>
        <w:tc>
          <w:tcPr>
            <w:tcW w:w="944" w:type="dxa"/>
            <w:hideMark/>
          </w:tcPr>
          <w:p w14:paraId="1DE03294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370" w:type="dxa"/>
            <w:hideMark/>
          </w:tcPr>
          <w:p w14:paraId="3D0111C3" w14:textId="0393BE42" w:rsidR="007A3550" w:rsidRPr="00DD7A76" w:rsidRDefault="008A2BEA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Как дополнение</w:t>
            </w:r>
          </w:p>
        </w:tc>
        <w:tc>
          <w:tcPr>
            <w:tcW w:w="1961" w:type="dxa"/>
            <w:hideMark/>
          </w:tcPr>
          <w:p w14:paraId="6D132FF1" w14:textId="77777777" w:rsidR="007A3550" w:rsidRPr="00DD7A76" w:rsidRDefault="007A3550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7A3550" w:rsidRPr="00DD7A76" w14:paraId="3091D2D3" w14:textId="77777777" w:rsidTr="00F07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3042574" w14:textId="77777777" w:rsidR="007A3550" w:rsidRP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3292" w:type="dxa"/>
          </w:tcPr>
          <w:p w14:paraId="711D9F6A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(ближайшая суббота до 8 ноября) == 4 ноября</w:t>
            </w:r>
          </w:p>
        </w:tc>
        <w:tc>
          <w:tcPr>
            <w:tcW w:w="1385" w:type="dxa"/>
          </w:tcPr>
          <w:p w14:paraId="1879A244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0D52CED1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ближайшую субботу до 8 ноября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«минус»</w:t>
            </w: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неделя</w:t>
            </w:r>
          </w:p>
        </w:tc>
        <w:tc>
          <w:tcPr>
            <w:tcW w:w="944" w:type="dxa"/>
          </w:tcPr>
          <w:p w14:paraId="3CD4DFAC" w14:textId="77777777" w:rsidR="007A3550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D95A8B8" w14:textId="77777777" w:rsidR="007A3550" w:rsidRPr="00083C77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01766F84" w14:textId="6E9C24FA" w:rsidR="007A3550" w:rsidRPr="00DD7A76" w:rsidRDefault="008A2BEA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37A0D82C" w14:textId="77777777" w:rsidR="007A3550" w:rsidRPr="00DD7A76" w:rsidRDefault="007A3550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  <w:tr w:rsidR="007A3550" w:rsidRPr="00DD7A76" w14:paraId="7C72E9D1" w14:textId="77777777" w:rsidTr="00F07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551A87D" w14:textId="77777777" w:rsidR="007A3550" w:rsidRDefault="007A3550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3292" w:type="dxa"/>
          </w:tcPr>
          <w:p w14:paraId="08B9BA53" w14:textId="77777777" w:rsidR="007A3550" w:rsidRPr="007A3550" w:rsidRDefault="007A3550" w:rsidP="007A3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Else</w:t>
            </w:r>
          </w:p>
        </w:tc>
        <w:tc>
          <w:tcPr>
            <w:tcW w:w="1385" w:type="dxa"/>
          </w:tcPr>
          <w:p w14:paraId="582DBFB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074" w:type="dxa"/>
          </w:tcPr>
          <w:p w14:paraId="6E21C1B3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Перенос н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а ближайшую субботу до 8 ноября</w:t>
            </w:r>
          </w:p>
        </w:tc>
        <w:tc>
          <w:tcPr>
            <w:tcW w:w="944" w:type="dxa"/>
          </w:tcPr>
          <w:p w14:paraId="2010DC87" w14:textId="77777777" w:rsid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44" w:type="dxa"/>
          </w:tcPr>
          <w:p w14:paraId="41E8DB1E" w14:textId="77777777" w:rsidR="007A3550" w:rsidRPr="007A3550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7A3550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12</w:t>
            </w:r>
          </w:p>
        </w:tc>
        <w:tc>
          <w:tcPr>
            <w:tcW w:w="1370" w:type="dxa"/>
          </w:tcPr>
          <w:p w14:paraId="1D2AF0F5" w14:textId="71342539" w:rsidR="007A3550" w:rsidRDefault="008A2BEA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Да</w:t>
            </w:r>
          </w:p>
        </w:tc>
        <w:tc>
          <w:tcPr>
            <w:tcW w:w="1961" w:type="dxa"/>
          </w:tcPr>
          <w:p w14:paraId="136A9F6E" w14:textId="77777777" w:rsidR="007A3550" w:rsidRPr="00DD7A76" w:rsidRDefault="007A3550" w:rsidP="00F07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</w:tr>
    </w:tbl>
    <w:p w14:paraId="51F96029" w14:textId="00F404EE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3" w:name="_Toc483172867"/>
      <w:r>
        <w:t>Суббота пред Воздвижением</w:t>
      </w:r>
      <w:bookmarkEnd w:id="33"/>
    </w:p>
    <w:p w14:paraId="66EAEF5E" w14:textId="13533F7A" w:rsidR="005A1B04" w:rsidRPr="00292AC4" w:rsidRDefault="005A1B04" w:rsidP="005A1B04">
      <w:r w:rsidRPr="00292AC4">
        <w:t xml:space="preserve">Имя файла: </w:t>
      </w:r>
      <w:r w:rsidRPr="005A1B04">
        <w:t>Суббота пред Воздвижением</w:t>
      </w:r>
      <w:r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6BC0803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DEDC742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06020E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7E8024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AAC8E1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8D43E4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1662AE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7886BC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79ABFC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535CE500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68C4950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EE53D07" w14:textId="6BFA1B8C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B6333D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7C9D571" w14:textId="7140B063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до 27 сентября</w:t>
            </w:r>
          </w:p>
        </w:tc>
        <w:tc>
          <w:tcPr>
            <w:tcW w:w="4536" w:type="dxa"/>
          </w:tcPr>
          <w:p w14:paraId="750E2B63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BA35EEA" w14:textId="65266B9B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057D0ADB" w14:textId="4F3C1DED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291630D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37B1A6" w14:textId="550EBF69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4" w:name="_Toc483172868"/>
      <w:r>
        <w:t>Неделя пред Воздвижением</w:t>
      </w:r>
      <w:bookmarkEnd w:id="34"/>
    </w:p>
    <w:p w14:paraId="1DA6F17E" w14:textId="3BBC399A" w:rsidR="005A1B04" w:rsidRPr="00292AC4" w:rsidRDefault="005A1B04" w:rsidP="005A1B04">
      <w:r w:rsidRPr="00292AC4">
        <w:t xml:space="preserve">Имя файла: </w:t>
      </w:r>
      <w:r>
        <w:t>Неделя</w:t>
      </w:r>
      <w:r w:rsidRPr="005A1B04">
        <w:t xml:space="preserve"> пред Воздвижением</w:t>
      </w:r>
      <w:r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E68216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88B2D7D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E5CEF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E5DBCB9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D1DE556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EF4162A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034842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9F807B0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4B9A37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10C11D55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BD70638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3169865" w14:textId="4B3335C8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4E10C86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8AA1C25" w14:textId="1F9C61FD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до 27 сентября</w:t>
            </w:r>
          </w:p>
        </w:tc>
        <w:tc>
          <w:tcPr>
            <w:tcW w:w="4536" w:type="dxa"/>
          </w:tcPr>
          <w:p w14:paraId="5106690B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DF8AE4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842A71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012151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C1E7830" w14:textId="6D933B9F" w:rsidR="005A1B04" w:rsidRDefault="005A1B04" w:rsidP="00EF3017">
      <w:pPr>
        <w:pStyle w:val="2"/>
        <w:numPr>
          <w:ilvl w:val="0"/>
          <w:numId w:val="5"/>
        </w:numPr>
        <w:spacing w:before="480" w:after="360"/>
      </w:pPr>
      <w:bookmarkStart w:id="35" w:name="_Toc483172869"/>
      <w:r w:rsidRPr="005A1B04">
        <w:t>Неделя по Воздвижении</w:t>
      </w:r>
      <w:bookmarkEnd w:id="35"/>
    </w:p>
    <w:p w14:paraId="57F57C17" w14:textId="5A1B56F6" w:rsidR="005A1B04" w:rsidRPr="00292AC4" w:rsidRDefault="005A1B04" w:rsidP="005A1B04">
      <w:r w:rsidRPr="00292AC4">
        <w:t xml:space="preserve">Имя файла: </w:t>
      </w:r>
      <w:r w:rsidRPr="005A1B04">
        <w:t>Неделя по Воздвижении</w:t>
      </w:r>
      <w:r>
        <w:t>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A1B04" w:rsidRPr="001950FA" w14:paraId="79B94A36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FA65019" w14:textId="77777777" w:rsidR="005A1B04" w:rsidRPr="005A1B04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2A5BD5CE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0260A18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E5DEE6B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4906573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90B9E1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537C30F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742D385" w14:textId="77777777" w:rsidR="005A1B04" w:rsidRPr="001950FA" w:rsidRDefault="005A1B04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A1B04" w:rsidRPr="001950FA" w14:paraId="07C0E22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6102F6" w14:textId="77777777" w:rsidR="005A1B04" w:rsidRPr="00F33DCD" w:rsidRDefault="005A1B04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8BB6F43" w14:textId="11A8684A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39A8134A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FF8CF54" w14:textId="1C028388" w:rsidR="005A1B04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после 27 сентября</w:t>
            </w:r>
          </w:p>
        </w:tc>
        <w:tc>
          <w:tcPr>
            <w:tcW w:w="4536" w:type="dxa"/>
          </w:tcPr>
          <w:p w14:paraId="0736B45E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8B22E86" w14:textId="77777777" w:rsidR="005A1B04" w:rsidRPr="005A1B04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6AFA33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5B16762F" w14:textId="77777777" w:rsidR="005A1B04" w:rsidRPr="00F33DCD" w:rsidRDefault="005A1B04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BA778FE" w14:textId="769A18A8" w:rsidR="00513753" w:rsidRDefault="00513753" w:rsidP="00EF3017">
      <w:pPr>
        <w:pStyle w:val="2"/>
        <w:numPr>
          <w:ilvl w:val="0"/>
          <w:numId w:val="5"/>
        </w:numPr>
        <w:spacing w:before="480" w:after="360"/>
      </w:pPr>
      <w:bookmarkStart w:id="36" w:name="_Toc483172870"/>
      <w:r>
        <w:t>Суббота по Воздвижении</w:t>
      </w:r>
      <w:bookmarkEnd w:id="36"/>
    </w:p>
    <w:p w14:paraId="52D9645D" w14:textId="10D9BACA" w:rsidR="00513753" w:rsidRPr="00292AC4" w:rsidRDefault="00513753" w:rsidP="00513753">
      <w:r w:rsidRPr="00292AC4">
        <w:t xml:space="preserve">Имя файла: </w:t>
      </w:r>
      <w:r w:rsidRPr="005A1B04">
        <w:t xml:space="preserve">Суббота </w:t>
      </w:r>
      <w:r>
        <w:t>по</w:t>
      </w:r>
      <w:r w:rsidRPr="005A1B04">
        <w:t xml:space="preserve"> Воздвижени</w:t>
      </w:r>
      <w:r>
        <w:t>и.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13753" w:rsidRPr="001950FA" w14:paraId="4DB6FC1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8EC378C" w14:textId="77777777" w:rsidR="00513753" w:rsidRPr="005A1B04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91BE80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EA20DAB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9F335E3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266F3FF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2AB4FC2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11FA251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5A2B2EE" w14:textId="77777777" w:rsidR="00513753" w:rsidRPr="001950FA" w:rsidRDefault="00513753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13753" w:rsidRPr="001950FA" w14:paraId="61F041E7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FF2284A" w14:textId="77777777" w:rsidR="00513753" w:rsidRPr="00F33DCD" w:rsidRDefault="00513753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8009D97" w14:textId="15F33BDE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1AAA6354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15B14D35" w14:textId="71CAD2B2" w:rsidR="00513753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после 27 сентября</w:t>
            </w:r>
          </w:p>
        </w:tc>
        <w:tc>
          <w:tcPr>
            <w:tcW w:w="4536" w:type="dxa"/>
          </w:tcPr>
          <w:p w14:paraId="4DEBACD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553867B" w14:textId="77777777" w:rsidR="00513753" w:rsidRPr="005A1B04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05B019D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961" w:type="dxa"/>
          </w:tcPr>
          <w:p w14:paraId="4E59B136" w14:textId="77777777" w:rsidR="00513753" w:rsidRPr="00F33DCD" w:rsidRDefault="00513753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155369C" w14:textId="77777777" w:rsidR="00626375" w:rsidRDefault="00626375">
      <w:pPr>
        <w:rPr>
          <w:b/>
          <w:bCs/>
          <w:sz w:val="26"/>
          <w:szCs w:val="26"/>
        </w:rPr>
      </w:pPr>
      <w:r>
        <w:br w:type="page"/>
      </w:r>
    </w:p>
    <w:p w14:paraId="64CB4D6B" w14:textId="3A88E8BC" w:rsidR="00626375" w:rsidRDefault="00626375" w:rsidP="00EF3017">
      <w:pPr>
        <w:pStyle w:val="2"/>
        <w:numPr>
          <w:ilvl w:val="0"/>
          <w:numId w:val="5"/>
        </w:numPr>
        <w:spacing w:before="480" w:after="360"/>
      </w:pPr>
      <w:bookmarkStart w:id="37" w:name="_Toc483172871"/>
      <w:r w:rsidRPr="00626375">
        <w:lastRenderedPageBreak/>
        <w:t>Память святых отцов VII Вселенского Собора.</w:t>
      </w:r>
      <w:bookmarkEnd w:id="37"/>
    </w:p>
    <w:p w14:paraId="6665E8F8" w14:textId="7D650E64" w:rsidR="00626375" w:rsidRPr="00292AC4" w:rsidRDefault="00626375" w:rsidP="00626375">
      <w:r w:rsidRPr="00292AC4">
        <w:t>Имя файла</w:t>
      </w:r>
      <w:r w:rsidR="00B534E1">
        <w:t>:</w:t>
      </w:r>
      <w:r w:rsidRPr="00626375">
        <w:t xml:space="preserve"> Память святых отцов VII Вселенского</w:t>
      </w:r>
      <w:r>
        <w:t xml:space="preserve"> Собора.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26375" w:rsidRPr="001950FA" w14:paraId="28C28D0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EA76FE5" w14:textId="77777777" w:rsidR="00626375" w:rsidRPr="005A1B04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87CA36C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0962A32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2BDD905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DF71AB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BC8D8C4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3309B77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C8E9EB" w14:textId="77777777" w:rsidR="00626375" w:rsidRPr="001950FA" w:rsidRDefault="00626375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26375" w:rsidRPr="001950FA" w14:paraId="29FA0F92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AA80E6B" w14:textId="77777777" w:rsidR="00626375" w:rsidRPr="00F33DCD" w:rsidRDefault="00626375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2C3DFB69" w14:textId="7A172CD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60E2AB22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CC15D5" w14:textId="5A33A0D7" w:rsidR="00626375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 к 24 октября</w:t>
            </w:r>
          </w:p>
        </w:tc>
        <w:tc>
          <w:tcPr>
            <w:tcW w:w="4536" w:type="dxa"/>
          </w:tcPr>
          <w:p w14:paraId="1A6E8E75" w14:textId="5A3821B4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2637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Память святых отцов VII Вселенского Собора.</w:t>
            </w:r>
          </w:p>
        </w:tc>
        <w:tc>
          <w:tcPr>
            <w:tcW w:w="567" w:type="dxa"/>
          </w:tcPr>
          <w:p w14:paraId="1E5BDE92" w14:textId="4AD29B2F" w:rsidR="00626375" w:rsidRPr="005A1B04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45764621" w14:textId="4A7314E5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56D3794" w14:textId="77777777" w:rsidR="00626375" w:rsidRPr="00F33DCD" w:rsidRDefault="00626375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5F4593D" w14:textId="661866BA" w:rsidR="002D31C8" w:rsidRDefault="002D31C8" w:rsidP="00EF3017">
      <w:pPr>
        <w:pStyle w:val="2"/>
        <w:numPr>
          <w:ilvl w:val="0"/>
          <w:numId w:val="5"/>
        </w:numPr>
        <w:spacing w:before="480" w:after="360"/>
      </w:pPr>
      <w:bookmarkStart w:id="38" w:name="_Toc483172872"/>
      <w:r w:rsidRPr="002D31C8">
        <w:t>Неделя святых праотец.</w:t>
      </w:r>
      <w:bookmarkEnd w:id="38"/>
    </w:p>
    <w:p w14:paraId="5A10442A" w14:textId="2B9B3C4D" w:rsidR="002D31C8" w:rsidRPr="00292AC4" w:rsidRDefault="002D31C8" w:rsidP="002D31C8">
      <w:r w:rsidRPr="00292AC4">
        <w:t>Имя файла</w:t>
      </w:r>
      <w:r w:rsidR="00B534E1">
        <w:t>:</w:t>
      </w:r>
      <w:r w:rsidRPr="00626375">
        <w:t xml:space="preserve"> </w:t>
      </w:r>
      <w:r w:rsidR="00B534E1" w:rsidRPr="00B534E1">
        <w:t>Неделя святых праотец.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2D31C8" w:rsidRPr="001950FA" w14:paraId="6E5EB58B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D13D247" w14:textId="77777777" w:rsidR="002D31C8" w:rsidRPr="005A1B04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C76D186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550D2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A67E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6550C88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7CE84AA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8C43DA2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B7D3B74" w14:textId="77777777" w:rsidR="002D31C8" w:rsidRPr="001950FA" w:rsidRDefault="002D31C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D31C8" w:rsidRPr="001950FA" w14:paraId="51A5FC8F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2677E9F" w14:textId="77777777" w:rsidR="002D31C8" w:rsidRPr="00F33DCD" w:rsidRDefault="002D31C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7716D9C" w14:textId="69F73241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7586B6F6" w14:textId="77777777" w:rsidR="002D31C8" w:rsidRPr="002D31C8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C25EB89" w14:textId="10380A51" w:rsidR="002D31C8" w:rsidRPr="00F33DCD" w:rsidRDefault="00742630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два воскресенья до Рождества Христова</w:t>
            </w:r>
          </w:p>
        </w:tc>
        <w:tc>
          <w:tcPr>
            <w:tcW w:w="4536" w:type="dxa"/>
          </w:tcPr>
          <w:p w14:paraId="65C9BD76" w14:textId="5765200A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77637C7" w14:textId="77777777" w:rsidR="002D31C8" w:rsidRPr="005A1B04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5D4693F3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7A6B621" w14:textId="77777777" w:rsidR="002D31C8" w:rsidRPr="00F33DCD" w:rsidRDefault="002D31C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130B5CF" w14:textId="767C5ACC" w:rsidR="00B534E1" w:rsidRDefault="00B534E1" w:rsidP="00EF3017">
      <w:pPr>
        <w:pStyle w:val="2"/>
        <w:numPr>
          <w:ilvl w:val="0"/>
          <w:numId w:val="5"/>
        </w:numPr>
        <w:spacing w:before="480" w:after="360"/>
      </w:pPr>
      <w:bookmarkStart w:id="39" w:name="_Toc483172873"/>
      <w:r w:rsidRPr="002D31C8">
        <w:t xml:space="preserve">Неделя </w:t>
      </w:r>
      <w:r>
        <w:t>пред Рождеством Христовым, святых отец</w:t>
      </w:r>
      <w:r w:rsidRPr="002D31C8">
        <w:t>.</w:t>
      </w:r>
      <w:bookmarkEnd w:id="39"/>
    </w:p>
    <w:p w14:paraId="14BB872A" w14:textId="454B2462" w:rsidR="00B534E1" w:rsidRPr="00292AC4" w:rsidRDefault="00B534E1" w:rsidP="00B534E1">
      <w:r w:rsidRPr="00292AC4">
        <w:t>Имя файла</w:t>
      </w:r>
      <w:r>
        <w:t>:</w:t>
      </w:r>
      <w:r w:rsidRPr="00626375">
        <w:t xml:space="preserve"> </w:t>
      </w:r>
      <w:r w:rsidRPr="00B534E1">
        <w:t>Неделя пред Рождеством Христовым, святых отец.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B534E1" w:rsidRPr="001950FA" w14:paraId="50B6FBE0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93D1C3D" w14:textId="77777777" w:rsidR="00B534E1" w:rsidRPr="005A1B04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871430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C25288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8918E39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30A1B37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5C2E626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4103F920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07918BD" w14:textId="77777777" w:rsidR="00B534E1" w:rsidRPr="001950FA" w:rsidRDefault="00B534E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B534E1" w:rsidRPr="001950FA" w14:paraId="095825CE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16E9ABD3" w14:textId="77777777" w:rsidR="00B534E1" w:rsidRPr="00F33DCD" w:rsidRDefault="00B534E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D718343" w14:textId="7F7CA3E0" w:rsidR="00B534E1" w:rsidRPr="00F33DCD" w:rsidRDefault="00D231FC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26C5715D" w14:textId="77777777" w:rsidR="00B534E1" w:rsidRPr="002D31C8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F9AD652" w14:textId="734F8CCE" w:rsidR="00B534E1" w:rsidRPr="00F33DCD" w:rsidRDefault="00742630" w:rsidP="00D23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721D0A50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F218916" w14:textId="77777777" w:rsidR="00B534E1" w:rsidRPr="005A1B04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668" w:type="dxa"/>
          </w:tcPr>
          <w:p w14:paraId="2494EBBB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0243D81" w14:textId="77777777" w:rsidR="00B534E1" w:rsidRPr="00F33DCD" w:rsidRDefault="00B534E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D231FC" w:rsidRPr="001950FA" w14:paraId="3017A369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238E7C8B" w14:textId="15E4B1DD" w:rsidR="00D231FC" w:rsidRPr="00F33DCD" w:rsidRDefault="00D231FC" w:rsidP="00D231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C4CB850" w14:textId="4ED12465" w:rsidR="00D231FC" w:rsidRPr="00742630" w:rsidRDefault="00742630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647AA69" w14:textId="77777777" w:rsidR="00D231FC" w:rsidRPr="002D31C8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612D59" w14:textId="41689D2A" w:rsidR="00D231FC" w:rsidRPr="00F33DCD" w:rsidRDefault="00742630" w:rsidP="00D231FC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426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За одно воскресенье до Рождества Христова</w:t>
            </w:r>
          </w:p>
        </w:tc>
        <w:tc>
          <w:tcPr>
            <w:tcW w:w="4536" w:type="dxa"/>
          </w:tcPr>
          <w:p w14:paraId="691599CE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CBA51F1" w14:textId="77777777" w:rsidR="00D231FC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2E69027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234D68D" w14:textId="77777777" w:rsidR="00D231FC" w:rsidRPr="00F33DCD" w:rsidRDefault="00D231FC" w:rsidP="00D23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2ECF4EF" w14:textId="60EE5B0B" w:rsidR="00D25B71" w:rsidRPr="006A3BE8" w:rsidRDefault="00D25B71" w:rsidP="00EF3017">
      <w:pPr>
        <w:pStyle w:val="2"/>
        <w:numPr>
          <w:ilvl w:val="0"/>
          <w:numId w:val="5"/>
        </w:numPr>
        <w:spacing w:before="480" w:after="360"/>
      </w:pPr>
      <w:bookmarkStart w:id="40" w:name="субПредРождеством"/>
      <w:bookmarkStart w:id="41" w:name="_Toc483172874"/>
      <w:bookmarkEnd w:id="40"/>
      <w:r w:rsidRPr="006A3BE8">
        <w:lastRenderedPageBreak/>
        <w:t>Суббота пред Рождеством Христовым.</w:t>
      </w:r>
      <w:bookmarkEnd w:id="41"/>
    </w:p>
    <w:p w14:paraId="477D38EF" w14:textId="0D793412" w:rsidR="00D25B71" w:rsidRPr="00292AC4" w:rsidRDefault="00D25B71" w:rsidP="00D25B71">
      <w:r w:rsidRPr="00292AC4">
        <w:t>Имя файла</w:t>
      </w:r>
      <w:r>
        <w:t>:</w:t>
      </w:r>
      <w:r w:rsidRPr="00626375">
        <w:t xml:space="preserve"> </w:t>
      </w:r>
      <w:r>
        <w:t>Суббота</w:t>
      </w:r>
      <w:r w:rsidRPr="00B534E1">
        <w:t xml:space="preserve"> пред Рождеством Христовым.</w:t>
      </w:r>
      <w:r w:rsidRPr="00292AC4">
        <w:t>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D25B71" w:rsidRPr="001950FA" w14:paraId="4DA276D2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9FE06F0" w14:textId="77777777" w:rsidR="00D25B71" w:rsidRPr="005A1B04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15CDE10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2BFBA1F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0053F47B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FD6D585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FCA2A0E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9BC4209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63E4322" w14:textId="77777777" w:rsidR="00D25B71" w:rsidRPr="001950FA" w:rsidRDefault="00D25B71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D25B71" w:rsidRPr="001950FA" w14:paraId="21589E49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CB53FB6" w14:textId="77777777" w:rsidR="00D25B71" w:rsidRPr="00F33DCD" w:rsidRDefault="00D25B71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05A18C4" w14:textId="2C9770D9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ближайшую субботу до Рождества Христова</w:t>
            </w:r>
          </w:p>
        </w:tc>
        <w:tc>
          <w:tcPr>
            <w:tcW w:w="696" w:type="dxa"/>
          </w:tcPr>
          <w:p w14:paraId="1B74BD32" w14:textId="77777777" w:rsidR="00D25B71" w:rsidRPr="002D31C8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8ADE29" w14:textId="77777777" w:rsidR="00D25B71" w:rsidRPr="00F33DCD" w:rsidRDefault="00D25B71" w:rsidP="00C86778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279BF8F" w14:textId="716F1D62" w:rsidR="00D25B71" w:rsidRPr="006A3BE8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As addition</w:t>
            </w:r>
          </w:p>
        </w:tc>
        <w:tc>
          <w:tcPr>
            <w:tcW w:w="567" w:type="dxa"/>
          </w:tcPr>
          <w:p w14:paraId="03B6A3AD" w14:textId="6A3E3D43" w:rsidR="00D25B71" w:rsidRPr="005A1B04" w:rsidRDefault="006A3BE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B1C558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EEC7BDE" w14:textId="77777777" w:rsidR="00D25B71" w:rsidRPr="00F33DCD" w:rsidRDefault="00D25B71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F3E2827" w14:textId="77AF57D2" w:rsidR="005B266D" w:rsidRDefault="005B266D" w:rsidP="00EF3017">
      <w:pPr>
        <w:pStyle w:val="2"/>
        <w:numPr>
          <w:ilvl w:val="0"/>
          <w:numId w:val="5"/>
        </w:numPr>
        <w:spacing w:before="480" w:after="360"/>
      </w:pPr>
      <w:bookmarkStart w:id="42" w:name="РХ"/>
      <w:bookmarkStart w:id="43" w:name="_Toc483172875"/>
      <w:bookmarkEnd w:id="42"/>
      <w:r>
        <w:t>Рождество Христово</w:t>
      </w:r>
      <w:bookmarkEnd w:id="43"/>
    </w:p>
    <w:p w14:paraId="7E973DE6" w14:textId="57832ADA" w:rsidR="005B266D" w:rsidRPr="00292AC4" w:rsidRDefault="005B266D" w:rsidP="005B266D">
      <w:r w:rsidRPr="00292AC4">
        <w:t>Имя файла</w:t>
      </w:r>
      <w:r w:rsidRPr="009C299F">
        <w:t xml:space="preserve">: </w:t>
      </w:r>
      <w:r w:rsidR="00665416" w:rsidRPr="009C299F">
        <w:t>--01</w:t>
      </w:r>
      <w:r w:rsidRPr="009C299F">
        <w:t>-07.xml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B266D" w:rsidRPr="001950FA" w14:paraId="18C1BA39" w14:textId="77777777" w:rsidTr="00C86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0B2EA9AD" w14:textId="77777777" w:rsidR="005B266D" w:rsidRPr="001950FA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83014E9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79EF7EE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89A0B4C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8B05865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03C0936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A3A3363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D21D7A" w14:textId="77777777" w:rsidR="005B266D" w:rsidRPr="001950FA" w:rsidRDefault="005B266D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B266D" w:rsidRPr="001950FA" w14:paraId="4465CB41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B11DB92" w14:textId="77777777" w:rsidR="005B266D" w:rsidRPr="00F33DCD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215916" w14:textId="15894A36" w:rsidR="005B266D" w:rsidRPr="00F33DCD" w:rsidRDefault="00C86778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(2007)</w:t>
            </w:r>
          </w:p>
        </w:tc>
        <w:tc>
          <w:tcPr>
            <w:tcW w:w="696" w:type="dxa"/>
          </w:tcPr>
          <w:p w14:paraId="35639428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2C69E1F3" w14:textId="77777777" w:rsidR="00C86778" w:rsidRPr="002B7198" w:rsidRDefault="00C8677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Великие часы в </w:t>
            </w:r>
            <w:r w:rsidR="00665416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5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, литургии нет.</w:t>
            </w:r>
          </w:p>
          <w:p w14:paraId="4690073B" w14:textId="77777777" w:rsidR="0095318C" w:rsidRPr="002B7198" w:rsidRDefault="00AA0EC2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 субботу</w:t>
            </w:r>
            <w:r w:rsidR="00787B30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6 января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: </w:t>
            </w:r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Суббота пред Рождеством 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Христовым. Предпразднество.Прпмц. Евгении (6.01), Навечерие</w:t>
            </w:r>
            <w:r w:rsidR="0095318C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.</w:t>
            </w:r>
          </w:p>
          <w:p w14:paraId="1BF0D46B" w14:textId="43BA727B" w:rsidR="00F040ED" w:rsidRPr="00625663" w:rsidRDefault="00307D79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8 января</w:t>
            </w:r>
          </w:p>
          <w:p w14:paraId="62C6A2A3" w14:textId="41F98027" w:rsidR="002B7198" w:rsidRPr="00356E61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837A357" w14:textId="50695DA3" w:rsidR="002B7198" w:rsidRPr="00665416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</w:p>
        </w:tc>
        <w:tc>
          <w:tcPr>
            <w:tcW w:w="4536" w:type="dxa"/>
          </w:tcPr>
          <w:p w14:paraId="19820E29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2D65EE4C" w14:textId="77777777" w:rsidR="005B266D" w:rsidRPr="00C86778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A73A450" w14:textId="77777777" w:rsidR="005B266D" w:rsidRPr="00F33DCD" w:rsidRDefault="005B266D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47E746F" w14:textId="5860A751" w:rsidR="005B266D" w:rsidRDefault="005E0C5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5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5 января</w:t>
              </w:r>
            </w:hyperlink>
          </w:p>
          <w:p w14:paraId="0EFFBA7A" w14:textId="22F68192" w:rsidR="00D7097B" w:rsidRDefault="005E0C5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убПредРождеством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Суббота пред Рождеством</w:t>
              </w:r>
            </w:hyperlink>
          </w:p>
          <w:p w14:paraId="01736E94" w14:textId="6D912EFF" w:rsidR="00787B30" w:rsidRPr="00F33DCD" w:rsidRDefault="005E0C5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787B30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</w:t>
              </w:r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.1</w:t>
              </w:r>
            </w:hyperlink>
          </w:p>
        </w:tc>
      </w:tr>
      <w:tr w:rsidR="005B266D" w:rsidRPr="001950FA" w14:paraId="7ACDCB1D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0334BE4" w14:textId="77777777" w:rsidR="005B266D" w:rsidRPr="00AA0EC2" w:rsidRDefault="005B266D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A0EC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1AF32F84" w14:textId="2C871B45" w:rsidR="005B266D" w:rsidRPr="003532B7" w:rsidRDefault="003532B7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(2013)</w:t>
            </w:r>
          </w:p>
        </w:tc>
        <w:tc>
          <w:tcPr>
            <w:tcW w:w="696" w:type="dxa"/>
          </w:tcPr>
          <w:p w14:paraId="7E728B94" w14:textId="77777777" w:rsidR="005B266D" w:rsidRPr="00AA0EC2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E244CA6" w14:textId="77777777" w:rsidR="005B266D" w:rsidRPr="00356E61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Навечерие в воскресенье. Сразу после Литургии…</w:t>
            </w:r>
          </w:p>
          <w:p w14:paraId="7FF8B86C" w14:textId="77777777" w:rsidR="00665416" w:rsidRPr="00356E61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Великие часы 4 января, Литургии нет</w:t>
            </w:r>
          </w:p>
          <w:p w14:paraId="7DBA0DB1" w14:textId="77777777" w:rsidR="002700FC" w:rsidRPr="00356E61" w:rsidRDefault="002700FC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  <w:lang w:val="en-US"/>
              </w:rPr>
              <w:t xml:space="preserve">5 </w:t>
            </w: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января Суббота пред Рождеством</w:t>
            </w:r>
          </w:p>
          <w:p w14:paraId="5D8721D7" w14:textId="77777777" w:rsidR="002B7198" w:rsidRPr="00356E61" w:rsidRDefault="002B7198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8F0984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и пред Богоявлением празднуется вместе</w:t>
            </w:r>
          </w:p>
          <w:p w14:paraId="41FF184A" w14:textId="67EEB595" w:rsidR="00070FFA" w:rsidRPr="00625663" w:rsidRDefault="00070FFA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по Рождестве празднуется 13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0B61A88D" w14:textId="37D888FF" w:rsidR="00070FFA" w:rsidRPr="00F33DCD" w:rsidRDefault="00070FFA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44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Неделя пред Богоявлением празднуется 14 января</w:t>
            </w:r>
            <w:commentRangeEnd w:id="44"/>
            <w:r>
              <w:rPr>
                <w:rStyle w:val="aff1"/>
              </w:rPr>
              <w:commentReference w:id="44"/>
            </w:r>
          </w:p>
        </w:tc>
        <w:tc>
          <w:tcPr>
            <w:tcW w:w="4536" w:type="dxa"/>
          </w:tcPr>
          <w:p w14:paraId="3C8BDF65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D060C0B" w14:textId="77777777" w:rsidR="005B266D" w:rsidRPr="00665416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C08E07B" w14:textId="77777777" w:rsidR="005B266D" w:rsidRPr="00F33DCD" w:rsidRDefault="005B266D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C9C1473" w14:textId="77777777" w:rsidR="005B266D" w:rsidRDefault="005E0C5A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4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4 января</w:t>
              </w:r>
            </w:hyperlink>
          </w:p>
          <w:p w14:paraId="0B98AA66" w14:textId="0AC757A8" w:rsidR="00D7097B" w:rsidRPr="00F33DCD" w:rsidRDefault="005E0C5A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янв6" w:history="1">
              <w:r w:rsidR="004E536D" w:rsidRPr="004E536D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6 января.2</w:t>
              </w:r>
            </w:hyperlink>
          </w:p>
        </w:tc>
      </w:tr>
      <w:tr w:rsidR="00070FFA" w:rsidRPr="001950FA" w14:paraId="3A927C1A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3A794E95" w14:textId="20AFD09B" w:rsidR="00070FFA" w:rsidRPr="00AA0EC2" w:rsidRDefault="00070FFA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AC87E0C" w14:textId="0D43E440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</w:t>
            </w:r>
            <w:r w:rsidR="00B43ECC"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 w:rsid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58987CFB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60D4463" w14:textId="3D5D8CF7" w:rsidR="00B43ECC" w:rsidRPr="00625663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Неделя по Рождестве 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12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января</w:t>
            </w:r>
            <w:r w:rsidR="00625663" w:rsidRPr="00625663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 xml:space="preserve"> (в свое время)</w:t>
            </w:r>
          </w:p>
          <w:p w14:paraId="460539B2" w14:textId="77777777" w:rsidR="00B43ECC" w:rsidRPr="00356E61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по Рождестве в свое время, по умолчанию</w:t>
            </w:r>
          </w:p>
          <w:p w14:paraId="51833030" w14:textId="77777777" w:rsidR="00B43ECC" w:rsidRPr="00356E61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Суббота пред Богоявлением в свое время, по умолчанию</w:t>
            </w:r>
          </w:p>
          <w:p w14:paraId="6CFF953A" w14:textId="30DC8911" w:rsidR="00070FFA" w:rsidRDefault="00B43ECC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B611B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green"/>
              </w:rPr>
              <w:t>Неделя пред Богоявлением 14 января</w:t>
            </w:r>
          </w:p>
        </w:tc>
        <w:tc>
          <w:tcPr>
            <w:tcW w:w="4536" w:type="dxa"/>
          </w:tcPr>
          <w:p w14:paraId="240CCF6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A7E5E18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EC7BDB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58892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B43ECC" w:rsidRPr="001950FA" w14:paraId="395CC44F" w14:textId="77777777" w:rsidTr="00C867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940A5D2" w14:textId="442AD275" w:rsidR="00B43ECC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0263916" w14:textId="030EA475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среду, четверг, пятницу (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6568EBFD" w14:textId="77777777" w:rsidR="00B43ECC" w:rsidRPr="00AA0EC2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5323170" w14:textId="325F274E" w:rsidR="00B43ECC" w:rsidRPr="00B43ECC" w:rsidRDefault="00B43ECC" w:rsidP="00B43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в свое время</w:t>
            </w:r>
          </w:p>
        </w:tc>
        <w:tc>
          <w:tcPr>
            <w:tcW w:w="4536" w:type="dxa"/>
          </w:tcPr>
          <w:p w14:paraId="719F5812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902A833" w14:textId="77777777" w:rsidR="00B43ECC" w:rsidRPr="00665416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5FB512B" w14:textId="77777777" w:rsidR="00B43ECC" w:rsidRPr="00F33DCD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565B1A4" w14:textId="77777777" w:rsidR="00B43ECC" w:rsidRDefault="00B43ECC" w:rsidP="00C86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070FFA" w:rsidRPr="001950FA" w14:paraId="64776C1C" w14:textId="77777777" w:rsidTr="00C8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8CC33CF" w14:textId="5E678374" w:rsidR="00070FFA" w:rsidRDefault="00B43ECC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073" w:type="dxa"/>
          </w:tcPr>
          <w:p w14:paraId="4CEC8F19" w14:textId="5EC6BE5C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(2017)</w:t>
            </w:r>
          </w:p>
        </w:tc>
        <w:tc>
          <w:tcPr>
            <w:tcW w:w="696" w:type="dxa"/>
          </w:tcPr>
          <w:p w14:paraId="2A3A9883" w14:textId="77777777" w:rsidR="00070FFA" w:rsidRPr="00AA0EC2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B145045" w14:textId="77777777" w:rsidR="004A258A" w:rsidRPr="004A258A" w:rsidRDefault="004A258A" w:rsidP="00EF3017">
            <w:pPr>
              <w:pStyle w:val="aff8"/>
              <w:numPr>
                <w:ilvl w:val="0"/>
                <w:numId w:val="6"/>
              </w:numPr>
              <w:ind w:left="38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Суббота по Рождестве и пред Богоявлением празднуется вместе</w:t>
            </w:r>
          </w:p>
          <w:p w14:paraId="24F998AE" w14:textId="08E68D35" w:rsidR="00B43ECC" w:rsidRDefault="00B43ECC" w:rsidP="004A258A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166322CE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43AF945" w14:textId="77777777" w:rsidR="00070FFA" w:rsidRPr="00665416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79D45D" w14:textId="77777777" w:rsidR="00070FFA" w:rsidRPr="00F33DCD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DD4B6D8" w14:textId="77777777" w:rsidR="00070FFA" w:rsidRDefault="00070FFA" w:rsidP="00C86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B06B392" w14:textId="11015E64" w:rsidR="00787B30" w:rsidRPr="00625663" w:rsidRDefault="00787B30" w:rsidP="00EF3017">
      <w:pPr>
        <w:keepNext/>
        <w:keepLines/>
        <w:numPr>
          <w:ilvl w:val="0"/>
          <w:numId w:val="5"/>
        </w:numPr>
        <w:spacing w:before="480" w:after="360" w:line="240" w:lineRule="auto"/>
        <w:outlineLvl w:val="1"/>
        <w:rPr>
          <w:b/>
          <w:bCs/>
          <w:sz w:val="26"/>
          <w:szCs w:val="26"/>
          <w:highlight w:val="green"/>
        </w:rPr>
      </w:pPr>
      <w:bookmarkStart w:id="45" w:name="янв6"/>
      <w:bookmarkStart w:id="46" w:name="_Toc483172876"/>
      <w:bookmarkEnd w:id="45"/>
      <w:r w:rsidRPr="00625663">
        <w:rPr>
          <w:b/>
          <w:bCs/>
          <w:sz w:val="26"/>
          <w:szCs w:val="26"/>
          <w:highlight w:val="green"/>
        </w:rPr>
        <w:t>6 января</w:t>
      </w:r>
      <w:bookmarkEnd w:id="46"/>
    </w:p>
    <w:p w14:paraId="7B23E192" w14:textId="0E6254E0" w:rsidR="00787B30" w:rsidRPr="00787B30" w:rsidRDefault="00787B30" w:rsidP="00787B30">
      <w:r w:rsidRPr="00625663">
        <w:t>Имя файла: --01-06.xml</w:t>
      </w:r>
    </w:p>
    <w:tbl>
      <w:tblPr>
        <w:tblStyle w:val="-321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87B30" w:rsidRPr="00787B30" w14:paraId="1C14ED29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A918FD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D489B1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57306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CA05C5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94C3AA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C73A5BC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BAA018D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40A596A" w14:textId="77777777" w:rsidR="00787B30" w:rsidRPr="00787B30" w:rsidRDefault="00787B30" w:rsidP="00787B30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b w:val="0"/>
                <w:bCs w:val="0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87B30" w:rsidRPr="00787B30" w14:paraId="56B5F55F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9DAF377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47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FBB1791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</w:p>
        </w:tc>
        <w:tc>
          <w:tcPr>
            <w:tcW w:w="696" w:type="dxa"/>
          </w:tcPr>
          <w:p w14:paraId="1783C868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5ABF022" w14:textId="355C5BAD" w:rsidR="00787B30" w:rsidRPr="006A3BE8" w:rsidRDefault="006A3BE8" w:rsidP="00EF3017">
            <w:pPr>
              <w:pStyle w:val="aff8"/>
              <w:numPr>
                <w:ilvl w:val="0"/>
                <w:numId w:val="7"/>
              </w:numPr>
              <w:ind w:left="102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Навечерие, Прпмц. Евгении (6.01).</w:t>
            </w:r>
          </w:p>
        </w:tc>
        <w:tc>
          <w:tcPr>
            <w:tcW w:w="4536" w:type="dxa"/>
          </w:tcPr>
          <w:p w14:paraId="1C9A4F05" w14:textId="01F39F61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</w:t>
            </w:r>
          </w:p>
          <w:p w14:paraId="1C4AAC0A" w14:textId="241EE32E" w:rsid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3-й и 6-й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F107F56" w14:textId="03E229B2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Божественная литургия. </w:t>
            </w:r>
            <w:r w:rsid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й час. Великая вечерня.</w:t>
            </w:r>
          </w:p>
        </w:tc>
        <w:tc>
          <w:tcPr>
            <w:tcW w:w="567" w:type="dxa"/>
          </w:tcPr>
          <w:p w14:paraId="76F1CED8" w14:textId="03AEB914" w:rsidR="00787B30" w:rsidRP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3599350C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194DB82" w14:textId="77777777" w:rsidR="00787B30" w:rsidRPr="00787B30" w:rsidRDefault="005E0C5A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787B30" w:rsidRPr="00787B30">
                <w:rPr>
                  <w:rFonts w:ascii="Calibri" w:eastAsia="Times New Roman" w:hAnsi="Calibri" w:cs="Calibri"/>
                  <w:color w:val="4C483D" w:themeColor="hyperlink"/>
                  <w:sz w:val="16"/>
                  <w:szCs w:val="22"/>
                  <w:u w:val="single"/>
                </w:rPr>
                <w:t>Рождество Христово.1</w:t>
              </w:r>
            </w:hyperlink>
            <w:commentRangeEnd w:id="47"/>
            <w:r w:rsidR="00A331F3">
              <w:rPr>
                <w:rStyle w:val="aff1"/>
              </w:rPr>
              <w:commentReference w:id="47"/>
            </w:r>
          </w:p>
        </w:tc>
      </w:tr>
      <w:tr w:rsidR="00787B30" w:rsidRPr="00787B30" w14:paraId="02294ACD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D9333FA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commentRangeStart w:id="48"/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333DB7F7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понедельник</w:t>
            </w:r>
          </w:p>
        </w:tc>
        <w:tc>
          <w:tcPr>
            <w:tcW w:w="696" w:type="dxa"/>
          </w:tcPr>
          <w:p w14:paraId="61C756C5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3758ADD1" w14:textId="0629D0D7" w:rsidR="00787B30" w:rsidRPr="00787B30" w:rsidRDefault="00D7097B" w:rsidP="006A3BE8">
            <w:pPr>
              <w:spacing w:line="30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31-я по Пятидесятнице, пред Рождеством Христовым, святых отец. Глас 6-й. Предпразднство Рождества Христова. На́вечерие Рождества Христова (Рождественский сочельник).</w:t>
            </w:r>
          </w:p>
        </w:tc>
        <w:tc>
          <w:tcPr>
            <w:tcW w:w="4536" w:type="dxa"/>
          </w:tcPr>
          <w:p w14:paraId="71E90DEA" w14:textId="77777777" w:rsid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15B72134" w14:textId="77777777" w:rsidR="00D7097B" w:rsidRPr="00D7097B" w:rsidRDefault="00D7097B" w:rsidP="00D70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6010F421" w14:textId="04601977" w:rsidR="00D7097B" w:rsidRPr="00787B30" w:rsidRDefault="00D7097B" w:rsidP="00D7097B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</w:tc>
        <w:tc>
          <w:tcPr>
            <w:tcW w:w="567" w:type="dxa"/>
          </w:tcPr>
          <w:p w14:paraId="05728197" w14:textId="7F7C0910" w:rsidR="00787B30" w:rsidRPr="00787B30" w:rsidRDefault="00D7097B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14E22B0A" w14:textId="77777777" w:rsidR="00787B30" w:rsidRPr="00787B30" w:rsidRDefault="00787B30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399E66A" w14:textId="586265E1" w:rsidR="00787B30" w:rsidRPr="00787B30" w:rsidRDefault="005E0C5A" w:rsidP="00787B30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D7097B" w:rsidRPr="00D7097B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Христово.2</w:t>
              </w:r>
            </w:hyperlink>
            <w:commentRangeEnd w:id="48"/>
            <w:r w:rsidR="00A331F3">
              <w:rPr>
                <w:rStyle w:val="aff1"/>
              </w:rPr>
              <w:commentReference w:id="48"/>
            </w:r>
          </w:p>
        </w:tc>
      </w:tr>
      <w:tr w:rsidR="00787B30" w:rsidRPr="00787B30" w14:paraId="2FCC1380" w14:textId="77777777" w:rsidTr="00787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527493B" w14:textId="77777777" w:rsidR="00787B30" w:rsidRPr="00787B30" w:rsidRDefault="00787B30" w:rsidP="00787B30">
            <w:pPr>
              <w:spacing w:line="300" w:lineRule="auto"/>
              <w:jc w:val="left"/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i w:val="0"/>
                <w:iCs w:val="0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4F311D19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362F8D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BCAF8DB" w14:textId="77777777" w:rsidR="00787B30" w:rsidRPr="00787B30" w:rsidRDefault="00787B30" w:rsidP="00787B30">
            <w:pPr>
              <w:spacing w:line="300" w:lineRule="auto"/>
              <w:ind w:left="24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887EBC" w14:textId="77777777" w:rsidR="00787B30" w:rsidRDefault="00D7097B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2F435CC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Утреня.</w:t>
            </w:r>
          </w:p>
          <w:p w14:paraId="0DC0A622" w14:textId="77777777" w:rsidR="00D7097B" w:rsidRPr="00D7097B" w:rsidRDefault="00D7097B" w:rsidP="00D70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34B9D216" w14:textId="32B223B8" w:rsidR="00D7097B" w:rsidRPr="00787B30" w:rsidRDefault="00D7097B" w:rsidP="00D7097B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Великая вечерня. Божественная литургия свт. Василия Великого.</w:t>
            </w:r>
          </w:p>
        </w:tc>
        <w:tc>
          <w:tcPr>
            <w:tcW w:w="567" w:type="dxa"/>
          </w:tcPr>
          <w:p w14:paraId="57BD5874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5F73867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83B8E3A" w14:textId="77777777" w:rsidR="00787B30" w:rsidRPr="00787B30" w:rsidRDefault="00787B30" w:rsidP="00787B30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9FE7A21" w14:textId="526F6E02" w:rsidR="00665416" w:rsidRPr="00625663" w:rsidRDefault="00665416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49" w:name="янв5"/>
      <w:bookmarkStart w:id="50" w:name="_Toc483172877"/>
      <w:bookmarkEnd w:id="49"/>
      <w:r w:rsidRPr="00625663">
        <w:rPr>
          <w:highlight w:val="green"/>
        </w:rPr>
        <w:t>5 января</w:t>
      </w:r>
      <w:bookmarkEnd w:id="50"/>
    </w:p>
    <w:p w14:paraId="52A000C1" w14:textId="66D9AC78" w:rsidR="00665416" w:rsidRPr="00292AC4" w:rsidRDefault="00665416" w:rsidP="00665416">
      <w:r w:rsidRPr="00292AC4">
        <w:t>Имя файла</w:t>
      </w:r>
      <w:r w:rsidRPr="000D7FE4">
        <w:t>: --01-05.xml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20957D24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F49D1DD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2E04FEC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ADE21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9C6899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099DA92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3962F62B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48AB560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85CF0F9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2AA0FB3C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21EE8B26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75CE5B4" w14:textId="23AD349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1E50D60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357E4DB" w14:textId="76AE9AA3" w:rsidR="00665416" w:rsidRPr="00665416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5 января, литургии нет.</w:t>
            </w:r>
          </w:p>
        </w:tc>
        <w:tc>
          <w:tcPr>
            <w:tcW w:w="4536" w:type="dxa"/>
          </w:tcPr>
          <w:p w14:paraId="2DF5635A" w14:textId="577BF13F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48E2F266" w14:textId="04D03C2A" w:rsidR="006A3BE8" w:rsidRDefault="006A3BE8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78C0CD27" w14:textId="79DCFD7B" w:rsidR="00DE4C53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8.00 Великие Часы. Изобразительны. </w:t>
            </w:r>
          </w:p>
          <w:p w14:paraId="3DF3A191" w14:textId="18406073" w:rsidR="00665416" w:rsidRPr="00F33DCD" w:rsidRDefault="00665416" w:rsidP="00DE4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68A02C1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798801A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077450D" w14:textId="0077115E" w:rsidR="00665416" w:rsidRPr="00F33DCD" w:rsidRDefault="005E0C5A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Христово.1</w:t>
              </w:r>
            </w:hyperlink>
          </w:p>
        </w:tc>
      </w:tr>
      <w:tr w:rsidR="00665416" w:rsidRPr="004E536D" w14:paraId="4CDD9365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B154F5" w14:textId="3C9A0B03" w:rsidR="00665416" w:rsidRPr="004E536D" w:rsidRDefault="00665416" w:rsidP="002700FC">
            <w:pPr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commentRangeStart w:id="51"/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21150449" w14:textId="48BFF28C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Если Рождество в понедельник</w:t>
            </w:r>
            <w:r w:rsidR="002B7198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3E5230B9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223F8A1" w14:textId="6858F757" w:rsidR="00665416" w:rsidRPr="004E536D" w:rsidRDefault="002700FC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С</w:t>
            </w:r>
            <w:r w:rsidR="00665416" w:rsidRPr="004E536D"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  <w:t>уббота пред Рождеством</w:t>
            </w:r>
          </w:p>
        </w:tc>
        <w:tc>
          <w:tcPr>
            <w:tcW w:w="4536" w:type="dxa"/>
          </w:tcPr>
          <w:p w14:paraId="69062701" w14:textId="1F3E1FE0" w:rsidR="00665416" w:rsidRPr="004E536D" w:rsidRDefault="00665416" w:rsidP="0066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567" w:type="dxa"/>
          </w:tcPr>
          <w:p w14:paraId="2C134E92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668" w:type="dxa"/>
          </w:tcPr>
          <w:p w14:paraId="7BB9FE84" w14:textId="77777777" w:rsidR="00665416" w:rsidRPr="004E536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9661919" w14:textId="09F5B7E0" w:rsidR="00665416" w:rsidRPr="004E536D" w:rsidRDefault="005E0C5A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6"/>
                <w:szCs w:val="22"/>
              </w:rPr>
            </w:pPr>
            <w:hyperlink w:anchor="субПредРождеством" w:history="1">
              <w:r w:rsidR="004E536D" w:rsidRPr="004E536D">
                <w:rPr>
                  <w:rStyle w:val="af1"/>
                  <w:rFonts w:ascii="Calibri" w:eastAsia="Times New Roman" w:hAnsi="Calibri" w:cs="Calibri"/>
                  <w:color w:val="FF0000"/>
                  <w:sz w:val="16"/>
                  <w:szCs w:val="22"/>
                </w:rPr>
                <w:t>Суббота пред Рождеством</w:t>
              </w:r>
            </w:hyperlink>
            <w:commentRangeEnd w:id="51"/>
            <w:r w:rsidR="004E536D">
              <w:rPr>
                <w:rStyle w:val="aff1"/>
              </w:rPr>
              <w:commentReference w:id="51"/>
            </w:r>
          </w:p>
        </w:tc>
      </w:tr>
      <w:tr w:rsidR="00665416" w:rsidRPr="001950FA" w14:paraId="786BDB83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8E4C267" w14:textId="6A173562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5B02CE45" w14:textId="264914AE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15B019A4" w14:textId="77777777" w:rsidR="00665416" w:rsidRP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FD463A0" w14:textId="40554EFB" w:rsidR="00665416" w:rsidRPr="00665416" w:rsidRDefault="00665416" w:rsidP="00665416">
            <w:pPr>
              <w:pStyle w:val="aff8"/>
              <w:ind w:left="2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31FEA9B2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1C0F0D3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1E39C5B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3F21066" w14:textId="77777777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F4ABA57" w14:textId="4E35B4DA" w:rsidR="00665416" w:rsidRPr="00625663" w:rsidRDefault="00665416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2" w:name="янв4"/>
      <w:bookmarkStart w:id="53" w:name="_Toc483172878"/>
      <w:bookmarkEnd w:id="52"/>
      <w:r w:rsidRPr="00625663">
        <w:rPr>
          <w:highlight w:val="green"/>
        </w:rPr>
        <w:t>4 января</w:t>
      </w:r>
      <w:bookmarkEnd w:id="53"/>
    </w:p>
    <w:p w14:paraId="20DB937E" w14:textId="15D1368A" w:rsidR="00665416" w:rsidRPr="00292AC4" w:rsidRDefault="00665416" w:rsidP="00665416">
      <w:r w:rsidRPr="00292AC4">
        <w:t xml:space="preserve">Имя </w:t>
      </w:r>
      <w:r w:rsidRPr="00070FFA">
        <w:t>файла: --01-04.xml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665416" w:rsidRPr="001950FA" w14:paraId="35B3A7FB" w14:textId="77777777" w:rsidTr="00270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2B6143A" w14:textId="77777777" w:rsidR="00665416" w:rsidRPr="001950FA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E32CB8A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DB73823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38F169B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20723507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8691E51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3BCDBEC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F4DC60D" w14:textId="77777777" w:rsidR="00665416" w:rsidRPr="001950FA" w:rsidRDefault="00665416" w:rsidP="00270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665416" w:rsidRPr="001950FA" w14:paraId="4674F51D" w14:textId="77777777" w:rsidTr="00270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4840180F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DE7C30D" w14:textId="05008A11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F32AE21" w14:textId="77777777" w:rsidR="00665416" w:rsidRPr="002B719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64EEABF" w14:textId="58CD128C" w:rsidR="00665416" w:rsidRPr="00665416" w:rsidRDefault="00665416" w:rsidP="00EF3017">
            <w:pPr>
              <w:pStyle w:val="aff8"/>
              <w:numPr>
                <w:ilvl w:val="0"/>
                <w:numId w:val="6"/>
              </w:numPr>
              <w:ind w:left="24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еликие часы 4</w:t>
            </w:r>
            <w:r w:rsidRPr="00665416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января, литургии нет.</w:t>
            </w:r>
          </w:p>
        </w:tc>
        <w:tc>
          <w:tcPr>
            <w:tcW w:w="4536" w:type="dxa"/>
          </w:tcPr>
          <w:p w14:paraId="1A9F7046" w14:textId="77777777" w:rsidR="004E536D" w:rsidRP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1F3AFBEB" w14:textId="71A2E89F" w:rsidR="004E536D" w:rsidRDefault="004E536D" w:rsidP="004E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E536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4C909B85" w14:textId="329BD4AF" w:rsidR="00665416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62AB1A27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59172607" w14:textId="77777777" w:rsidR="00665416" w:rsidRPr="00C86778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681ACEE8" w14:textId="77777777" w:rsidR="00665416" w:rsidRPr="00F33DCD" w:rsidRDefault="00665416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780777D" w14:textId="0D0DF57A" w:rsidR="00665416" w:rsidRPr="00F33DCD" w:rsidRDefault="005E0C5A" w:rsidP="00270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РХ" w:history="1">
              <w:r w:rsidR="00665416" w:rsidRP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Рождество Христово.</w:t>
              </w:r>
              <w:r w:rsidR="00665416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2</w:t>
              </w:r>
            </w:hyperlink>
          </w:p>
        </w:tc>
      </w:tr>
      <w:tr w:rsidR="00665416" w:rsidRPr="001950FA" w14:paraId="449BD532" w14:textId="77777777" w:rsidTr="00270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FEC394C" w14:textId="77777777" w:rsidR="00665416" w:rsidRPr="00F33DCD" w:rsidRDefault="00665416" w:rsidP="002700F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073" w:type="dxa"/>
          </w:tcPr>
          <w:p w14:paraId="745ED154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7491709C" w14:textId="77777777" w:rsidR="00665416" w:rsidRP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0A99FC7F" w14:textId="77777777" w:rsidR="00665416" w:rsidRPr="00665416" w:rsidRDefault="00665416" w:rsidP="002700FC">
            <w:pPr>
              <w:pStyle w:val="aff8"/>
              <w:ind w:left="2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078564C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3938A5C" w14:textId="77777777" w:rsidR="00665416" w:rsidRPr="00C86778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3E2FC2B7" w14:textId="77777777" w:rsidR="00665416" w:rsidRPr="00F33DCD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94DB169" w14:textId="77777777" w:rsidR="00665416" w:rsidRDefault="00665416" w:rsidP="002700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414636AE" w14:textId="1A7C6F41" w:rsidR="00307D79" w:rsidRPr="00AF6365" w:rsidRDefault="00AF6365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4" w:name="_Toc483172879"/>
      <w:r w:rsidRPr="00AF6365">
        <w:rPr>
          <w:highlight w:val="green"/>
        </w:rPr>
        <w:lastRenderedPageBreak/>
        <w:t>Попразднство Рождества Христова. Правв. Иосифа Обручника, Давида царя и Иакова, брата Господня</w:t>
      </w:r>
      <w:bookmarkEnd w:id="54"/>
    </w:p>
    <w:p w14:paraId="3DAC9491" w14:textId="61EBB0FC" w:rsidR="00307D79" w:rsidRPr="00292AC4" w:rsidRDefault="00307D79" w:rsidP="00307D79">
      <w:r w:rsidRPr="00292AC4">
        <w:t xml:space="preserve">Имя файла: </w:t>
      </w:r>
      <w:r w:rsidR="00625663" w:rsidRPr="00625663">
        <w:t>Попразднств</w:t>
      </w:r>
      <w:r w:rsidR="00625663">
        <w:t>о Рождества Христова. Правв. Ио</w:t>
      </w:r>
      <w:r w:rsidR="00625663" w:rsidRPr="00625663">
        <w:rPr>
          <w:rFonts w:ascii="Garamond" w:hAnsi="Garamond" w:cs="Garamond"/>
        </w:rPr>
        <w:t>сифа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Обручника</w:t>
      </w:r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Давида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царя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Иакова</w:t>
      </w:r>
      <w:r w:rsidR="00625663" w:rsidRPr="00625663">
        <w:t xml:space="preserve">, </w:t>
      </w:r>
      <w:r w:rsidR="00625663" w:rsidRPr="00625663">
        <w:rPr>
          <w:rFonts w:ascii="Garamond" w:hAnsi="Garamond" w:cs="Garamond"/>
        </w:rPr>
        <w:t>брата</w:t>
      </w:r>
      <w:r w:rsidR="00625663" w:rsidRPr="00625663">
        <w:t xml:space="preserve"> </w:t>
      </w:r>
      <w:r w:rsidR="00625663" w:rsidRPr="00625663">
        <w:rPr>
          <w:rFonts w:ascii="Garamond" w:hAnsi="Garamond" w:cs="Garamond"/>
        </w:rPr>
        <w:t>Господня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30476267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0CC52F9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5997DB3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31C0E49B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0EE72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6C76D2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BB38022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04761B6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4D7C2FEC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307D79" w:rsidRPr="001950FA" w14:paraId="437A5ED1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D96E056" w14:textId="77777777" w:rsidR="00307D79" w:rsidRPr="00F33DCD" w:rsidRDefault="00307D79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02911B1" w14:textId="564C9696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229893F6" w14:textId="77777777" w:rsidR="00307D79" w:rsidRPr="002B7198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7103FB" w14:textId="38D38A4D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8 января</w:t>
            </w:r>
          </w:p>
        </w:tc>
        <w:tc>
          <w:tcPr>
            <w:tcW w:w="4536" w:type="dxa"/>
          </w:tcPr>
          <w:p w14:paraId="54B29630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62389FC1" w14:textId="4EDC3A77" w:rsidR="00307D79" w:rsidRPr="00307D79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668" w:type="dxa"/>
          </w:tcPr>
          <w:p w14:paraId="315593AB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B0ED7D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F0984" w:rsidRPr="001950FA" w14:paraId="05AF1742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F629691" w14:textId="291BF30E" w:rsidR="008F0984" w:rsidRPr="007657B5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commentRangeStart w:id="55"/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2</w:t>
            </w:r>
          </w:p>
        </w:tc>
        <w:tc>
          <w:tcPr>
            <w:tcW w:w="2073" w:type="dxa"/>
          </w:tcPr>
          <w:p w14:paraId="64370FF7" w14:textId="7E947BF7" w:rsidR="008F0984" w:rsidRPr="007657B5" w:rsidRDefault="008F0984" w:rsidP="008F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Если Рождество в субботу (2017 год)</w:t>
            </w:r>
          </w:p>
        </w:tc>
        <w:tc>
          <w:tcPr>
            <w:tcW w:w="696" w:type="dxa"/>
          </w:tcPr>
          <w:p w14:paraId="2F6C6806" w14:textId="77777777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</w:p>
        </w:tc>
        <w:tc>
          <w:tcPr>
            <w:tcW w:w="2765" w:type="dxa"/>
          </w:tcPr>
          <w:p w14:paraId="6CDF7A3B" w14:textId="5E105F00" w:rsidR="008F0984" w:rsidRPr="007657B5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Ближайшее воскресенье</w:t>
            </w:r>
          </w:p>
        </w:tc>
        <w:tc>
          <w:tcPr>
            <w:tcW w:w="4536" w:type="dxa"/>
          </w:tcPr>
          <w:p w14:paraId="54611149" w14:textId="2E01FC9E" w:rsidR="008F0984" w:rsidRP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AsAddition</w:t>
            </w:r>
            <w:r w:rsidRPr="007657B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вместе с праздником Собора Богородицы</w:t>
            </w:r>
          </w:p>
        </w:tc>
        <w:tc>
          <w:tcPr>
            <w:tcW w:w="567" w:type="dxa"/>
          </w:tcPr>
          <w:p w14:paraId="2AE0EE12" w14:textId="77777777" w:rsidR="008F0984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commentRangeEnd w:id="55"/>
        <w:tc>
          <w:tcPr>
            <w:tcW w:w="668" w:type="dxa"/>
          </w:tcPr>
          <w:p w14:paraId="1219E622" w14:textId="77777777" w:rsidR="008F0984" w:rsidRPr="00F33DCD" w:rsidRDefault="007657B5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Style w:val="aff1"/>
              </w:rPr>
              <w:commentReference w:id="55"/>
            </w:r>
          </w:p>
        </w:tc>
        <w:tc>
          <w:tcPr>
            <w:tcW w:w="1961" w:type="dxa"/>
          </w:tcPr>
          <w:p w14:paraId="069E65AB" w14:textId="77777777" w:rsidR="008F0984" w:rsidRPr="00F33DCD" w:rsidRDefault="008F0984" w:rsidP="00307D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07D79" w:rsidRPr="001950FA" w14:paraId="3B44E9E5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894555C" w14:textId="5984DD13" w:rsidR="00307D79" w:rsidRPr="008F0984" w:rsidRDefault="008F0984" w:rsidP="00307D79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7D9B97AA" w14:textId="7FB44265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55164E84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3CEFE3C" w14:textId="34B9BBD5" w:rsidR="00307D79" w:rsidRPr="00F33DCD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Ближайшее воскресенье</w:t>
            </w:r>
          </w:p>
        </w:tc>
        <w:tc>
          <w:tcPr>
            <w:tcW w:w="4536" w:type="dxa"/>
          </w:tcPr>
          <w:p w14:paraId="46FC2D4C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53628CDB" w14:textId="54679A5E" w:rsidR="00307D79" w:rsidRPr="00625663" w:rsidRDefault="00625663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668" w:type="dxa"/>
          </w:tcPr>
          <w:p w14:paraId="06C29C02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72E7A229" w14:textId="77777777" w:rsidR="00307D79" w:rsidRPr="00F33DCD" w:rsidRDefault="00307D79" w:rsidP="0030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47F9E46" w14:textId="05A763CF" w:rsidR="00AF6365" w:rsidRPr="00CB611B" w:rsidRDefault="00AF6365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6" w:name="_Hlk482952063"/>
      <w:bookmarkStart w:id="57" w:name="_Toc483172880"/>
      <w:r w:rsidRPr="00CB611B">
        <w:rPr>
          <w:highlight w:val="green"/>
        </w:rPr>
        <w:t>Суббота по Рождестве Христовом и пред Богоявлением</w:t>
      </w:r>
      <w:bookmarkEnd w:id="56"/>
      <w:bookmarkEnd w:id="57"/>
    </w:p>
    <w:p w14:paraId="3EE7BFBE" w14:textId="24F9B8D1" w:rsidR="00AF6365" w:rsidRPr="00292AC4" w:rsidRDefault="00AF6365" w:rsidP="00AF6365">
      <w:r w:rsidRPr="00292AC4">
        <w:t xml:space="preserve">Имя файла: </w:t>
      </w:r>
      <w:r w:rsidRPr="00AF6365">
        <w:t xml:space="preserve">Суббота по Рождестве </w:t>
      </w:r>
      <w:r>
        <w:t xml:space="preserve">Христовом </w:t>
      </w:r>
      <w:r w:rsidRPr="00AF6365">
        <w:t>и пред Богоявлением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AF6365" w:rsidRPr="001950FA" w14:paraId="0FB3130F" w14:textId="77777777" w:rsidTr="00356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BB3AD78" w14:textId="77777777" w:rsidR="00AF6365" w:rsidRPr="00665416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712BF72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45472CA4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6885A3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47F979CC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48C2591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2E04987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171A425" w14:textId="77777777" w:rsidR="00AF6365" w:rsidRPr="001950FA" w:rsidRDefault="00AF6365" w:rsidP="00356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7FF7905F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3EEE457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5EBAB8CB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(2007 год)</w:t>
            </w:r>
          </w:p>
        </w:tc>
        <w:tc>
          <w:tcPr>
            <w:tcW w:w="696" w:type="dxa"/>
          </w:tcPr>
          <w:p w14:paraId="3C501FC2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8DF3169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</w:p>
        </w:tc>
        <w:tc>
          <w:tcPr>
            <w:tcW w:w="4536" w:type="dxa"/>
          </w:tcPr>
          <w:p w14:paraId="5577847A" w14:textId="143DAF28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 по Рождестве</w:t>
            </w:r>
          </w:p>
        </w:tc>
        <w:tc>
          <w:tcPr>
            <w:tcW w:w="567" w:type="dxa"/>
          </w:tcPr>
          <w:p w14:paraId="65221568" w14:textId="77777777" w:rsidR="00AF6365" w:rsidRPr="005D3674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679C35DC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CB1528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025A85E8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76A7BA1" w14:textId="77777777" w:rsidR="00AF6365" w:rsidRPr="00F33DCD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2B15B7B7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7B35B45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654EED5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Вместе Суббота по Рождестве и пред Богоявлением </w:t>
            </w:r>
            <w:r w:rsidRPr="0062566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(12 января)</w:t>
            </w:r>
          </w:p>
        </w:tc>
        <w:tc>
          <w:tcPr>
            <w:tcW w:w="4536" w:type="dxa"/>
          </w:tcPr>
          <w:p w14:paraId="135B5140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3148BEFF" w14:textId="77777777" w:rsidR="00AF6365" w:rsidRPr="005D3674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ED3FFB2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6053F4F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386B62AD" w14:textId="77777777" w:rsidTr="00356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5CFBE57" w14:textId="33C3CBA5" w:rsidR="00AF6365" w:rsidRPr="004A258A" w:rsidRDefault="004A258A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3</w:t>
            </w:r>
          </w:p>
        </w:tc>
        <w:tc>
          <w:tcPr>
            <w:tcW w:w="2073" w:type="dxa"/>
          </w:tcPr>
          <w:p w14:paraId="6DC5FE20" w14:textId="71F9BFF1" w:rsidR="00AF6365" w:rsidRPr="005D3674" w:rsidRDefault="004A258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субботу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(2017</w:t>
            </w:r>
            <w:r w:rsidRPr="004A258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год)</w:t>
            </w:r>
          </w:p>
        </w:tc>
        <w:tc>
          <w:tcPr>
            <w:tcW w:w="696" w:type="dxa"/>
          </w:tcPr>
          <w:p w14:paraId="5FB2FF65" w14:textId="77777777" w:rsidR="00AF6365" w:rsidRPr="002B7198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70FCA393" w14:textId="3DC299CC" w:rsidR="00AF6365" w:rsidRDefault="00C7551A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Вместе Суббота по Рождестве и пред Богоявлением (12 января)</w:t>
            </w:r>
          </w:p>
        </w:tc>
        <w:tc>
          <w:tcPr>
            <w:tcW w:w="4536" w:type="dxa"/>
          </w:tcPr>
          <w:p w14:paraId="271C2F19" w14:textId="27BE123F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F478CBF" w14:textId="7686AD95" w:rsidR="00AF6365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6EF8434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DAFB2CE" w14:textId="77777777" w:rsidR="00AF6365" w:rsidRPr="00F33DCD" w:rsidRDefault="00AF6365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AF6365" w:rsidRPr="001950FA" w14:paraId="2F99A50A" w14:textId="77777777" w:rsidTr="00356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AB55886" w14:textId="7D6549B3" w:rsidR="00AF6365" w:rsidRDefault="00AF6365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073" w:type="dxa"/>
          </w:tcPr>
          <w:p w14:paraId="6A11BFB4" w14:textId="497A8C4D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45F450FB" w14:textId="77777777" w:rsidR="00AF6365" w:rsidRPr="002B7198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48D378F0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73D35B29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E5D3B25" w14:textId="77777777" w:rsidR="00AF6365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9B2A8AD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5FDAB19" w14:textId="77777777" w:rsidR="00AF6365" w:rsidRPr="00F33DCD" w:rsidRDefault="00AF6365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1DF748E" w14:textId="60EBD39A" w:rsidR="00307D79" w:rsidRPr="00110C61" w:rsidRDefault="00307D79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8" w:name="_Toc483172881"/>
      <w:r w:rsidRPr="00110C61">
        <w:rPr>
          <w:highlight w:val="green"/>
        </w:rPr>
        <w:t>Суббота по Рождестве</w:t>
      </w:r>
      <w:r w:rsidR="00AF6365" w:rsidRPr="00110C61">
        <w:rPr>
          <w:highlight w:val="green"/>
        </w:rPr>
        <w:t xml:space="preserve"> Христовом</w:t>
      </w:r>
      <w:bookmarkEnd w:id="58"/>
    </w:p>
    <w:p w14:paraId="04875B02" w14:textId="1D349DB7" w:rsidR="00307D79" w:rsidRPr="00292AC4" w:rsidRDefault="00307D79" w:rsidP="00307D79">
      <w:r w:rsidRPr="00292AC4">
        <w:t xml:space="preserve">Имя файла: </w:t>
      </w:r>
      <w:r w:rsidR="00AF6365" w:rsidRPr="00AF6365">
        <w:t>Суббота по Рождестве</w:t>
      </w:r>
      <w:r w:rsidR="00AF6365">
        <w:t xml:space="preserve"> Христовом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307D79" w:rsidRPr="001950FA" w14:paraId="5F18FBD1" w14:textId="77777777" w:rsidTr="0030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7BB1306" w14:textId="77777777" w:rsidR="00307D79" w:rsidRPr="00665416" w:rsidRDefault="00307D79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3ED5A8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5BFF921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0C521F5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5B48BF8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6A6A8C5F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14980C34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818EBC0" w14:textId="77777777" w:rsidR="00307D79" w:rsidRPr="001950FA" w:rsidRDefault="00307D79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AF6365" w:rsidRPr="001950FA" w14:paraId="4674BEF7" w14:textId="77777777" w:rsidTr="0030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C815D50" w14:textId="77777777" w:rsidR="00AF6365" w:rsidRPr="00F33DCD" w:rsidRDefault="00AF6365" w:rsidP="00AF6365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9E59E7A" w14:textId="10328510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не в воскресенье</w:t>
            </w:r>
            <w:r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или 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28FD950C" w14:textId="77777777" w:rsidR="00AF6365" w:rsidRPr="002B7198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34BC853" w14:textId="686DEDFE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2D50DF43" w14:textId="629C2D14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Ближайшая суббота</w:t>
            </w:r>
          </w:p>
        </w:tc>
        <w:tc>
          <w:tcPr>
            <w:tcW w:w="567" w:type="dxa"/>
          </w:tcPr>
          <w:p w14:paraId="1291CF48" w14:textId="18FB5D9D" w:rsidR="00AF6365" w:rsidRPr="005D3674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7EC9AAA2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9A412DF" w14:textId="77777777" w:rsidR="00AF6365" w:rsidRPr="00F33DCD" w:rsidRDefault="00AF6365" w:rsidP="00A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5D74009" w14:textId="59CFC9AD" w:rsidR="005D3674" w:rsidRPr="00110C61" w:rsidRDefault="005D3674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59" w:name="_Toc483172882"/>
      <w:r w:rsidRPr="00110C61">
        <w:rPr>
          <w:highlight w:val="green"/>
        </w:rPr>
        <w:t>Суббота пред Богоявлением</w:t>
      </w:r>
      <w:bookmarkEnd w:id="59"/>
    </w:p>
    <w:p w14:paraId="4DC06878" w14:textId="3FF8BBC2" w:rsidR="005D3674" w:rsidRPr="00292AC4" w:rsidRDefault="005D3674" w:rsidP="005D3674">
      <w:r w:rsidRPr="00292AC4">
        <w:t xml:space="preserve">Имя файла: </w:t>
      </w:r>
      <w:r w:rsidR="00AF6365" w:rsidRPr="00AF6365">
        <w:t>Суббота пред Богоявлением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08BD7D96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69749D35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9BFDD6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109CDE5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6D0B162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D5DF93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92E700B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058D57A0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1A6751E5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69395CC3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8878A3A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2CECFC1" w14:textId="18D3BC2E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не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AF63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или понедельник</w:t>
            </w:r>
            <w:r w:rsidR="00C7551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или субботу</w:t>
            </w:r>
          </w:p>
        </w:tc>
        <w:tc>
          <w:tcPr>
            <w:tcW w:w="696" w:type="dxa"/>
          </w:tcPr>
          <w:p w14:paraId="4304DC2E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2C7FABFA" w14:textId="0973BE16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38F55270" w14:textId="5F7E05DE" w:rsidR="005D3674" w:rsidRPr="00F33DCD" w:rsidRDefault="00AF6365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Предыдущая суббота перед 19 января</w:t>
            </w:r>
          </w:p>
        </w:tc>
        <w:tc>
          <w:tcPr>
            <w:tcW w:w="567" w:type="dxa"/>
          </w:tcPr>
          <w:p w14:paraId="36686A81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5ECAAC34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203D42D3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65141C86" w14:textId="5787773A" w:rsidR="005D3674" w:rsidRPr="00110C61" w:rsidRDefault="005D3674" w:rsidP="00EF3017">
      <w:pPr>
        <w:pStyle w:val="2"/>
        <w:numPr>
          <w:ilvl w:val="0"/>
          <w:numId w:val="5"/>
        </w:numPr>
        <w:spacing w:before="480" w:after="360"/>
        <w:rPr>
          <w:highlight w:val="green"/>
        </w:rPr>
      </w:pPr>
      <w:bookmarkStart w:id="60" w:name="_Toc483172883"/>
      <w:r w:rsidRPr="00110C61">
        <w:rPr>
          <w:highlight w:val="green"/>
        </w:rPr>
        <w:t>Неделя пред Богоявлением</w:t>
      </w:r>
      <w:bookmarkEnd w:id="60"/>
    </w:p>
    <w:p w14:paraId="4F971C51" w14:textId="4B9F7DB4" w:rsidR="005D3674" w:rsidRPr="00292AC4" w:rsidRDefault="005D3674" w:rsidP="005D3674">
      <w:r w:rsidRPr="00292AC4">
        <w:t xml:space="preserve">Имя файла: </w:t>
      </w:r>
      <w:r w:rsidR="00AF6365" w:rsidRPr="00110C61">
        <w:t>Неделя пред Богоявлением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5D3674" w:rsidRPr="001950FA" w14:paraId="3ECC2B2F" w14:textId="77777777" w:rsidTr="005D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262EE2" w14:textId="77777777" w:rsidR="005D3674" w:rsidRPr="00665416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1AE17DAE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79F2D23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0938902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06FBDDC8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7780326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221D72D7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5ECB781F" w14:textId="77777777" w:rsidR="005D3674" w:rsidRPr="001950FA" w:rsidRDefault="005D3674" w:rsidP="005D36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5D3674" w:rsidRPr="001950FA" w14:paraId="7DE2A704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A16F75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013DBCFD" w14:textId="74467EF1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Рождество в воскресенье</w:t>
            </w:r>
            <w:r w:rsid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(2007 год)</w:t>
            </w:r>
          </w:p>
        </w:tc>
        <w:tc>
          <w:tcPr>
            <w:tcW w:w="696" w:type="dxa"/>
          </w:tcPr>
          <w:p w14:paraId="3887F573" w14:textId="77777777" w:rsidR="005D3674" w:rsidRPr="002B7198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2E017D1" w14:textId="6960FADE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1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1"/>
            <w:r>
              <w:rPr>
                <w:rStyle w:val="aff1"/>
              </w:rPr>
              <w:commentReference w:id="61"/>
            </w:r>
          </w:p>
        </w:tc>
        <w:tc>
          <w:tcPr>
            <w:tcW w:w="4536" w:type="dxa"/>
          </w:tcPr>
          <w:p w14:paraId="79FE8676" w14:textId="7D5DEB8F" w:rsidR="005D3674" w:rsidRPr="00F33DCD" w:rsidRDefault="00356E61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4795F65" w14:textId="77777777" w:rsidR="005D3674" w:rsidRPr="005D3674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2F4D695A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CF7C5C" w14:textId="77777777" w:rsidR="005D3674" w:rsidRPr="00F33DCD" w:rsidRDefault="005D3674" w:rsidP="005D3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5D3674" w:rsidRPr="001950FA" w14:paraId="35A19440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B2E3D3C" w14:textId="77777777" w:rsidR="005D3674" w:rsidRPr="00F33DCD" w:rsidRDefault="005D3674" w:rsidP="005D367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7F01F82" w14:textId="51C829B0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5D367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Рождество 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понедельник</w:t>
            </w:r>
            <w:r w:rsidR="002B7198" w:rsidRPr="002B71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(2013 год)</w:t>
            </w:r>
          </w:p>
        </w:tc>
        <w:tc>
          <w:tcPr>
            <w:tcW w:w="696" w:type="dxa"/>
          </w:tcPr>
          <w:p w14:paraId="11F589AF" w14:textId="77777777" w:rsidR="005D3674" w:rsidRPr="002B7198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13AFAEAE" w14:textId="1B72294E" w:rsidR="005D3674" w:rsidRPr="00F33DCD" w:rsidRDefault="00070FFA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2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2"/>
            <w:r>
              <w:rPr>
                <w:rStyle w:val="aff1"/>
              </w:rPr>
              <w:commentReference w:id="62"/>
            </w:r>
          </w:p>
        </w:tc>
        <w:tc>
          <w:tcPr>
            <w:tcW w:w="4536" w:type="dxa"/>
          </w:tcPr>
          <w:p w14:paraId="55CD1437" w14:textId="432120B9" w:rsidR="005D3674" w:rsidRPr="00F33DCD" w:rsidRDefault="00356E61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378D5500" w14:textId="77777777" w:rsidR="005D3674" w:rsidRPr="005D3674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4402C4BB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9420AB5" w14:textId="77777777" w:rsidR="005D3674" w:rsidRPr="00F33DCD" w:rsidRDefault="005D3674" w:rsidP="005D3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55E51838" w14:textId="77777777" w:rsidTr="005D3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D1686CA" w14:textId="50DF01F2" w:rsidR="00356E61" w:rsidRP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343DA13D" w14:textId="22396AD4" w:rsidR="00356E61" w:rsidRPr="005D3674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во вторник (</w:t>
            </w:r>
            <w:r w:rsidRPr="00B43EC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)</w:t>
            </w:r>
          </w:p>
        </w:tc>
        <w:tc>
          <w:tcPr>
            <w:tcW w:w="696" w:type="dxa"/>
          </w:tcPr>
          <w:p w14:paraId="3B5F814B" w14:textId="77777777" w:rsidR="00356E61" w:rsidRPr="002B7198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9EFF5CF" w14:textId="77967392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commentRangeStart w:id="63"/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пред Богоявлением празднуется 14 января</w:t>
            </w:r>
            <w:commentRangeEnd w:id="63"/>
            <w:r>
              <w:rPr>
                <w:rStyle w:val="aff1"/>
              </w:rPr>
              <w:commentReference w:id="63"/>
            </w:r>
          </w:p>
        </w:tc>
        <w:tc>
          <w:tcPr>
            <w:tcW w:w="4536" w:type="dxa"/>
          </w:tcPr>
          <w:p w14:paraId="65B5DEB0" w14:textId="13075AE8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Пока оставляем пустым решение</w:t>
            </w:r>
          </w:p>
        </w:tc>
        <w:tc>
          <w:tcPr>
            <w:tcW w:w="567" w:type="dxa"/>
          </w:tcPr>
          <w:p w14:paraId="0D2CF3A3" w14:textId="0B720757" w:rsidR="00356E61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668" w:type="dxa"/>
          </w:tcPr>
          <w:p w14:paraId="108B64B2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EA2C825" w14:textId="77777777" w:rsidR="00356E61" w:rsidRPr="00F33DCD" w:rsidRDefault="00356E61" w:rsidP="00356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356E61" w:rsidRPr="001950FA" w14:paraId="444D99C1" w14:textId="77777777" w:rsidTr="005D3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D0451AB" w14:textId="70105FAC" w:rsidR="00356E61" w:rsidRDefault="00356E61" w:rsidP="00356E6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073" w:type="dxa"/>
          </w:tcPr>
          <w:p w14:paraId="59BE0FDF" w14:textId="7AA22609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73B680" w14:textId="77777777" w:rsidR="00356E61" w:rsidRPr="002B7198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512D3A32" w14:textId="5DC16768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Все как обычно</w:t>
            </w:r>
          </w:p>
        </w:tc>
        <w:tc>
          <w:tcPr>
            <w:tcW w:w="4536" w:type="dxa"/>
          </w:tcPr>
          <w:p w14:paraId="4F1E6701" w14:textId="64AFBB33" w:rsidR="00356E61" w:rsidRP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356E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Предыдущее воскресенье перед 19 января</w:t>
            </w:r>
          </w:p>
        </w:tc>
        <w:tc>
          <w:tcPr>
            <w:tcW w:w="567" w:type="dxa"/>
          </w:tcPr>
          <w:p w14:paraId="5C627F35" w14:textId="77777777" w:rsidR="00356E61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9B6F908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B7C8D83" w14:textId="77777777" w:rsidR="00356E61" w:rsidRPr="00F33DCD" w:rsidRDefault="00356E61" w:rsidP="00356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E48F82A" w14:textId="6AC3199D" w:rsidR="00110C61" w:rsidRDefault="00110C61" w:rsidP="00EF3017">
      <w:pPr>
        <w:pStyle w:val="2"/>
        <w:numPr>
          <w:ilvl w:val="0"/>
          <w:numId w:val="5"/>
        </w:numPr>
        <w:spacing w:before="480" w:after="360"/>
      </w:pPr>
      <w:bookmarkStart w:id="64" w:name="_Toc483172884"/>
      <w:r>
        <w:t>Богоявление</w:t>
      </w:r>
      <w:bookmarkEnd w:id="64"/>
    </w:p>
    <w:p w14:paraId="7065281D" w14:textId="66E498B4" w:rsidR="00110C61" w:rsidRPr="00292AC4" w:rsidRDefault="00110C61" w:rsidP="00110C61">
      <w:r w:rsidRPr="00292AC4">
        <w:t xml:space="preserve">Имя файла: </w:t>
      </w:r>
      <w:r>
        <w:t>--01-19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110C61" w:rsidRPr="001950FA" w14:paraId="08738DC6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73C0DDF6" w14:textId="77777777" w:rsidR="00110C61" w:rsidRPr="00665416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073" w:type="dxa"/>
            <w:hideMark/>
          </w:tcPr>
          <w:p w14:paraId="4910294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0C0BFC2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42D46371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68F7BDA4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03332362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5BE1222B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66E8B4F8" w14:textId="77777777" w:rsidR="00110C61" w:rsidRPr="001950FA" w:rsidRDefault="00110C61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10C61" w:rsidRPr="001950FA" w14:paraId="7AB55B2D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5412AC30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6B647D4F" w14:textId="730803A5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в воскресенье </w:t>
            </w:r>
          </w:p>
        </w:tc>
        <w:tc>
          <w:tcPr>
            <w:tcW w:w="696" w:type="dxa"/>
          </w:tcPr>
          <w:p w14:paraId="092831AB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765" w:type="dxa"/>
          </w:tcPr>
          <w:p w14:paraId="66062B3C" w14:textId="37165297" w:rsidR="00110C61" w:rsidRPr="00F33DCD" w:rsidRDefault="00FE3673" w:rsidP="00110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17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15B58CE4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0EAD679" w14:textId="77777777" w:rsidR="00110C61" w:rsidRPr="00110C61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32E361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4749F128" w14:textId="77777777" w:rsidR="00110C61" w:rsidRPr="00F33DCD" w:rsidRDefault="00110C61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10C61" w:rsidRPr="001950FA" w14:paraId="175BF04C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1A77D0C6" w14:textId="77777777" w:rsidR="00110C61" w:rsidRPr="00F33DCD" w:rsidRDefault="00110C61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191067D" w14:textId="38F4C714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в понедельник</w:t>
            </w:r>
          </w:p>
        </w:tc>
        <w:tc>
          <w:tcPr>
            <w:tcW w:w="696" w:type="dxa"/>
          </w:tcPr>
          <w:p w14:paraId="33B2929F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4AFB3DB" w14:textId="4B6CA0BC" w:rsidR="00110C61" w:rsidRPr="00F33DCD" w:rsidRDefault="00FE3673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</w:t>
            </w:r>
            <w:r w:rsidR="00110C6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асы в пятницу 16 января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, Литургии нет</w:t>
            </w:r>
          </w:p>
        </w:tc>
        <w:tc>
          <w:tcPr>
            <w:tcW w:w="4536" w:type="dxa"/>
          </w:tcPr>
          <w:p w14:paraId="4393B296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1436F45E" w14:textId="77777777" w:rsidR="00110C61" w:rsidRPr="00FE3673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B4985C1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9CFB27" w14:textId="77777777" w:rsidR="00110C61" w:rsidRPr="00F33DCD" w:rsidRDefault="00110C61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9E87ADB" w14:textId="70D77C46" w:rsidR="00FE3673" w:rsidRDefault="00FE3673" w:rsidP="00EF3017">
      <w:pPr>
        <w:pStyle w:val="2"/>
        <w:numPr>
          <w:ilvl w:val="0"/>
          <w:numId w:val="5"/>
        </w:numPr>
        <w:spacing w:before="480" w:after="360"/>
      </w:pPr>
      <w:bookmarkStart w:id="65" w:name="_Toc483172885"/>
      <w:r>
        <w:t>16 января</w:t>
      </w:r>
      <w:bookmarkEnd w:id="65"/>
    </w:p>
    <w:p w14:paraId="36BDDFCD" w14:textId="46B0BB2F" w:rsidR="00FE3673" w:rsidRPr="00292AC4" w:rsidRDefault="00FE3673" w:rsidP="00FE3673">
      <w:r w:rsidRPr="00292AC4">
        <w:t xml:space="preserve">Имя файла: </w:t>
      </w:r>
      <w:r>
        <w:t>--01-16</w:t>
      </w:r>
      <w:r w:rsidRPr="00292AC4">
        <w:t>.xml</w:t>
      </w:r>
    </w:p>
    <w:tbl>
      <w:tblPr>
        <w:tblStyle w:val="-321"/>
        <w:tblW w:w="13671" w:type="dxa"/>
        <w:tblInd w:w="20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3FC1CC7E" w14:textId="77777777" w:rsidTr="00FE3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2D3F96D0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7B896D2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622D1E7F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77F7EA4A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7CE41842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5839416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3D4F06D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B1856A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6D0E97DE" w14:textId="77777777" w:rsidTr="00FE3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08CEC69C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7FA5F10F" w14:textId="0780EF1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понедельник</w:t>
            </w:r>
          </w:p>
        </w:tc>
        <w:tc>
          <w:tcPr>
            <w:tcW w:w="696" w:type="dxa"/>
          </w:tcPr>
          <w:p w14:paraId="1C1DDAF7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4065FBCA" w14:textId="4C61FBBB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16 января, Литургии нет</w:t>
            </w:r>
          </w:p>
        </w:tc>
        <w:tc>
          <w:tcPr>
            <w:tcW w:w="4536" w:type="dxa"/>
          </w:tcPr>
          <w:p w14:paraId="3E69B53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858BD1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7F5A0BB7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237947DB" w14:textId="3C8063E4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7EC65D5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1AF8E3ED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4CA97A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648076A2" w14:textId="77777777" w:rsidTr="00FE3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63E504B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63F32EC2" w14:textId="52337602" w:rsidR="00FE3673" w:rsidRPr="00FE3673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0355A47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07942B5A" w14:textId="232CD23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5A4FCA4D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210C510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1864CF8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E7A4A47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2FCABCB" w14:textId="4653C333" w:rsidR="00FE3673" w:rsidRDefault="00FE3673" w:rsidP="00EF3017">
      <w:pPr>
        <w:pStyle w:val="2"/>
        <w:numPr>
          <w:ilvl w:val="0"/>
          <w:numId w:val="5"/>
        </w:numPr>
        <w:spacing w:before="480" w:after="360"/>
      </w:pPr>
      <w:bookmarkStart w:id="66" w:name="_Toc483172886"/>
      <w:r>
        <w:t>17 января</w:t>
      </w:r>
      <w:bookmarkEnd w:id="66"/>
    </w:p>
    <w:p w14:paraId="425776A5" w14:textId="12029461" w:rsidR="00FE3673" w:rsidRPr="00292AC4" w:rsidRDefault="00FE3673" w:rsidP="00FE3673">
      <w:r w:rsidRPr="00292AC4">
        <w:t xml:space="preserve">Имя файла: </w:t>
      </w:r>
      <w:r>
        <w:t>--01-17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E3673" w:rsidRPr="001950FA" w14:paraId="6161007D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306F60FF" w14:textId="77777777" w:rsidR="00FE3673" w:rsidRPr="00665416" w:rsidRDefault="00FE3673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BE8F44C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72F0E365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E508717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125B3854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508CA01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DE7822E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7579EC09" w14:textId="77777777" w:rsidR="00FE3673" w:rsidRPr="001950FA" w:rsidRDefault="00FE3673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E3673" w:rsidRPr="001950FA" w14:paraId="13BABD3A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15CB8EA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3D2ECC5D" w14:textId="38EF49EC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Богоявление в воскресенье</w:t>
            </w:r>
          </w:p>
        </w:tc>
        <w:tc>
          <w:tcPr>
            <w:tcW w:w="696" w:type="dxa"/>
          </w:tcPr>
          <w:p w14:paraId="4762E014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73B465E" w14:textId="743AABBD" w:rsidR="00FE3673" w:rsidRPr="00F33DCD" w:rsidRDefault="00FE3673" w:rsidP="00FE3673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Великие часы в пятницу 17 января, Литургии нет</w:t>
            </w:r>
          </w:p>
        </w:tc>
        <w:tc>
          <w:tcPr>
            <w:tcW w:w="4536" w:type="dxa"/>
          </w:tcPr>
          <w:p w14:paraId="379F3F90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 9-й час. Вечерня. малое повечерие.</w:t>
            </w:r>
          </w:p>
          <w:p w14:paraId="7356569E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6.00 Полунощница. Утреня.</w:t>
            </w:r>
          </w:p>
          <w:p w14:paraId="5245ED66" w14:textId="77777777" w:rsidR="00FE3673" w:rsidRPr="00FE3673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Великие Часы. Изобразительны.</w:t>
            </w:r>
          </w:p>
          <w:p w14:paraId="78075B96" w14:textId="5FB14196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E36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Божественная литургия не совершается</w:t>
            </w:r>
          </w:p>
        </w:tc>
        <w:tc>
          <w:tcPr>
            <w:tcW w:w="567" w:type="dxa"/>
          </w:tcPr>
          <w:p w14:paraId="4D5188B8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BF6E52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9C272CB" w14:textId="77777777" w:rsidR="00FE3673" w:rsidRPr="00F33DCD" w:rsidRDefault="00FE3673" w:rsidP="00FE3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E3673" w:rsidRPr="001950FA" w14:paraId="0C378282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7DFA07A0" w14:textId="77777777" w:rsidR="00FE3673" w:rsidRPr="00F33DCD" w:rsidRDefault="00FE3673" w:rsidP="00FE36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7C036FBF" w14:textId="2E11DF55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2AE2DE83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7EFF43" w14:textId="7EB17DD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0F13859C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7AF96418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4C81F649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30D23B3E" w14:textId="77777777" w:rsidR="00FE3673" w:rsidRPr="00F33DCD" w:rsidRDefault="00FE3673" w:rsidP="00FE3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22713AF8" w14:textId="27009AD2" w:rsidR="00760D54" w:rsidRDefault="00760D54" w:rsidP="00EF3017">
      <w:pPr>
        <w:pStyle w:val="2"/>
        <w:numPr>
          <w:ilvl w:val="0"/>
          <w:numId w:val="5"/>
        </w:numPr>
        <w:spacing w:before="480" w:after="360"/>
      </w:pPr>
      <w:bookmarkStart w:id="67" w:name="_Toc483172887"/>
      <w:r>
        <w:lastRenderedPageBreak/>
        <w:t>18 января</w:t>
      </w:r>
      <w:bookmarkEnd w:id="67"/>
    </w:p>
    <w:p w14:paraId="6CF01063" w14:textId="3201B2F0" w:rsidR="00760D54" w:rsidRPr="00292AC4" w:rsidRDefault="00760D54" w:rsidP="00760D54">
      <w:r w:rsidRPr="00292AC4">
        <w:t xml:space="preserve">Имя файла: </w:t>
      </w:r>
      <w:r>
        <w:t>--01-18</w:t>
      </w:r>
      <w:r w:rsidRPr="00292AC4">
        <w:t>.xml</w:t>
      </w:r>
    </w:p>
    <w:tbl>
      <w:tblPr>
        <w:tblStyle w:val="-321"/>
        <w:tblW w:w="136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760D54" w:rsidRPr="001950FA" w14:paraId="2A5AD745" w14:textId="77777777" w:rsidTr="00AB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dxa"/>
            <w:hideMark/>
          </w:tcPr>
          <w:p w14:paraId="50B18D11" w14:textId="77777777" w:rsidR="00760D54" w:rsidRPr="00665416" w:rsidRDefault="00760D5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467D9C9E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5BEE324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5C0B1E8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319E7031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2642D128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6C5EBEB3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09C6CAB2" w14:textId="77777777" w:rsidR="00760D54" w:rsidRPr="001950FA" w:rsidRDefault="00760D5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E42C98" w:rsidRPr="001950FA" w14:paraId="08D92223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7A014C47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1ED8344F" w14:textId="7D9DD8CB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Богоявление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воскресенье</w:t>
            </w:r>
          </w:p>
        </w:tc>
        <w:tc>
          <w:tcPr>
            <w:tcW w:w="696" w:type="dxa"/>
          </w:tcPr>
          <w:p w14:paraId="675B7F8E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3C396804" w14:textId="1EF2FAA0" w:rsidR="00E42C98" w:rsidRPr="00452E16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6A3BE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Навечерие, </w:t>
            </w:r>
          </w:p>
        </w:tc>
        <w:tc>
          <w:tcPr>
            <w:tcW w:w="4536" w:type="dxa"/>
          </w:tcPr>
          <w:p w14:paraId="1926363F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.00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Вечерня. Утреня. 1-й час.</w:t>
            </w:r>
          </w:p>
          <w:p w14:paraId="69FBD9E3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7.40 Часы 3-й и 6-й.</w:t>
            </w:r>
          </w:p>
          <w:p w14:paraId="1F5A5EA9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8.00 Божественная литургия. 9-й час. Великая вечерня.</w:t>
            </w:r>
          </w:p>
          <w:p w14:paraId="1E2CAE77" w14:textId="30DA8A00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332DBA96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7C5BDE89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6B752A0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3AEDE298" w14:textId="77777777" w:rsidTr="00AB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0CFF4DFE" w14:textId="77777777" w:rsidR="00E42C98" w:rsidRPr="00F33DCD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395FC25F" w14:textId="19CB150B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Если </w:t>
            </w: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Богоявление </w:t>
            </w: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</w:t>
            </w:r>
          </w:p>
        </w:tc>
        <w:tc>
          <w:tcPr>
            <w:tcW w:w="696" w:type="dxa"/>
          </w:tcPr>
          <w:p w14:paraId="29B079B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723A856C" w14:textId="5215C29E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Неделя 31-я по Пятидесятнице, пред Рождеством Христовым, святых отец. Глас 6-й. Предпразднство Рождества Христова. На́вечерие Рождества Христова (Рождественский сочельник).</w:t>
            </w:r>
          </w:p>
        </w:tc>
        <w:tc>
          <w:tcPr>
            <w:tcW w:w="4536" w:type="dxa"/>
          </w:tcPr>
          <w:p w14:paraId="27D80C54" w14:textId="77777777" w:rsidR="00E42C98" w:rsidRDefault="00E42C98" w:rsidP="00E42C98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16.00 всенощное бдение</w:t>
            </w:r>
          </w:p>
          <w:p w14:paraId="265DBFB2" w14:textId="77777777" w:rsidR="00E42C98" w:rsidRPr="00D7097B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8.40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Часы 3-й и 6-й.</w:t>
            </w:r>
          </w:p>
          <w:p w14:paraId="7085CDC4" w14:textId="77777777" w:rsid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.00 Божественная литургия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9-й час. Великая вечерня.</w:t>
            </w:r>
          </w:p>
          <w:p w14:paraId="4A1D6A8F" w14:textId="3BB05336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658DC032" w14:textId="77777777" w:rsidR="00E42C98" w:rsidRPr="00E42C98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0A132C9D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CA32C79" w14:textId="77777777" w:rsidR="00E42C98" w:rsidRPr="00F33DCD" w:rsidRDefault="00E42C98" w:rsidP="00E42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42C98" w:rsidRPr="001950FA" w14:paraId="074BC1E2" w14:textId="77777777" w:rsidTr="00A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56EA1B95" w14:textId="0059A31E" w:rsidR="00E42C98" w:rsidRPr="00E42C98" w:rsidRDefault="00E42C98" w:rsidP="00E42C9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073" w:type="dxa"/>
          </w:tcPr>
          <w:p w14:paraId="6E310F9F" w14:textId="2B184121" w:rsidR="00E42C98" w:rsidRPr="00787B30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Else</w:t>
            </w:r>
          </w:p>
        </w:tc>
        <w:tc>
          <w:tcPr>
            <w:tcW w:w="696" w:type="dxa"/>
          </w:tcPr>
          <w:p w14:paraId="6B31479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5C934271" w14:textId="5C875725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787B3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Как обычно</w:t>
            </w:r>
          </w:p>
        </w:tc>
        <w:tc>
          <w:tcPr>
            <w:tcW w:w="4536" w:type="dxa"/>
          </w:tcPr>
          <w:p w14:paraId="4F26FD35" w14:textId="77777777" w:rsidR="00E42C98" w:rsidRDefault="00E42C98" w:rsidP="00E42C98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17.30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9-й час. Вечерня. Малое повечерие.</w:t>
            </w:r>
          </w:p>
          <w:p w14:paraId="25CCC122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06.00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Полуношница. Утреня.</w:t>
            </w:r>
          </w:p>
          <w:p w14:paraId="3B19F7E3" w14:textId="77777777" w:rsidR="00E42C98" w:rsidRPr="00D7097B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08.00</w:t>
            </w: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ab/>
              <w:t>Великие часы. Изобразительны.</w:t>
            </w:r>
          </w:p>
          <w:p w14:paraId="65F788AF" w14:textId="77777777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7097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Великая вечерня. Божественная литургия свт. Василия Великого.</w:t>
            </w:r>
          </w:p>
          <w:p w14:paraId="1868CEE2" w14:textId="3CBD3E15" w:rsid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E42C98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Великое освящение воды.</w:t>
            </w:r>
          </w:p>
        </w:tc>
        <w:tc>
          <w:tcPr>
            <w:tcW w:w="567" w:type="dxa"/>
          </w:tcPr>
          <w:p w14:paraId="07D561D0" w14:textId="77777777" w:rsidR="00E42C98" w:rsidRPr="00E42C98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20161466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0A194A80" w14:textId="77777777" w:rsidR="00E42C98" w:rsidRPr="00F33DCD" w:rsidRDefault="00E42C98" w:rsidP="00E42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278B75" w14:textId="0858F1F9" w:rsidR="00307A6E" w:rsidRDefault="00307A6E" w:rsidP="00EF3017">
      <w:pPr>
        <w:pStyle w:val="2"/>
        <w:numPr>
          <w:ilvl w:val="0"/>
          <w:numId w:val="5"/>
        </w:numPr>
        <w:spacing w:before="480" w:after="360"/>
      </w:pPr>
      <w:bookmarkStart w:id="68" w:name="_Toc483172888"/>
      <w:bookmarkEnd w:id="68"/>
      <w:r>
        <w:t>Предпразднество Сретения Господня</w:t>
      </w:r>
    </w:p>
    <w:p w14:paraId="7A1DBAE7" w14:textId="709E2656" w:rsidR="00307A6E" w:rsidRPr="00292AC4" w:rsidRDefault="00307A6E" w:rsidP="00307A6E">
      <w:r w:rsidRPr="00292AC4">
        <w:t xml:space="preserve">Имя файла: </w:t>
      </w:r>
      <w:r>
        <w:t>--02-14</w:t>
      </w:r>
      <w:r w:rsidRPr="00292AC4">
        <w:t>.xml</w:t>
      </w:r>
    </w:p>
    <w:tbl>
      <w:tblPr>
        <w:tblStyle w:val="-321"/>
        <w:tblW w:w="13887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74"/>
        <w:gridCol w:w="1746"/>
        <w:gridCol w:w="614"/>
        <w:gridCol w:w="620"/>
        <w:gridCol w:w="4010"/>
        <w:gridCol w:w="3770"/>
        <w:gridCol w:w="508"/>
        <w:gridCol w:w="591"/>
        <w:gridCol w:w="1654"/>
      </w:tblGrid>
      <w:tr w:rsidR="001C1AA4" w:rsidRPr="001950FA" w14:paraId="44E489AF" w14:textId="77777777" w:rsidTr="001C1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619820FC" w14:textId="77777777" w:rsidR="001C1AA4" w:rsidRPr="00665416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1746" w:type="dxa"/>
            <w:hideMark/>
          </w:tcPr>
          <w:p w14:paraId="24364122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14" w:type="dxa"/>
            <w:hideMark/>
          </w:tcPr>
          <w:p w14:paraId="506D8A2B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620" w:type="dxa"/>
          </w:tcPr>
          <w:p w14:paraId="0A3B1FF7" w14:textId="366FE4AF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4010" w:type="dxa"/>
            <w:hideMark/>
          </w:tcPr>
          <w:p w14:paraId="155A8524" w14:textId="71314543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CB270AC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49951F8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8EA8EFB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197BFEA4" w14:textId="77777777" w:rsidR="001C1AA4" w:rsidRPr="001950FA" w:rsidRDefault="001C1AA4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C1AA4" w:rsidRPr="001950FA" w14:paraId="2FEE931F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hideMark/>
          </w:tcPr>
          <w:p w14:paraId="0E82C995" w14:textId="77777777" w:rsidR="001C1AA4" w:rsidRPr="00F33DCD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1746" w:type="dxa"/>
          </w:tcPr>
          <w:p w14:paraId="4A7C05C9" w14:textId="2CC405B9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</w:t>
            </w:r>
          </w:p>
        </w:tc>
        <w:tc>
          <w:tcPr>
            <w:tcW w:w="614" w:type="dxa"/>
          </w:tcPr>
          <w:p w14:paraId="12F6D3C1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20" w:type="dxa"/>
          </w:tcPr>
          <w:p w14:paraId="2F87F34D" w14:textId="130533AF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22263D86" w14:textId="19460DB1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3013102D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66067A9" w14:textId="77777777" w:rsidR="001C1AA4" w:rsidRPr="001C1AA4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B75AC04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54E555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56B6D0F5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4597A80" w14:textId="3E7B3586" w:rsidR="001C1AA4" w:rsidRPr="00F33DCD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1746" w:type="dxa"/>
          </w:tcPr>
          <w:p w14:paraId="37BD5698" w14:textId="4D4183B2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и прежде Недели о мытаре и фарисея (меньше 70)</w:t>
            </w:r>
          </w:p>
        </w:tc>
        <w:tc>
          <w:tcPr>
            <w:tcW w:w="614" w:type="dxa"/>
          </w:tcPr>
          <w:p w14:paraId="75AFD3BE" w14:textId="6428E198" w:rsidR="001C1AA4" w:rsidRPr="00307A6E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</w:t>
            </w:r>
            <w:r w:rsidR="001C1AA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-70</w:t>
            </w:r>
          </w:p>
        </w:tc>
        <w:tc>
          <w:tcPr>
            <w:tcW w:w="620" w:type="dxa"/>
          </w:tcPr>
          <w:p w14:paraId="0F34FB5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755B07A5" w14:textId="0D8DAD10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40414D3C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43CE039" w14:textId="77777777" w:rsidR="001C1AA4" w:rsidRPr="00307A6E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E72B3F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6FBD1D" w14:textId="77777777" w:rsidR="001C1AA4" w:rsidRPr="00F33DCD" w:rsidRDefault="001C1AA4" w:rsidP="001C1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154B2E4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A227D11" w14:textId="495F883B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1746" w:type="dxa"/>
          </w:tcPr>
          <w:p w14:paraId="2824CBF2" w14:textId="1E255A46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мытареву, блудного или мясопустную</w:t>
            </w:r>
          </w:p>
        </w:tc>
        <w:tc>
          <w:tcPr>
            <w:tcW w:w="614" w:type="dxa"/>
          </w:tcPr>
          <w:p w14:paraId="26B0C36E" w14:textId="1745C0D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-70,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 xml:space="preserve">-63,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-56</w:t>
            </w:r>
          </w:p>
        </w:tc>
        <w:tc>
          <w:tcPr>
            <w:tcW w:w="620" w:type="dxa"/>
          </w:tcPr>
          <w:p w14:paraId="33C577B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6646157F" w14:textId="7E9BA2E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70" w:type="dxa"/>
          </w:tcPr>
          <w:p w14:paraId="29B38E5E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68696ED5" w14:textId="77777777" w:rsidR="001C1AA4" w:rsidRPr="00307A6E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FCDD48C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65FB94F" w14:textId="77777777" w:rsidR="001C1AA4" w:rsidRPr="00F33DCD" w:rsidRDefault="001C1AA4" w:rsidP="001C1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74B8E4B8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459F16E" w14:textId="742B6E63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4</w:t>
            </w:r>
          </w:p>
        </w:tc>
        <w:tc>
          <w:tcPr>
            <w:tcW w:w="1746" w:type="dxa"/>
          </w:tcPr>
          <w:p w14:paraId="798FD768" w14:textId="3BF0A2B3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мясопустную</w:t>
            </w:r>
          </w:p>
        </w:tc>
        <w:tc>
          <w:tcPr>
            <w:tcW w:w="614" w:type="dxa"/>
          </w:tcPr>
          <w:p w14:paraId="1E47B7CE" w14:textId="4C0EC212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620" w:type="dxa"/>
          </w:tcPr>
          <w:p w14:paraId="58556E8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4063199A" w14:textId="398FAFBB" w:rsidR="001C1AA4" w:rsidRPr="005E0C5A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день раньше. Служба вместе с дневными святыми и мч.Трифоном</w:t>
            </w:r>
          </w:p>
        </w:tc>
        <w:tc>
          <w:tcPr>
            <w:tcW w:w="3770" w:type="dxa"/>
          </w:tcPr>
          <w:p w14:paraId="34D9F287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839E6C2" w14:textId="77777777" w:rsidR="001C1AA4" w:rsidRPr="00307A6E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0565F6A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C975587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1F4CFBDB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0CC6436" w14:textId="6766C5A4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1746" w:type="dxa"/>
          </w:tcPr>
          <w:p w14:paraId="2C2D478E" w14:textId="47231C14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понедельник, вторник или четверг сырной седмицы</w:t>
            </w:r>
          </w:p>
        </w:tc>
        <w:tc>
          <w:tcPr>
            <w:tcW w:w="614" w:type="dxa"/>
          </w:tcPr>
          <w:p w14:paraId="3FDAA060" w14:textId="7777777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  <w:p w14:paraId="4437DAAD" w14:textId="7777777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  <w:p w14:paraId="601EE78E" w14:textId="349E76F6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</w:tc>
        <w:tc>
          <w:tcPr>
            <w:tcW w:w="620" w:type="dxa"/>
          </w:tcPr>
          <w:p w14:paraId="38B44491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1CA60BAE" w14:textId="2CE5CCD1" w:rsidR="001C1AA4" w:rsidRPr="00F37681" w:rsidRDefault="00F37681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F3768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Ничего не делаем</w:t>
            </w:r>
          </w:p>
        </w:tc>
        <w:tc>
          <w:tcPr>
            <w:tcW w:w="3770" w:type="dxa"/>
          </w:tcPr>
          <w:p w14:paraId="291AC491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2F3A48E" w14:textId="7777777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7FC7FB3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BBE500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C59BF20" w14:textId="77777777" w:rsidTr="001C1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9DF850D" w14:textId="0A05F057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1746" w:type="dxa"/>
          </w:tcPr>
          <w:p w14:paraId="5EFFE810" w14:textId="77203B3E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или пяток сырной седмицы</w:t>
            </w:r>
          </w:p>
        </w:tc>
        <w:tc>
          <w:tcPr>
            <w:tcW w:w="614" w:type="dxa"/>
          </w:tcPr>
          <w:p w14:paraId="2F44970F" w14:textId="77777777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1A768B53" w14:textId="335E146F" w:rsidR="001C1AA4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620" w:type="dxa"/>
          </w:tcPr>
          <w:p w14:paraId="7134B850" w14:textId="77777777" w:rsidR="001C1AA4" w:rsidRDefault="001C1AA4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50CBBD01" w14:textId="2392C809" w:rsidR="001C1AA4" w:rsidRDefault="00F37681" w:rsidP="00307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768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Ничего не делаем</w:t>
            </w:r>
          </w:p>
        </w:tc>
        <w:tc>
          <w:tcPr>
            <w:tcW w:w="3770" w:type="dxa"/>
          </w:tcPr>
          <w:p w14:paraId="331E9EA3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8B8B3CC" w14:textId="77777777" w:rsidR="001C1AA4" w:rsidRPr="00307A6E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0D6781F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ECAFD06" w14:textId="77777777" w:rsidR="001C1AA4" w:rsidRPr="00F33DCD" w:rsidRDefault="001C1AA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C1AA4" w:rsidRPr="001950FA" w14:paraId="298743D6" w14:textId="77777777" w:rsidTr="001C1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F62C0FB" w14:textId="454221D6" w:rsidR="001C1AA4" w:rsidRDefault="001C1AA4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1746" w:type="dxa"/>
          </w:tcPr>
          <w:p w14:paraId="0A926149" w14:textId="3327832B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614" w:type="dxa"/>
          </w:tcPr>
          <w:p w14:paraId="2CAAE9FD" w14:textId="310CDFE7" w:rsidR="001C1AA4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620" w:type="dxa"/>
          </w:tcPr>
          <w:p w14:paraId="3AB11498" w14:textId="77777777" w:rsidR="001C1AA4" w:rsidRDefault="001C1AA4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010" w:type="dxa"/>
          </w:tcPr>
          <w:p w14:paraId="33DF58CA" w14:textId="79B2C87E" w:rsidR="001C1AA4" w:rsidRPr="005E0C5A" w:rsidRDefault="005E0C5A" w:rsidP="00307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</w:t>
            </w:r>
            <w:r w:rsidR="001C1AA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оединение с триодью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Фильтр: оставляем только прездпразднество</w:t>
            </w:r>
          </w:p>
        </w:tc>
        <w:tc>
          <w:tcPr>
            <w:tcW w:w="3770" w:type="dxa"/>
          </w:tcPr>
          <w:p w14:paraId="1A5E1AF9" w14:textId="7035642C" w:rsidR="001C1AA4" w:rsidRPr="005E0C5A" w:rsidRDefault="005E0C5A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273D70EA" w14:textId="77777777" w:rsidR="001C1AA4" w:rsidRPr="00307A6E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B218C28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10AE1DA" w14:textId="77777777" w:rsidR="001C1AA4" w:rsidRPr="00F33DCD" w:rsidRDefault="001C1AA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A3ED072" w14:textId="1D3E5B8B" w:rsidR="00307A6E" w:rsidRDefault="00307A6E" w:rsidP="00EF3017">
      <w:pPr>
        <w:pStyle w:val="2"/>
        <w:numPr>
          <w:ilvl w:val="0"/>
          <w:numId w:val="5"/>
        </w:numPr>
        <w:spacing w:before="480" w:after="360"/>
      </w:pPr>
      <w:bookmarkStart w:id="69" w:name="сретение"/>
      <w:bookmarkEnd w:id="69"/>
      <w:r>
        <w:t>Сретение Господне</w:t>
      </w:r>
      <w:r w:rsidR="009824D7">
        <w:rPr>
          <w:rStyle w:val="affb"/>
        </w:rPr>
        <w:footnoteReference w:id="1"/>
      </w:r>
    </w:p>
    <w:p w14:paraId="76CF71C3" w14:textId="17D7E96B" w:rsidR="00307A6E" w:rsidRPr="00292AC4" w:rsidRDefault="00307A6E" w:rsidP="00307A6E">
      <w:r w:rsidRPr="00292AC4">
        <w:t xml:space="preserve">Имя файла: </w:t>
      </w:r>
      <w:r>
        <w:t>--02-15</w:t>
      </w:r>
      <w:r w:rsidRPr="00292AC4">
        <w:t>.xml</w:t>
      </w:r>
    </w:p>
    <w:tbl>
      <w:tblPr>
        <w:tblStyle w:val="-321"/>
        <w:tblW w:w="13832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36"/>
        <w:gridCol w:w="2451"/>
        <w:gridCol w:w="567"/>
        <w:gridCol w:w="708"/>
        <w:gridCol w:w="2835"/>
        <w:gridCol w:w="2354"/>
        <w:gridCol w:w="470"/>
        <w:gridCol w:w="352"/>
        <w:gridCol w:w="3759"/>
      </w:tblGrid>
      <w:tr w:rsidR="009824D7" w:rsidRPr="001950FA" w14:paraId="3D81C9FB" w14:textId="77777777" w:rsidTr="00982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5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" w:type="dxa"/>
            <w:hideMark/>
          </w:tcPr>
          <w:p w14:paraId="0F4C4991" w14:textId="77777777" w:rsidR="009824D7" w:rsidRPr="00665416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451" w:type="dxa"/>
            <w:hideMark/>
          </w:tcPr>
          <w:p w14:paraId="7CAEFFBC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6095DB1D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08" w:type="dxa"/>
          </w:tcPr>
          <w:p w14:paraId="773031CF" w14:textId="376EFBE9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35" w:type="dxa"/>
            <w:hideMark/>
          </w:tcPr>
          <w:p w14:paraId="7003BF46" w14:textId="34F00658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2354" w:type="dxa"/>
          </w:tcPr>
          <w:p w14:paraId="5ACDD52B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470" w:type="dxa"/>
            <w:hideMark/>
          </w:tcPr>
          <w:p w14:paraId="2577AC76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352" w:type="dxa"/>
            <w:hideMark/>
          </w:tcPr>
          <w:p w14:paraId="7B1FFC89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3759" w:type="dxa"/>
            <w:hideMark/>
          </w:tcPr>
          <w:p w14:paraId="15281386" w14:textId="77777777" w:rsidR="009824D7" w:rsidRPr="001950FA" w:rsidRDefault="009824D7" w:rsidP="009824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9824D7" w:rsidRPr="001950FA" w14:paraId="66F989D6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  <w:hideMark/>
          </w:tcPr>
          <w:p w14:paraId="372E74E8" w14:textId="77777777" w:rsidR="009824D7" w:rsidRPr="00F33DCD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451" w:type="dxa"/>
          </w:tcPr>
          <w:p w14:paraId="0C47B024" w14:textId="3C5B87CA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прежде Недели мытаря и фарисея</w:t>
            </w:r>
          </w:p>
        </w:tc>
        <w:tc>
          <w:tcPr>
            <w:tcW w:w="567" w:type="dxa"/>
          </w:tcPr>
          <w:p w14:paraId="353D0FF9" w14:textId="60913D9B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 70</w:t>
            </w:r>
          </w:p>
        </w:tc>
        <w:tc>
          <w:tcPr>
            <w:tcW w:w="708" w:type="dxa"/>
          </w:tcPr>
          <w:p w14:paraId="3C541A4C" w14:textId="6DBE73B0" w:rsidR="009824D7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2013</w:t>
            </w:r>
          </w:p>
        </w:tc>
        <w:tc>
          <w:tcPr>
            <w:tcW w:w="2835" w:type="dxa"/>
          </w:tcPr>
          <w:p w14:paraId="029A9475" w14:textId="0EF3DC38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</w:p>
        </w:tc>
        <w:tc>
          <w:tcPr>
            <w:tcW w:w="2354" w:type="dxa"/>
          </w:tcPr>
          <w:p w14:paraId="7F3E0D8A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0A9A5A74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5E8CCD29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5AA78080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6D4CD5D5" w14:textId="77777777" w:rsidTr="009824D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9BA7BCB" w14:textId="37B43834" w:rsidR="009824D7" w:rsidRPr="00F33DCD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451" w:type="dxa"/>
          </w:tcPr>
          <w:p w14:paraId="622C1062" w14:textId="0D621368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мытаря и фарисея, блудного сына, мясопустную или сыропустную</w:t>
            </w:r>
          </w:p>
        </w:tc>
        <w:tc>
          <w:tcPr>
            <w:tcW w:w="567" w:type="dxa"/>
          </w:tcPr>
          <w:p w14:paraId="317BDBBF" w14:textId="07CCEFAD" w:rsidR="009824D7" w:rsidRDefault="00EB437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</w:t>
            </w:r>
            <w:r w:rsidR="009824D7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70</w:t>
            </w:r>
          </w:p>
          <w:p w14:paraId="24401343" w14:textId="77777777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-63,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-56</w:t>
            </w:r>
          </w:p>
          <w:p w14:paraId="4F7D602F" w14:textId="6DEF8B3E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708" w:type="dxa"/>
          </w:tcPr>
          <w:p w14:paraId="4061676A" w14:textId="5C992E18" w:rsidR="009824D7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2060</w:t>
            </w:r>
          </w:p>
          <w:p w14:paraId="0913BAB2" w14:textId="01DBADC1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  <w:p w14:paraId="46442E33" w14:textId="7A840685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  <w:p w14:paraId="68CFADF4" w14:textId="36E36DA9" w:rsidR="004943DB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835" w:type="dxa"/>
          </w:tcPr>
          <w:p w14:paraId="17DFCA16" w14:textId="77AFE30C" w:rsid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</w:p>
        </w:tc>
        <w:tc>
          <w:tcPr>
            <w:tcW w:w="2354" w:type="dxa"/>
          </w:tcPr>
          <w:p w14:paraId="7F586DC1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7E77750D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47D28250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71DE0403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0E4F4F80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3A4FED32" w14:textId="31A6322E" w:rsidR="009824D7" w:rsidRDefault="009824D7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451" w:type="dxa"/>
          </w:tcPr>
          <w:p w14:paraId="274B7666" w14:textId="5F5E7DBE" w:rsidR="009824D7" w:rsidRPr="009910D5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В субботу мясопустную</w:t>
            </w:r>
          </w:p>
        </w:tc>
        <w:tc>
          <w:tcPr>
            <w:tcW w:w="567" w:type="dxa"/>
          </w:tcPr>
          <w:p w14:paraId="1509FBBA" w14:textId="4B603782" w:rsidR="009824D7" w:rsidRPr="009910D5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-57</w:t>
            </w:r>
          </w:p>
        </w:tc>
        <w:tc>
          <w:tcPr>
            <w:tcW w:w="708" w:type="dxa"/>
          </w:tcPr>
          <w:p w14:paraId="3B0ACBCA" w14:textId="4F5B7A70" w:rsidR="009824D7" w:rsidRPr="004943DB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835" w:type="dxa"/>
          </w:tcPr>
          <w:p w14:paraId="27F6F598" w14:textId="19939D40" w:rsidR="00F16AB1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Служба праздника совершается в этот день.</w:t>
            </w:r>
          </w:p>
          <w:p w14:paraId="2838C738" w14:textId="76514CA9" w:rsidR="009824D7" w:rsidRPr="00F16AB1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Перенос заупокойной службы на субботу предыдущую или на четверг мясопустный</w:t>
            </w:r>
            <w:r w:rsidR="00F16AB1" w:rsidRPr="00F16AB1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.</w:t>
            </w:r>
          </w:p>
        </w:tc>
        <w:tc>
          <w:tcPr>
            <w:tcW w:w="2354" w:type="dxa"/>
          </w:tcPr>
          <w:p w14:paraId="4C1F2DE4" w14:textId="375029A7" w:rsidR="009910D5" w:rsidRPr="009910D5" w:rsidRDefault="009910D5" w:rsidP="00EF3017">
            <w:pPr>
              <w:pStyle w:val="aff8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Заупокойная служба</w:t>
            </w:r>
          </w:p>
          <w:p w14:paraId="5F23B99A" w14:textId="0A9AC291" w:rsidR="009824D7" w:rsidRPr="009910D5" w:rsidRDefault="009824D7" w:rsidP="009910D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MoveDay(-7)</w:t>
            </w:r>
            <w:r w:rsidR="009910D5"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 xml:space="preserve"> или</w:t>
            </w:r>
          </w:p>
          <w:p w14:paraId="253F8A15" w14:textId="05B9E4ED" w:rsidR="009824D7" w:rsidRPr="009910D5" w:rsidRDefault="009824D7" w:rsidP="009910D5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  <w:lang w:val="en-US"/>
              </w:rPr>
              <w:t>MoveDay(</w:t>
            </w:r>
            <w:r w:rsidR="009910D5" w:rsidRPr="009910D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  <w:t>-2)</w:t>
            </w:r>
          </w:p>
        </w:tc>
        <w:tc>
          <w:tcPr>
            <w:tcW w:w="470" w:type="dxa"/>
          </w:tcPr>
          <w:p w14:paraId="11A12033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D5CEC76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20E863F4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4DF9632F" w14:textId="77777777" w:rsidTr="009824D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2FE0448D" w14:textId="6E26FC3B" w:rsidR="009824D7" w:rsidRDefault="009910D5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451" w:type="dxa"/>
          </w:tcPr>
          <w:p w14:paraId="49B2A4CC" w14:textId="1BB405D5" w:rsidR="009824D7" w:rsidRPr="00F16AB1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понедельник, вторник или четверг сыропустной недели</w:t>
            </w:r>
          </w:p>
        </w:tc>
        <w:tc>
          <w:tcPr>
            <w:tcW w:w="567" w:type="dxa"/>
          </w:tcPr>
          <w:p w14:paraId="2CE52FEF" w14:textId="7253FEDE" w:rsidR="009824D7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16AB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  <w:p w14:paraId="6821422B" w14:textId="1E288600" w:rsidR="00F16AB1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  <w:p w14:paraId="6568FC33" w14:textId="67910E83" w:rsidR="00F16AB1" w:rsidRPr="009824D7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708" w:type="dxa"/>
          </w:tcPr>
          <w:p w14:paraId="07A0256B" w14:textId="192C6EDD" w:rsidR="00326AA9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2072 2056 2018</w:t>
            </w:r>
          </w:p>
        </w:tc>
        <w:tc>
          <w:tcPr>
            <w:tcW w:w="2835" w:type="dxa"/>
          </w:tcPr>
          <w:p w14:paraId="425F6735" w14:textId="77777777" w:rsidR="00F16AB1" w:rsidRPr="004943DB" w:rsidRDefault="00F16AB1" w:rsidP="00F16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день.</w:t>
            </w:r>
          </w:p>
          <w:p w14:paraId="25C83B23" w14:textId="0659F494" w:rsidR="009824D7" w:rsidRPr="004943DB" w:rsidRDefault="00F16AB1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Триодь опускается.</w:t>
            </w:r>
          </w:p>
        </w:tc>
        <w:tc>
          <w:tcPr>
            <w:tcW w:w="2354" w:type="dxa"/>
          </w:tcPr>
          <w:p w14:paraId="0D916936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1E7DF8A3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1B84BA5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763AEF40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547E405F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4E7EAFA" w14:textId="67A42F79" w:rsidR="009824D7" w:rsidRDefault="00F16AB1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5</w:t>
            </w:r>
          </w:p>
        </w:tc>
        <w:tc>
          <w:tcPr>
            <w:tcW w:w="2451" w:type="dxa"/>
          </w:tcPr>
          <w:p w14:paraId="602E4C37" w14:textId="2051FE0E" w:rsid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или пяток сыропустной недели</w:t>
            </w:r>
          </w:p>
        </w:tc>
        <w:tc>
          <w:tcPr>
            <w:tcW w:w="567" w:type="dxa"/>
          </w:tcPr>
          <w:p w14:paraId="598D0A17" w14:textId="6AF19177" w:rsid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  <w:p w14:paraId="6B2EBA30" w14:textId="06F19626" w:rsidR="00F16AB1" w:rsidRPr="009824D7" w:rsidRDefault="00F16AB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</w:t>
            </w:r>
            <w:r w:rsid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708" w:type="dxa"/>
          </w:tcPr>
          <w:p w14:paraId="7AA9A5F7" w14:textId="3B04D37A" w:rsidR="001F7203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2034 2075</w:t>
            </w:r>
          </w:p>
        </w:tc>
        <w:tc>
          <w:tcPr>
            <w:tcW w:w="2835" w:type="dxa"/>
          </w:tcPr>
          <w:p w14:paraId="5950EF89" w14:textId="2CBE6C99" w:rsidR="009824D7" w:rsidRPr="00A32444" w:rsidRDefault="004943DB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день.</w:t>
            </w:r>
          </w:p>
        </w:tc>
        <w:tc>
          <w:tcPr>
            <w:tcW w:w="2354" w:type="dxa"/>
          </w:tcPr>
          <w:p w14:paraId="11024FE3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20BF6745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9E9978F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41682C74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6AE3F5E2" w14:textId="77777777" w:rsidTr="009824D7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5AB71F45" w14:textId="6C0F9470" w:rsidR="009824D7" w:rsidRDefault="00B8036F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451" w:type="dxa"/>
          </w:tcPr>
          <w:p w14:paraId="3E377F85" w14:textId="07176C8E" w:rsid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567" w:type="dxa"/>
          </w:tcPr>
          <w:p w14:paraId="7223E8E8" w14:textId="718B1127" w:rsidR="009824D7" w:rsidRP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708" w:type="dxa"/>
          </w:tcPr>
          <w:p w14:paraId="66AAF315" w14:textId="74C673DE" w:rsidR="009824D7" w:rsidRDefault="00A32444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835" w:type="dxa"/>
          </w:tcPr>
          <w:p w14:paraId="473C4E8F" w14:textId="37C508F2" w:rsidR="009824D7" w:rsidRDefault="00B8036F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943DB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праздника совершается в этот день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в соединении со службой Триоди.</w:t>
            </w:r>
          </w:p>
        </w:tc>
        <w:tc>
          <w:tcPr>
            <w:tcW w:w="2354" w:type="dxa"/>
          </w:tcPr>
          <w:p w14:paraId="6F9EAD4C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70" w:type="dxa"/>
          </w:tcPr>
          <w:p w14:paraId="356B2549" w14:textId="77777777" w:rsidR="009824D7" w:rsidRPr="009824D7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6A8231EA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1FC1DA64" w14:textId="77777777" w:rsidR="009824D7" w:rsidRPr="00F33DCD" w:rsidRDefault="009824D7" w:rsidP="0098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24D7" w:rsidRPr="001950FA" w14:paraId="1C1FDC90" w14:textId="77777777" w:rsidTr="00982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086602E3" w14:textId="1CF5047B" w:rsidR="009824D7" w:rsidRDefault="00B8036F" w:rsidP="009824D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451" w:type="dxa"/>
          </w:tcPr>
          <w:p w14:paraId="4C896C3F" w14:textId="236EB548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 седмицы</w:t>
            </w:r>
          </w:p>
        </w:tc>
        <w:tc>
          <w:tcPr>
            <w:tcW w:w="567" w:type="dxa"/>
          </w:tcPr>
          <w:p w14:paraId="4F0A860D" w14:textId="1A607DE5" w:rsidR="009824D7" w:rsidRP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08" w:type="dxa"/>
          </w:tcPr>
          <w:p w14:paraId="61C58068" w14:textId="2CE413DD" w:rsidR="009824D7" w:rsidRDefault="00A32444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835" w:type="dxa"/>
          </w:tcPr>
          <w:p w14:paraId="3EACAAB6" w14:textId="77777777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переносится на неделю сыропустную (-1)</w:t>
            </w:r>
            <w:r w:rsidRPr="00B8036F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.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</w:t>
            </w: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3E3C576A" w14:textId="77777777" w:rsidR="008D2DD1" w:rsidRDefault="008D2DD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понедельник служится </w:t>
            </w:r>
            <w:r w:rsidRPr="008D2DD1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Правв. Симеона Богоприимца и Анны пророчицы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(с 16 февраля)</w:t>
            </w:r>
          </w:p>
          <w:p w14:paraId="70DBEDE5" w14:textId="0243CE51" w:rsidR="00DD3765" w:rsidRPr="00A32444" w:rsidRDefault="00DD3765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служит служба свт. Николаю Японскому из переходящих праздников</w:t>
            </w:r>
          </w:p>
        </w:tc>
        <w:tc>
          <w:tcPr>
            <w:tcW w:w="2354" w:type="dxa"/>
          </w:tcPr>
          <w:p w14:paraId="6C974378" w14:textId="77777777" w:rsidR="009824D7" w:rsidRDefault="00B8036F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MoveDay(-1)</w:t>
            </w:r>
          </w:p>
          <w:p w14:paraId="40425B69" w14:textId="22247B34" w:rsidR="008D2DD1" w:rsidRPr="00B8036F" w:rsidRDefault="008D2DD1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470" w:type="dxa"/>
          </w:tcPr>
          <w:p w14:paraId="4CB9904E" w14:textId="77777777" w:rsidR="009824D7" w:rsidRPr="009824D7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52" w:type="dxa"/>
          </w:tcPr>
          <w:p w14:paraId="05E1CCEB" w14:textId="77777777" w:rsidR="009824D7" w:rsidRPr="00F33DCD" w:rsidRDefault="009824D7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3759" w:type="dxa"/>
          </w:tcPr>
          <w:p w14:paraId="2A1464DB" w14:textId="77777777" w:rsidR="009824D7" w:rsidRDefault="005E0C5A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правСимеона" w:history="1">
              <w:r w:rsidR="00FF575F" w:rsidRPr="00DD3765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Правв. Симеона Богоприимца и Анны пророчицы.1</w:t>
              </w:r>
            </w:hyperlink>
          </w:p>
          <w:p w14:paraId="427EF8E9" w14:textId="7292BAAB" w:rsidR="00A342F9" w:rsidRPr="00F33DCD" w:rsidRDefault="005E0C5A" w:rsidP="0098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втНиколаяЯпонского" w:history="1">
              <w:r w:rsidR="00A342F9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Свт. Николая Японского.1</w:t>
              </w:r>
            </w:hyperlink>
            <w:r w:rsidR="00A342F9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</w:t>
            </w:r>
          </w:p>
        </w:tc>
      </w:tr>
    </w:tbl>
    <w:p w14:paraId="50730717" w14:textId="77777777" w:rsidR="00FB13C2" w:rsidRDefault="00FB13C2" w:rsidP="00FB13C2">
      <w:pPr>
        <w:spacing w:after="0"/>
        <w:rPr>
          <w:sz w:val="18"/>
        </w:rPr>
        <w:sectPr w:rsidR="00FB13C2" w:rsidSect="003B5C5F">
          <w:type w:val="continuous"/>
          <w:pgSz w:w="15840" w:h="12240" w:orient="landscape" w:code="1"/>
          <w:pgMar w:top="1134" w:right="1077" w:bottom="1134" w:left="1077" w:header="720" w:footer="720" w:gutter="0"/>
          <w:cols w:space="720"/>
          <w:docGrid w:linePitch="360"/>
        </w:sectPr>
      </w:pPr>
    </w:p>
    <w:p w14:paraId="31B05BF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2000 год. 75 дней до Пасхи.</w:t>
      </w:r>
    </w:p>
    <w:p w14:paraId="55C5BC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2001 год. 59 дней до Пасхи.</w:t>
      </w:r>
    </w:p>
    <w:p w14:paraId="1DEE670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2002 год. 79 дней до Пасхи.</w:t>
      </w:r>
    </w:p>
    <w:p w14:paraId="5DF4677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2003 год. 71 дней до Пасхи.</w:t>
      </w:r>
    </w:p>
    <w:p w14:paraId="04312E5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2004 год. 56 дней до Пасхи.</w:t>
      </w:r>
    </w:p>
    <w:p w14:paraId="6DCBCD1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2005 год. 75 дней до Пасхи.</w:t>
      </w:r>
    </w:p>
    <w:p w14:paraId="3E8702F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2006 год. 67 дней до Пасхи.</w:t>
      </w:r>
    </w:p>
    <w:p w14:paraId="5C8A301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2007 год. 52 дней до Пасхи.</w:t>
      </w:r>
    </w:p>
    <w:p w14:paraId="3C65066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2008 год. 72 дней до Пасхи.</w:t>
      </w:r>
    </w:p>
    <w:p w14:paraId="0AB381E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2009 год. 63 дней до Пасхи.</w:t>
      </w:r>
    </w:p>
    <w:p w14:paraId="238B1E4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2010 год. 48 дней до Пасхи.</w:t>
      </w:r>
    </w:p>
    <w:p w14:paraId="2B15A62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2011 год. 68 дней до Пасхи.</w:t>
      </w:r>
    </w:p>
    <w:p w14:paraId="78949CA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2012 год. 60 дней до Пасхи.</w:t>
      </w:r>
    </w:p>
    <w:p w14:paraId="784BAFF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2013 год. 79 дней до Пасхи.</w:t>
      </w:r>
    </w:p>
    <w:p w14:paraId="0AAAF1E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2014 год. 64 дней до Пасхи.</w:t>
      </w:r>
    </w:p>
    <w:p w14:paraId="5B0EC39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2015 год. 56 дней до Пасхи.</w:t>
      </w:r>
    </w:p>
    <w:p w14:paraId="607188A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2016 год. 76 дней до Пасхи.</w:t>
      </w:r>
    </w:p>
    <w:p w14:paraId="7E94A65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2017 год. 60 дней до Пасхи.</w:t>
      </w:r>
    </w:p>
    <w:p w14:paraId="27BD52F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2018 год. 52 дней до Пасхи.</w:t>
      </w:r>
    </w:p>
    <w:p w14:paraId="2525543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2019 год. 72 дней до Пасхи.</w:t>
      </w:r>
    </w:p>
    <w:p w14:paraId="241C33B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2020 год. 64 дней до Пасхи.</w:t>
      </w:r>
    </w:p>
    <w:p w14:paraId="68F9EC9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2021 год. 76 дней до Пасхи.</w:t>
      </w:r>
    </w:p>
    <w:p w14:paraId="56F664A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2022 год. 68 дней до Пасхи.</w:t>
      </w:r>
    </w:p>
    <w:p w14:paraId="457F2D0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2023 год. 60 дней до Пасхи.</w:t>
      </w:r>
    </w:p>
    <w:p w14:paraId="3AF0779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2024 год. 80 дней до Пасхи.</w:t>
      </w:r>
    </w:p>
    <w:p w14:paraId="3629696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2025 год. 64 дней до Пасхи.</w:t>
      </w:r>
    </w:p>
    <w:p w14:paraId="6DBC493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2026 год. 56 дней до Пасхи.</w:t>
      </w:r>
    </w:p>
    <w:p w14:paraId="6B51857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2027 год. 76 дней до Пасхи.</w:t>
      </w:r>
    </w:p>
    <w:p w14:paraId="31791E6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2028 год. 61 дней до Пасхи.</w:t>
      </w:r>
    </w:p>
    <w:p w14:paraId="0E8F89D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2029 год. 52 дней до Пасхи.</w:t>
      </w:r>
    </w:p>
    <w:p w14:paraId="33A6E63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2030 год. 72 дней до Пасхи.</w:t>
      </w:r>
    </w:p>
    <w:p w14:paraId="24DA131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2031 год. 57 дней до Пасхи.</w:t>
      </w:r>
    </w:p>
    <w:p w14:paraId="5D1BF82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2032 год. 77 дней до Пасхи.</w:t>
      </w:r>
    </w:p>
    <w:p w14:paraId="150CE2D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2033 год. 68 дней до Пасхи.</w:t>
      </w:r>
    </w:p>
    <w:p w14:paraId="2A671BB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2034 год. 53 дней до Пасхи.</w:t>
      </w:r>
    </w:p>
    <w:p w14:paraId="509DF0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2035 год. 73 дней до Пасхи.</w:t>
      </w:r>
    </w:p>
    <w:p w14:paraId="5625F59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2036 год. 65 дней до Пасхи.</w:t>
      </w:r>
    </w:p>
    <w:p w14:paraId="094C2B5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2037 год. 49 дней до Пасхи.</w:t>
      </w:r>
    </w:p>
    <w:p w14:paraId="4A26FE3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2038 год. 69 дней до Пасхи.</w:t>
      </w:r>
    </w:p>
    <w:p w14:paraId="54F2A5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2039 год. 61 дней до Пасхи.</w:t>
      </w:r>
    </w:p>
    <w:p w14:paraId="7BBE115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2040 год. 81 дней до Пасхи.</w:t>
      </w:r>
    </w:p>
    <w:p w14:paraId="45ACE1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2041 год. 65 дней до Пасхи.</w:t>
      </w:r>
    </w:p>
    <w:p w14:paraId="1464CD9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2042 год. 57 дней до Пасхи.</w:t>
      </w:r>
    </w:p>
    <w:p w14:paraId="7A2F068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2043 год. 77 дней до Пасхи.</w:t>
      </w:r>
    </w:p>
    <w:p w14:paraId="791AFE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2044 год. 69 дней до Пасхи.</w:t>
      </w:r>
    </w:p>
    <w:p w14:paraId="1BA825C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2045 год. 53 дней до Пасхи.</w:t>
      </w:r>
    </w:p>
    <w:p w14:paraId="1CBD5C4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2046 год. 73 дней до Пасхи.</w:t>
      </w:r>
    </w:p>
    <w:p w14:paraId="27897FE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2047 год. 65 дней до Пасхи.</w:t>
      </w:r>
    </w:p>
    <w:p w14:paraId="60FCD40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2048 год. 50 дней до Пасхи.</w:t>
      </w:r>
    </w:p>
    <w:p w14:paraId="5E5DF3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2049 год. 69 дней до Пасхи.</w:t>
      </w:r>
    </w:p>
    <w:p w14:paraId="554D4DA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2050 год. 61 дней до Пасхи.</w:t>
      </w:r>
    </w:p>
    <w:p w14:paraId="11A92C4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2051 год. 81 дней до Пасхи.</w:t>
      </w:r>
    </w:p>
    <w:p w14:paraId="221572F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2052 год. 66 дней до Пасхи.</w:t>
      </w:r>
    </w:p>
    <w:p w14:paraId="2BE95F2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2053 год. 57 дней до Пасхи.</w:t>
      </w:r>
    </w:p>
    <w:p w14:paraId="32F33B3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2054 год. 77 дней до Пасхи.</w:t>
      </w:r>
    </w:p>
    <w:p w14:paraId="3832CE9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2055 год. 62 дней до Пасхи.</w:t>
      </w:r>
    </w:p>
    <w:p w14:paraId="102B95F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2056 год. 54 дней до Пасхи.</w:t>
      </w:r>
    </w:p>
    <w:p w14:paraId="7325509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2057 год. 73 дней до Пасхи.</w:t>
      </w:r>
    </w:p>
    <w:p w14:paraId="79928B1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2058 год. 58 дней до Пасхи.</w:t>
      </w:r>
    </w:p>
    <w:p w14:paraId="05EF25D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2059 год. 78 дней до Пасхи.</w:t>
      </w:r>
    </w:p>
    <w:p w14:paraId="428C326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2060 год. 70 дней до Пасхи.</w:t>
      </w:r>
    </w:p>
    <w:p w14:paraId="177760B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2061 год. 54 дней до Пасхи.</w:t>
      </w:r>
    </w:p>
    <w:p w14:paraId="59C5C2D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2062 год. 74 дней до Пасхи.</w:t>
      </w:r>
    </w:p>
    <w:p w14:paraId="12CF953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2063 год. 66 дней до Пасхи.</w:t>
      </w:r>
    </w:p>
    <w:p w14:paraId="409BDE7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2064 год. 58 дней до Пасхи.</w:t>
      </w:r>
    </w:p>
    <w:p w14:paraId="36B1FDE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2065 год. 70 дней до Пасхи.</w:t>
      </w:r>
    </w:p>
    <w:p w14:paraId="65675B9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2066 год. 62 дней до Пасхи.</w:t>
      </w:r>
    </w:p>
    <w:p w14:paraId="4932932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2067 год. 54 дней до Пасхи.</w:t>
      </w:r>
    </w:p>
    <w:p w14:paraId="3444992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2068 год. 74 дней до Пасхи.</w:t>
      </w:r>
    </w:p>
    <w:p w14:paraId="46B3964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2069 год. 58 дней до Пасхи.</w:t>
      </w:r>
    </w:p>
    <w:p w14:paraId="7297FA7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2070 год. 78 дней до Пасхи.</w:t>
      </w:r>
    </w:p>
    <w:p w14:paraId="4B71035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2071 год. 63 дней до Пасхи.</w:t>
      </w:r>
    </w:p>
    <w:p w14:paraId="499B207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2072 год. 55 дней до Пасхи.</w:t>
      </w:r>
    </w:p>
    <w:p w14:paraId="5F393D9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2073 год. 74 дней до Пасхи.</w:t>
      </w:r>
    </w:p>
    <w:p w14:paraId="31FD7558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2074 год. 66 дней до Пасхи.</w:t>
      </w:r>
    </w:p>
    <w:p w14:paraId="638B8B7B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2075 год. 51 дней до Пасхи.</w:t>
      </w:r>
    </w:p>
    <w:p w14:paraId="7B72D7B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2076 год. 71 дней до Пасхи.</w:t>
      </w:r>
    </w:p>
    <w:p w14:paraId="7FCA156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2077 год. 62 дней до Пасхи.</w:t>
      </w:r>
    </w:p>
    <w:p w14:paraId="06A47B9F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2078 год. 82 дней до Пасхи.</w:t>
      </w:r>
    </w:p>
    <w:p w14:paraId="6F273CD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2079 год. 67 дней до Пасхи.</w:t>
      </w:r>
    </w:p>
    <w:p w14:paraId="4F558873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2080 год. 59 дней до Пасхи.</w:t>
      </w:r>
    </w:p>
    <w:p w14:paraId="1F60924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2081 год. 78 дней до Пасхи.</w:t>
      </w:r>
    </w:p>
    <w:p w14:paraId="56D9446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2082 год. 63 дней до Пасхи.</w:t>
      </w:r>
    </w:p>
    <w:p w14:paraId="6820FDC0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2083 год. 55 дней до Пасхи.</w:t>
      </w:r>
    </w:p>
    <w:p w14:paraId="54B397A6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lastRenderedPageBreak/>
        <w:t>2084 год. 75 дней до Пасхи.</w:t>
      </w:r>
    </w:p>
    <w:p w14:paraId="08CDA089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2085 год. 59 дней до Пасхи.</w:t>
      </w:r>
    </w:p>
    <w:p w14:paraId="53946A74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2086 год. 51 дней до Пасхи.</w:t>
      </w:r>
    </w:p>
    <w:p w14:paraId="7FC4D74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2087 год. 71 дней до Пасхи.</w:t>
      </w:r>
    </w:p>
    <w:p w14:paraId="3D84AC25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2088 год. 63 дней до Пасхи.</w:t>
      </w:r>
    </w:p>
    <w:p w14:paraId="25CCD4F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2089 год. 75 дней до Пасхи.</w:t>
      </w:r>
    </w:p>
    <w:p w14:paraId="3E13EE0A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2090 год. 67 дней до Пасхи.</w:t>
      </w:r>
    </w:p>
    <w:p w14:paraId="1D9FC05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2091 год. 52 дней до Пасхи.</w:t>
      </w:r>
    </w:p>
    <w:p w14:paraId="14A280C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2092 год. 72 дней до Пасхи.</w:t>
      </w:r>
    </w:p>
    <w:p w14:paraId="393239F7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2093 год. 63 дней до Пасхи.</w:t>
      </w:r>
    </w:p>
    <w:p w14:paraId="56E68801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2094 год. 55 дней до Пасхи.</w:t>
      </w:r>
    </w:p>
    <w:p w14:paraId="64FC6EF2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2095 год. 68 дней до Пасхи.</w:t>
      </w:r>
    </w:p>
    <w:p w14:paraId="433918E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2096 год. 60 дней до Пасхи.</w:t>
      </w:r>
    </w:p>
    <w:p w14:paraId="007DFBDE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2097 год. 79 дней до Пасхи.</w:t>
      </w:r>
    </w:p>
    <w:p w14:paraId="7C3416DD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2098 год. 71 дней до Пасхи.</w:t>
      </w:r>
    </w:p>
    <w:p w14:paraId="755E045C" w14:textId="77777777" w:rsidR="00A32444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2099 год. 56 дней до Пасхи.</w:t>
      </w:r>
    </w:p>
    <w:p w14:paraId="34A29DC9" w14:textId="32DA2E57" w:rsidR="00FB13C2" w:rsidRPr="00A32444" w:rsidRDefault="00A32444" w:rsidP="00A32444">
      <w:pPr>
        <w:spacing w:after="0"/>
        <w:rPr>
          <w:rFonts w:ascii="Calibri" w:eastAsia="Times New Roman" w:hAnsi="Calibri" w:cs="Calibri"/>
          <w:color w:val="auto"/>
          <w:sz w:val="16"/>
          <w:szCs w:val="22"/>
        </w:rPr>
      </w:pPr>
      <w:r w:rsidRPr="00A32444">
        <w:rPr>
          <w:rFonts w:ascii="Calibri" w:eastAsia="Times New Roman" w:hAnsi="Calibri" w:cs="Calibri"/>
          <w:color w:val="auto"/>
          <w:sz w:val="16"/>
          <w:szCs w:val="22"/>
        </w:rPr>
        <w:t>2100 год. 76 дней до Пасхи.</w:t>
      </w:r>
    </w:p>
    <w:p w14:paraId="2D726BEE" w14:textId="77777777" w:rsidR="00FB13C2" w:rsidRDefault="00FB13C2" w:rsidP="00EF3017">
      <w:pPr>
        <w:pStyle w:val="2"/>
        <w:numPr>
          <w:ilvl w:val="0"/>
          <w:numId w:val="5"/>
        </w:numPr>
        <w:spacing w:before="480" w:after="360"/>
        <w:rPr>
          <w:lang w:val="en-US"/>
        </w:rPr>
        <w:sectPr w:rsidR="00FB13C2" w:rsidSect="00FB13C2">
          <w:type w:val="continuous"/>
          <w:pgSz w:w="15840" w:h="12240" w:orient="landscape" w:code="1"/>
          <w:pgMar w:top="1134" w:right="1077" w:bottom="1134" w:left="1077" w:header="720" w:footer="720" w:gutter="0"/>
          <w:cols w:num="4" w:space="720"/>
          <w:docGrid w:linePitch="360"/>
        </w:sectPr>
      </w:pPr>
    </w:p>
    <w:p w14:paraId="473C96D5" w14:textId="09AE831B" w:rsidR="008D2DD1" w:rsidRDefault="00407065" w:rsidP="00EF3017">
      <w:pPr>
        <w:pStyle w:val="2"/>
        <w:numPr>
          <w:ilvl w:val="0"/>
          <w:numId w:val="5"/>
        </w:numPr>
        <w:spacing w:before="480" w:after="360"/>
      </w:pPr>
      <w:bookmarkStart w:id="70" w:name="правСимеона"/>
      <w:bookmarkEnd w:id="70"/>
      <w:r>
        <w:t xml:space="preserve">Попразднество Сретения. </w:t>
      </w:r>
      <w:r w:rsidR="008D2DD1" w:rsidRPr="008D2DD1">
        <w:t>Правв. Симео</w:t>
      </w:r>
      <w:r w:rsidR="008D2DD1" w:rsidRPr="008D2DD1">
        <w:rPr>
          <w:rFonts w:ascii="Garamond" w:hAnsi="Garamond" w:cs="Garamond"/>
        </w:rPr>
        <w:t>на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Богоприимца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и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Анны</w:t>
      </w:r>
      <w:r w:rsidR="008D2DD1" w:rsidRPr="008D2DD1">
        <w:t xml:space="preserve"> </w:t>
      </w:r>
      <w:r w:rsidR="008D2DD1" w:rsidRPr="008D2DD1">
        <w:rPr>
          <w:rFonts w:ascii="Garamond" w:hAnsi="Garamond" w:cs="Garamond"/>
        </w:rPr>
        <w:t>пророчиц</w:t>
      </w:r>
      <w:r w:rsidR="008D2DD1">
        <w:rPr>
          <w:rFonts w:ascii="Garamond" w:hAnsi="Garamond" w:cs="Garamond"/>
        </w:rPr>
        <w:t>ы</w:t>
      </w:r>
    </w:p>
    <w:p w14:paraId="7A73459D" w14:textId="22CF9053" w:rsidR="008D2DD1" w:rsidRDefault="008D2DD1" w:rsidP="008D2DD1">
      <w:r w:rsidRPr="00292AC4">
        <w:t xml:space="preserve">Имя файла: </w:t>
      </w:r>
      <w:r>
        <w:t>--02-16</w:t>
      </w:r>
      <w:r w:rsidRPr="00292AC4">
        <w:t>.xml</w:t>
      </w:r>
    </w:p>
    <w:p w14:paraId="33B4B726" w14:textId="77777777" w:rsidR="00744210" w:rsidRPr="00CF0F77" w:rsidRDefault="00744210" w:rsidP="00744210">
      <w:r>
        <w:t>Сравнение с праздником Сретения, т.е. --02-15</w:t>
      </w:r>
    </w:p>
    <w:tbl>
      <w:tblPr>
        <w:tblStyle w:val="-321"/>
        <w:tblW w:w="13887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374"/>
        <w:gridCol w:w="2271"/>
        <w:gridCol w:w="709"/>
        <w:gridCol w:w="708"/>
        <w:gridCol w:w="3302"/>
        <w:gridCol w:w="3770"/>
        <w:gridCol w:w="508"/>
        <w:gridCol w:w="591"/>
        <w:gridCol w:w="1654"/>
      </w:tblGrid>
      <w:tr w:rsidR="008D2DD1" w:rsidRPr="001950FA" w14:paraId="3F505027" w14:textId="77777777" w:rsidTr="008D2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334288E1" w14:textId="77777777" w:rsidR="008D2DD1" w:rsidRPr="00665416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271" w:type="dxa"/>
            <w:hideMark/>
          </w:tcPr>
          <w:p w14:paraId="1A89E87F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709" w:type="dxa"/>
            <w:hideMark/>
          </w:tcPr>
          <w:p w14:paraId="37A911ED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08" w:type="dxa"/>
          </w:tcPr>
          <w:p w14:paraId="185A9265" w14:textId="1CC4B269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3302" w:type="dxa"/>
            <w:hideMark/>
          </w:tcPr>
          <w:p w14:paraId="6C217701" w14:textId="390538A3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5ADF4D42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3A3CC65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7DE51C59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597D847B" w14:textId="77777777" w:rsidR="008D2DD1" w:rsidRPr="001950FA" w:rsidRDefault="008D2DD1" w:rsidP="008D2D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8D2DD1" w:rsidRPr="00DD3765" w14:paraId="4370B6AA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  <w:hideMark/>
          </w:tcPr>
          <w:p w14:paraId="071FD079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1</w:t>
            </w:r>
          </w:p>
        </w:tc>
        <w:tc>
          <w:tcPr>
            <w:tcW w:w="2271" w:type="dxa"/>
          </w:tcPr>
          <w:p w14:paraId="6A8D5F70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неделю прежде Недели мытаря и фарисея</w:t>
            </w:r>
          </w:p>
        </w:tc>
        <w:tc>
          <w:tcPr>
            <w:tcW w:w="709" w:type="dxa"/>
          </w:tcPr>
          <w:p w14:paraId="4C932F57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  <w:t>&lt; 70</w:t>
            </w:r>
          </w:p>
        </w:tc>
        <w:tc>
          <w:tcPr>
            <w:tcW w:w="708" w:type="dxa"/>
          </w:tcPr>
          <w:p w14:paraId="015EDD59" w14:textId="7479416F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2013</w:t>
            </w:r>
          </w:p>
        </w:tc>
        <w:tc>
          <w:tcPr>
            <w:tcW w:w="3302" w:type="dxa"/>
          </w:tcPr>
          <w:p w14:paraId="458C0CC6" w14:textId="65AEE39D" w:rsidR="008D2DD1" w:rsidRPr="00DD3765" w:rsidRDefault="008D2DD1" w:rsidP="008D2DD1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28D2DE8C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Соединение с воскресной службой</w:t>
            </w:r>
          </w:p>
        </w:tc>
        <w:tc>
          <w:tcPr>
            <w:tcW w:w="508" w:type="dxa"/>
          </w:tcPr>
          <w:p w14:paraId="3CB079CD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593D7840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63B13BB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5A528169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61C6768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  <w:t>2</w:t>
            </w:r>
          </w:p>
        </w:tc>
        <w:tc>
          <w:tcPr>
            <w:tcW w:w="2271" w:type="dxa"/>
          </w:tcPr>
          <w:p w14:paraId="1AB7DDD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неделю мытаря и фарисея, блудного сына, мясопустную или сыропустную</w:t>
            </w:r>
          </w:p>
        </w:tc>
        <w:tc>
          <w:tcPr>
            <w:tcW w:w="709" w:type="dxa"/>
          </w:tcPr>
          <w:p w14:paraId="1AC671E0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70</w:t>
            </w:r>
          </w:p>
          <w:p w14:paraId="4A0B6003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 xml:space="preserve">-63, </w:t>
            </w: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br/>
              <w:t>-56</w:t>
            </w:r>
          </w:p>
          <w:p w14:paraId="316F316D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-49</w:t>
            </w:r>
          </w:p>
        </w:tc>
        <w:tc>
          <w:tcPr>
            <w:tcW w:w="708" w:type="dxa"/>
          </w:tcPr>
          <w:p w14:paraId="6AD044EB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2060</w:t>
            </w:r>
          </w:p>
          <w:p w14:paraId="52F0E67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2009</w:t>
            </w:r>
          </w:p>
          <w:p w14:paraId="7EC6C0F1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2015</w:t>
            </w:r>
          </w:p>
          <w:p w14:paraId="50E09DC5" w14:textId="29E4C999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2037</w:t>
            </w:r>
          </w:p>
        </w:tc>
        <w:tc>
          <w:tcPr>
            <w:tcW w:w="3302" w:type="dxa"/>
          </w:tcPr>
          <w:p w14:paraId="11C7F060" w14:textId="2F5E549B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3E5D5B2E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1E7FD86B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  <w:p w14:paraId="299E3925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360303B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Соединение с воскресной службой</w:t>
            </w:r>
          </w:p>
        </w:tc>
        <w:tc>
          <w:tcPr>
            <w:tcW w:w="508" w:type="dxa"/>
          </w:tcPr>
          <w:p w14:paraId="2CB2D4C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398D650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7962B1F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5E1E6B90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A3B7EF9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3</w:t>
            </w:r>
          </w:p>
        </w:tc>
        <w:tc>
          <w:tcPr>
            <w:tcW w:w="2271" w:type="dxa"/>
          </w:tcPr>
          <w:p w14:paraId="4782EA87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субботу мясопустную</w:t>
            </w:r>
          </w:p>
        </w:tc>
        <w:tc>
          <w:tcPr>
            <w:tcW w:w="709" w:type="dxa"/>
          </w:tcPr>
          <w:p w14:paraId="046C0F3E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-57</w:t>
            </w:r>
          </w:p>
        </w:tc>
        <w:tc>
          <w:tcPr>
            <w:tcW w:w="708" w:type="dxa"/>
          </w:tcPr>
          <w:p w14:paraId="393452B2" w14:textId="4916C9B9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2031</w:t>
            </w:r>
          </w:p>
        </w:tc>
        <w:tc>
          <w:tcPr>
            <w:tcW w:w="3302" w:type="dxa"/>
          </w:tcPr>
          <w:p w14:paraId="40917AF7" w14:textId="54115D4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Служба попразднества опускается. Служится только Триодь</w:t>
            </w:r>
          </w:p>
        </w:tc>
        <w:tc>
          <w:tcPr>
            <w:tcW w:w="3770" w:type="dxa"/>
          </w:tcPr>
          <w:p w14:paraId="28272D79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02084956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12F21B92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D1873C6" w14:textId="77777777" w:rsidR="008D2DD1" w:rsidRPr="00DD3765" w:rsidRDefault="008D2DD1" w:rsidP="008D2D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8D2DD1" w:rsidRPr="00DD3765" w14:paraId="0C7D7684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115E3C" w14:textId="77777777" w:rsidR="008D2DD1" w:rsidRPr="00DD3765" w:rsidRDefault="008D2DD1" w:rsidP="008D2DD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4</w:t>
            </w:r>
          </w:p>
        </w:tc>
        <w:tc>
          <w:tcPr>
            <w:tcW w:w="2271" w:type="dxa"/>
          </w:tcPr>
          <w:p w14:paraId="4559055A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В понедельник, вторник или четверг сыропустной недели</w:t>
            </w:r>
          </w:p>
        </w:tc>
        <w:tc>
          <w:tcPr>
            <w:tcW w:w="709" w:type="dxa"/>
          </w:tcPr>
          <w:p w14:paraId="032F3A9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-55</w:t>
            </w:r>
          </w:p>
          <w:p w14:paraId="45E6A398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-54</w:t>
            </w:r>
          </w:p>
          <w:p w14:paraId="3C1ECCAC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-52</w:t>
            </w:r>
          </w:p>
        </w:tc>
        <w:tc>
          <w:tcPr>
            <w:tcW w:w="708" w:type="dxa"/>
          </w:tcPr>
          <w:p w14:paraId="0F2C3478" w14:textId="0A45A191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DD3765"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  <w:t>2072 2056 2018</w:t>
            </w:r>
          </w:p>
        </w:tc>
        <w:tc>
          <w:tcPr>
            <w:tcW w:w="3302" w:type="dxa"/>
          </w:tcPr>
          <w:p w14:paraId="049EB3C9" w14:textId="275551B4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3770" w:type="dxa"/>
          </w:tcPr>
          <w:p w14:paraId="5763DC91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2D118982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14D50A1C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4BF18B65" w14:textId="77777777" w:rsidR="008D2DD1" w:rsidRPr="00DD3765" w:rsidRDefault="008D2DD1" w:rsidP="008D2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13A420B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5970FD" w14:textId="41A8716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271" w:type="dxa"/>
          </w:tcPr>
          <w:p w14:paraId="12507D7E" w14:textId="28AEDB84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я</w:t>
            </w: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сопустную</w:t>
            </w:r>
          </w:p>
        </w:tc>
        <w:tc>
          <w:tcPr>
            <w:tcW w:w="709" w:type="dxa"/>
          </w:tcPr>
          <w:p w14:paraId="34EB0D9C" w14:textId="2F59A3A5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-64</w:t>
            </w:r>
          </w:p>
        </w:tc>
        <w:tc>
          <w:tcPr>
            <w:tcW w:w="708" w:type="dxa"/>
          </w:tcPr>
          <w:p w14:paraId="3875F469" w14:textId="7F4A9B24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984A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2014</w:t>
            </w:r>
          </w:p>
        </w:tc>
        <w:tc>
          <w:tcPr>
            <w:tcW w:w="3302" w:type="dxa"/>
          </w:tcPr>
          <w:p w14:paraId="202E38B6" w14:textId="7A6A79FB" w:rsidR="00984A4C" w:rsidRP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Фильтрация – только попразднество</w:t>
            </w:r>
          </w:p>
        </w:tc>
        <w:tc>
          <w:tcPr>
            <w:tcW w:w="3770" w:type="dxa"/>
          </w:tcPr>
          <w:p w14:paraId="28426C6B" w14:textId="61D68B6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17461798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7703EA1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C37BC28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A2346E1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F1CE66E" w14:textId="1DBAC703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</w:p>
        </w:tc>
        <w:tc>
          <w:tcPr>
            <w:tcW w:w="2271" w:type="dxa"/>
          </w:tcPr>
          <w:p w14:paraId="02C0E8E6" w14:textId="7714AFA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709" w:type="dxa"/>
          </w:tcPr>
          <w:p w14:paraId="3DB3785A" w14:textId="6FA2F52D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708" w:type="dxa"/>
          </w:tcPr>
          <w:p w14:paraId="291CE266" w14:textId="59A4AE0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3302" w:type="dxa"/>
          </w:tcPr>
          <w:p w14:paraId="54263B65" w14:textId="3873210A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9C17173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6D2A27DC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05481005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89B554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18C3DCC1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8C24157" w14:textId="21716E6C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271" w:type="dxa"/>
          </w:tcPr>
          <w:p w14:paraId="4F519845" w14:textId="3FFBFEFC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709" w:type="dxa"/>
          </w:tcPr>
          <w:p w14:paraId="084B7E0A" w14:textId="4171DEA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708" w:type="dxa"/>
          </w:tcPr>
          <w:p w14:paraId="532EF97B" w14:textId="487806C9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3302" w:type="dxa"/>
          </w:tcPr>
          <w:p w14:paraId="4C25D832" w14:textId="55DD47C2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62E3E14F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5B478A2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28C276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5D0727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1165AFC0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9DAF4F5" w14:textId="17A5DEC8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271" w:type="dxa"/>
          </w:tcPr>
          <w:p w14:paraId="3FF446D3" w14:textId="3017A49C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709" w:type="dxa"/>
          </w:tcPr>
          <w:p w14:paraId="194DF51B" w14:textId="1612B59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708" w:type="dxa"/>
          </w:tcPr>
          <w:p w14:paraId="5EC0C83A" w14:textId="66CC145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3302" w:type="dxa"/>
          </w:tcPr>
          <w:p w14:paraId="24CE347C" w14:textId="059648A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15C0439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0BEE3A86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D47D669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57F948AB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8DFAFEC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6DE64D44" w14:textId="51606550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271" w:type="dxa"/>
          </w:tcPr>
          <w:p w14:paraId="372F10BB" w14:textId="130937F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709" w:type="dxa"/>
          </w:tcPr>
          <w:p w14:paraId="23A1A67C" w14:textId="63B483A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708" w:type="dxa"/>
          </w:tcPr>
          <w:p w14:paraId="0B7CA0A4" w14:textId="1F2C5D3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3302" w:type="dxa"/>
          </w:tcPr>
          <w:p w14:paraId="472B72E4" w14:textId="517E90B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68E3815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7AE5279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42CAEE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013EFF9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9AB2AB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9EB31DE" w14:textId="7A1B92EA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271" w:type="dxa"/>
          </w:tcPr>
          <w:p w14:paraId="2EE50A5C" w14:textId="0C8C6935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709" w:type="dxa"/>
          </w:tcPr>
          <w:p w14:paraId="23CB36CD" w14:textId="01ACDCD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708" w:type="dxa"/>
          </w:tcPr>
          <w:p w14:paraId="460225F9" w14:textId="5FA0DBA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3302" w:type="dxa"/>
          </w:tcPr>
          <w:p w14:paraId="5B779094" w14:textId="32434755" w:rsidR="00984A4C" w:rsidRPr="00100EC1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  <w:highlight w:val="red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14F276C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34C3712F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48D9D717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81D5DF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0F2C2D08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52AA4B5" w14:textId="0EE00795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271" w:type="dxa"/>
          </w:tcPr>
          <w:p w14:paraId="7FFDB78D" w14:textId="625E9134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709" w:type="dxa"/>
          </w:tcPr>
          <w:p w14:paraId="4377898B" w14:textId="60F5711F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708" w:type="dxa"/>
          </w:tcPr>
          <w:p w14:paraId="5BE473EF" w14:textId="4301AE6B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3302" w:type="dxa"/>
          </w:tcPr>
          <w:p w14:paraId="66407AE1" w14:textId="69DA313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Фильтрация – только попразднество</w:t>
            </w:r>
          </w:p>
        </w:tc>
        <w:tc>
          <w:tcPr>
            <w:tcW w:w="3770" w:type="dxa"/>
          </w:tcPr>
          <w:p w14:paraId="52B6E886" w14:textId="6189D67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4E032DE7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6B04CCDC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3233FAE0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A158E7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2DC1FD0" w14:textId="4955923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271" w:type="dxa"/>
          </w:tcPr>
          <w:p w14:paraId="51BD0EA2" w14:textId="636260E8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709" w:type="dxa"/>
          </w:tcPr>
          <w:p w14:paraId="5CE72CCD" w14:textId="502C9486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708" w:type="dxa"/>
          </w:tcPr>
          <w:p w14:paraId="2BAE9E0C" w14:textId="594AB644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3302" w:type="dxa"/>
          </w:tcPr>
          <w:p w14:paraId="64F20993" w14:textId="64FE8A62" w:rsidR="00984A4C" w:rsidRPr="008E76CA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 и Триодью. Фильтрация – только попразднество</w:t>
            </w:r>
          </w:p>
        </w:tc>
        <w:tc>
          <w:tcPr>
            <w:tcW w:w="3770" w:type="dxa"/>
          </w:tcPr>
          <w:p w14:paraId="346636BA" w14:textId="5EAFC29B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504E4DBE" w14:textId="77777777" w:rsidR="00984A4C" w:rsidRPr="00EA286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6709597F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CBB576B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96AAC73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1DA3711" w14:textId="72D62B01" w:rsidR="00984A4C" w:rsidRPr="00D84483" w:rsidRDefault="00D84483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D8448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271" w:type="dxa"/>
          </w:tcPr>
          <w:p w14:paraId="3B7F69A2" w14:textId="666782DD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709" w:type="dxa"/>
          </w:tcPr>
          <w:p w14:paraId="22043941" w14:textId="2C143FEA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708" w:type="dxa"/>
          </w:tcPr>
          <w:p w14:paraId="17153E72" w14:textId="1FE4AF81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3302" w:type="dxa"/>
          </w:tcPr>
          <w:p w14:paraId="25094800" w14:textId="28F4DB89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01BDE6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782FC3F2" w14:textId="77777777" w:rsidR="00984A4C" w:rsidRPr="00EA2864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5B7D1379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860ECD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51ADDBA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22A24CB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65D24CFF" w14:textId="3ECD4593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709" w:type="dxa"/>
          </w:tcPr>
          <w:p w14:paraId="4FE0B6E4" w14:textId="7BBF751F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708" w:type="dxa"/>
          </w:tcPr>
          <w:p w14:paraId="7AD52403" w14:textId="5B9FC1A6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3302" w:type="dxa"/>
          </w:tcPr>
          <w:p w14:paraId="5DD38977" w14:textId="765389D0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174D762C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11BB2498" w14:textId="77777777" w:rsidR="00984A4C" w:rsidRPr="00EA286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53778DF2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C8D55A1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7E70B316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6BBBD2E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3B55532C" w14:textId="5E26FD68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709" w:type="dxa"/>
          </w:tcPr>
          <w:p w14:paraId="53648112" w14:textId="18D4580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708" w:type="dxa"/>
          </w:tcPr>
          <w:p w14:paraId="51B87152" w14:textId="25419E78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3302" w:type="dxa"/>
          </w:tcPr>
          <w:p w14:paraId="2BE03234" w14:textId="1C39AD16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2F2BF72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45A747FD" w14:textId="77777777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3D818B01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2DBE73E4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3BD0D7D0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3B8309F" w14:textId="1ECD4C2A" w:rsidR="00984A4C" w:rsidRPr="00661C73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271" w:type="dxa"/>
          </w:tcPr>
          <w:p w14:paraId="3C2E23AC" w14:textId="6FDA03AD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709" w:type="dxa"/>
          </w:tcPr>
          <w:p w14:paraId="3C1D75C6" w14:textId="77777777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511B4424" w14:textId="41D8A144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708" w:type="dxa"/>
          </w:tcPr>
          <w:p w14:paraId="5CD4995D" w14:textId="3AEA83CE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3302" w:type="dxa"/>
          </w:tcPr>
          <w:p w14:paraId="1E11FDEF" w14:textId="5842219B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33478008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59079450" w14:textId="77777777" w:rsidR="00984A4C" w:rsidRPr="00661C73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12D1A000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0EF3D8CD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6A03C38D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0CD95D4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79F9CA91" w14:textId="047D1B8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четверг</w:t>
            </w: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сыропустной недели</w:t>
            </w:r>
          </w:p>
        </w:tc>
        <w:tc>
          <w:tcPr>
            <w:tcW w:w="709" w:type="dxa"/>
          </w:tcPr>
          <w:p w14:paraId="7EDD13BC" w14:textId="31450A28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</w:tc>
        <w:tc>
          <w:tcPr>
            <w:tcW w:w="708" w:type="dxa"/>
          </w:tcPr>
          <w:p w14:paraId="024B0544" w14:textId="4234E9B6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3302" w:type="dxa"/>
          </w:tcPr>
          <w:p w14:paraId="1315BFD2" w14:textId="5769E72B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46CA50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08" w:type="dxa"/>
          </w:tcPr>
          <w:p w14:paraId="17039779" w14:textId="77777777" w:rsidR="00984A4C" w:rsidRPr="00661C73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591" w:type="dxa"/>
          </w:tcPr>
          <w:p w14:paraId="7FD6AA96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695B2E15" w14:textId="77777777" w:rsidR="00984A4C" w:rsidRPr="00DD37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DD3765" w14:paraId="4CF94EBB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301D40B6" w14:textId="77777777" w:rsidR="00984A4C" w:rsidRPr="00DD37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2271" w:type="dxa"/>
          </w:tcPr>
          <w:p w14:paraId="6D4841AF" w14:textId="540AF3C9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пяток сыропустной недели</w:t>
            </w:r>
          </w:p>
        </w:tc>
        <w:tc>
          <w:tcPr>
            <w:tcW w:w="709" w:type="dxa"/>
          </w:tcPr>
          <w:p w14:paraId="080CD6EE" w14:textId="2EAF79AF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708" w:type="dxa"/>
          </w:tcPr>
          <w:p w14:paraId="6F9E21C7" w14:textId="51CF40EA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3302" w:type="dxa"/>
          </w:tcPr>
          <w:p w14:paraId="2082CDC6" w14:textId="3FC1EE5E" w:rsidR="00984A4C" w:rsidRPr="004070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Фильтрация только попразднество</w:t>
            </w:r>
          </w:p>
        </w:tc>
        <w:tc>
          <w:tcPr>
            <w:tcW w:w="3770" w:type="dxa"/>
          </w:tcPr>
          <w:p w14:paraId="551CEFC8" w14:textId="72F93802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5227B71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  <w:lang w:val="en-US"/>
              </w:rPr>
            </w:pPr>
          </w:p>
        </w:tc>
        <w:tc>
          <w:tcPr>
            <w:tcW w:w="591" w:type="dxa"/>
          </w:tcPr>
          <w:p w14:paraId="58A84C6A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  <w:tc>
          <w:tcPr>
            <w:tcW w:w="1654" w:type="dxa"/>
          </w:tcPr>
          <w:p w14:paraId="4B8874E5" w14:textId="77777777" w:rsidR="00984A4C" w:rsidRPr="00DD3765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red"/>
              </w:rPr>
            </w:pPr>
          </w:p>
        </w:tc>
      </w:tr>
      <w:tr w:rsidR="00984A4C" w:rsidRPr="001950FA" w14:paraId="2EB750BC" w14:textId="77777777" w:rsidTr="008D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D24CB99" w14:textId="04D71C85" w:rsidR="00984A4C" w:rsidRPr="00407065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271" w:type="dxa"/>
          </w:tcPr>
          <w:p w14:paraId="27A35D83" w14:textId="4B6DDA3B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сыропустную</w:t>
            </w:r>
          </w:p>
        </w:tc>
        <w:tc>
          <w:tcPr>
            <w:tcW w:w="709" w:type="dxa"/>
          </w:tcPr>
          <w:p w14:paraId="41473585" w14:textId="5059E0F3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708" w:type="dxa"/>
          </w:tcPr>
          <w:p w14:paraId="63DCFB5E" w14:textId="49A0FBE9" w:rsidR="00984A4C" w:rsidRPr="00407065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3302" w:type="dxa"/>
          </w:tcPr>
          <w:p w14:paraId="2FA42D00" w14:textId="3C5E8F28" w:rsid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опускается</w:t>
            </w:r>
          </w:p>
        </w:tc>
        <w:tc>
          <w:tcPr>
            <w:tcW w:w="3770" w:type="dxa"/>
          </w:tcPr>
          <w:p w14:paraId="485F2966" w14:textId="77777777" w:rsidR="00984A4C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5C40414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BDD1475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B66B83F" w14:textId="77777777" w:rsidR="00984A4C" w:rsidRPr="00F33DCD" w:rsidRDefault="00984A4C" w:rsidP="0098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984A4C" w:rsidRPr="001950FA" w14:paraId="76F0F79E" w14:textId="77777777" w:rsidTr="008D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7EEC239A" w14:textId="2317AA1D" w:rsidR="00984A4C" w:rsidRDefault="00984A4C" w:rsidP="00984A4C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271" w:type="dxa"/>
          </w:tcPr>
          <w:p w14:paraId="441ECDB2" w14:textId="5DE5DA39" w:rsidR="00984A4C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 седмицы</w:t>
            </w:r>
          </w:p>
        </w:tc>
        <w:tc>
          <w:tcPr>
            <w:tcW w:w="709" w:type="dxa"/>
          </w:tcPr>
          <w:p w14:paraId="6CC5FE27" w14:textId="55F1A5AE" w:rsidR="00984A4C" w:rsidRPr="002E48A2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08" w:type="dxa"/>
          </w:tcPr>
          <w:p w14:paraId="02B40BDE" w14:textId="15586A7A" w:rsidR="00984A4C" w:rsidRPr="00A32444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3302" w:type="dxa"/>
          </w:tcPr>
          <w:p w14:paraId="5037F420" w14:textId="1D1AFD89" w:rsidR="00984A4C" w:rsidRPr="00A342F9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1 день назад (-1) с фильтрацией без попразднества</w:t>
            </w:r>
          </w:p>
        </w:tc>
        <w:tc>
          <w:tcPr>
            <w:tcW w:w="3770" w:type="dxa"/>
          </w:tcPr>
          <w:p w14:paraId="0D9D5D7A" w14:textId="16BB422A" w:rsidR="00984A4C" w:rsidRPr="00A342F9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DayMove(-1) iscelebrating=false</w:t>
            </w:r>
          </w:p>
        </w:tc>
        <w:tc>
          <w:tcPr>
            <w:tcW w:w="508" w:type="dxa"/>
          </w:tcPr>
          <w:p w14:paraId="6917C060" w14:textId="77777777" w:rsidR="00984A4C" w:rsidRPr="00F33DCD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F3BFF69" w14:textId="77777777" w:rsidR="00984A4C" w:rsidRPr="00F33DCD" w:rsidRDefault="00984A4C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BC2457F" w14:textId="5B81A445" w:rsidR="00984A4C" w:rsidRPr="00F33DCD" w:rsidRDefault="005E0C5A" w:rsidP="00984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тение" w:history="1">
              <w:r w:rsidR="00984A4C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Сретение.7</w:t>
              </w:r>
            </w:hyperlink>
          </w:p>
        </w:tc>
      </w:tr>
    </w:tbl>
    <w:p w14:paraId="15A15FFD" w14:textId="0FB1D33C" w:rsidR="00A95288" w:rsidRDefault="00A95288" w:rsidP="00EF3017">
      <w:pPr>
        <w:pStyle w:val="2"/>
        <w:numPr>
          <w:ilvl w:val="0"/>
          <w:numId w:val="5"/>
        </w:numPr>
        <w:spacing w:before="480" w:after="360"/>
      </w:pPr>
      <w:bookmarkStart w:id="71" w:name="свтНиколаяЯпонского"/>
      <w:bookmarkEnd w:id="71"/>
      <w:r>
        <w:t>Свт. Николая Японского</w:t>
      </w:r>
    </w:p>
    <w:p w14:paraId="6AEC17B1" w14:textId="649A2923" w:rsidR="00A95288" w:rsidRDefault="00A95288" w:rsidP="00A95288">
      <w:r w:rsidRPr="00292AC4">
        <w:t xml:space="preserve">Имя файла: </w:t>
      </w:r>
      <w:r>
        <w:t>Свт. Николая Японского</w:t>
      </w:r>
      <w:r w:rsidRPr="00292AC4">
        <w:t>.xml</w:t>
      </w:r>
    </w:p>
    <w:p w14:paraId="0928FEFB" w14:textId="39FC2BD7" w:rsidR="00A95288" w:rsidRPr="00CF0F77" w:rsidRDefault="00A95288" w:rsidP="00A95288">
      <w:r>
        <w:t>Сравнение с праздником Сретения</w:t>
      </w:r>
      <w:r w:rsidR="00CF0F77">
        <w:t>, т.е. --02-15</w:t>
      </w:r>
    </w:p>
    <w:tbl>
      <w:tblPr>
        <w:tblStyle w:val="-321"/>
        <w:tblW w:w="13671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73"/>
        <w:gridCol w:w="2731"/>
        <w:gridCol w:w="567"/>
        <w:gridCol w:w="714"/>
        <w:gridCol w:w="2865"/>
        <w:gridCol w:w="3705"/>
        <w:gridCol w:w="503"/>
        <w:gridCol w:w="585"/>
        <w:gridCol w:w="1628"/>
      </w:tblGrid>
      <w:tr w:rsidR="00282A52" w:rsidRPr="001950FA" w14:paraId="21C43FBE" w14:textId="77777777" w:rsidTr="00282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3" w:type="dxa"/>
            <w:hideMark/>
          </w:tcPr>
          <w:p w14:paraId="7E55D6A3" w14:textId="77777777" w:rsidR="00282A52" w:rsidRPr="00665416" w:rsidRDefault="00282A52" w:rsidP="00282A5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731" w:type="dxa"/>
            <w:hideMark/>
          </w:tcPr>
          <w:p w14:paraId="3E181670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567" w:type="dxa"/>
            <w:hideMark/>
          </w:tcPr>
          <w:p w14:paraId="3D219DD4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714" w:type="dxa"/>
          </w:tcPr>
          <w:p w14:paraId="687686DC" w14:textId="7C8D3443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865" w:type="dxa"/>
            <w:hideMark/>
          </w:tcPr>
          <w:p w14:paraId="4DB0B15F" w14:textId="27F12072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05" w:type="dxa"/>
          </w:tcPr>
          <w:p w14:paraId="0E915DCF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3" w:type="dxa"/>
            <w:hideMark/>
          </w:tcPr>
          <w:p w14:paraId="79C88EEF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85" w:type="dxa"/>
            <w:hideMark/>
          </w:tcPr>
          <w:p w14:paraId="1E2064A2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28" w:type="dxa"/>
            <w:hideMark/>
          </w:tcPr>
          <w:p w14:paraId="5BC14D6D" w14:textId="77777777" w:rsidR="00282A52" w:rsidRPr="001950FA" w:rsidRDefault="00282A52" w:rsidP="00282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282A52" w:rsidRPr="001950FA" w14:paraId="09A87DCB" w14:textId="77777777" w:rsidTr="00282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" w:type="dxa"/>
            <w:hideMark/>
          </w:tcPr>
          <w:p w14:paraId="00CE1A25" w14:textId="77777777" w:rsidR="00282A52" w:rsidRPr="00F33DCD" w:rsidRDefault="00282A52" w:rsidP="00282A5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731" w:type="dxa"/>
          </w:tcPr>
          <w:p w14:paraId="7DCDA0CE" w14:textId="227B0A9D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567" w:type="dxa"/>
          </w:tcPr>
          <w:p w14:paraId="549EF4D9" w14:textId="35B8E03C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714" w:type="dxa"/>
          </w:tcPr>
          <w:p w14:paraId="4A5EB028" w14:textId="5A0E9B24" w:rsidR="00282A52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865" w:type="dxa"/>
          </w:tcPr>
          <w:p w14:paraId="71241181" w14:textId="763BF09D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Служба 16 февраля</w:t>
            </w:r>
          </w:p>
        </w:tc>
        <w:tc>
          <w:tcPr>
            <w:tcW w:w="3705" w:type="dxa"/>
          </w:tcPr>
          <w:p w14:paraId="0FC0788E" w14:textId="61B48313" w:rsidR="00282A52" w:rsidRPr="00282A52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--02-16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)</w:t>
            </w:r>
          </w:p>
        </w:tc>
        <w:tc>
          <w:tcPr>
            <w:tcW w:w="503" w:type="dxa"/>
          </w:tcPr>
          <w:p w14:paraId="65DD8845" w14:textId="77777777" w:rsidR="00282A52" w:rsidRPr="00F33DCD" w:rsidRDefault="00282A5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85" w:type="dxa"/>
          </w:tcPr>
          <w:p w14:paraId="7EC1B11B" w14:textId="5A0326B3" w:rsidR="00282A52" w:rsidRPr="002E48A2" w:rsidRDefault="002E48A2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1628" w:type="dxa"/>
          </w:tcPr>
          <w:p w14:paraId="67B4442E" w14:textId="161B784A" w:rsidR="00282A52" w:rsidRPr="00F33DCD" w:rsidRDefault="005E0C5A" w:rsidP="00282A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hyperlink w:anchor="сретение" w:history="1">
              <w:r w:rsidR="00282A52" w:rsidRPr="00A342F9">
                <w:rPr>
                  <w:rStyle w:val="af1"/>
                  <w:rFonts w:ascii="Calibri" w:eastAsia="Times New Roman" w:hAnsi="Calibri" w:cs="Calibri"/>
                  <w:sz w:val="16"/>
                  <w:szCs w:val="22"/>
                </w:rPr>
                <w:t>Сретение.7</w:t>
              </w:r>
            </w:hyperlink>
          </w:p>
        </w:tc>
      </w:tr>
    </w:tbl>
    <w:p w14:paraId="51B2EA93" w14:textId="1A6FAA67" w:rsidR="00F33DCD" w:rsidRDefault="00E87C0D" w:rsidP="00EF3017">
      <w:pPr>
        <w:pStyle w:val="2"/>
        <w:numPr>
          <w:ilvl w:val="0"/>
          <w:numId w:val="5"/>
        </w:numPr>
        <w:spacing w:before="480" w:after="360"/>
      </w:pPr>
      <w:r>
        <w:t xml:space="preserve">02-17. </w:t>
      </w:r>
      <w:r w:rsidR="00A91A3F">
        <w:t>Попразднество Сретения Господня</w:t>
      </w:r>
      <w:r>
        <w:t xml:space="preserve">. </w:t>
      </w:r>
    </w:p>
    <w:p w14:paraId="57DDDF6B" w14:textId="329ED632" w:rsidR="00F33DCD" w:rsidRDefault="00F33DCD" w:rsidP="00F33DCD">
      <w:r w:rsidRPr="00292AC4">
        <w:t xml:space="preserve">Имя файла: </w:t>
      </w:r>
      <w:r>
        <w:t>--</w:t>
      </w:r>
      <w:r w:rsidR="00D459F8">
        <w:t>02</w:t>
      </w:r>
      <w:r>
        <w:t>-</w:t>
      </w:r>
      <w:r w:rsidR="00D459F8">
        <w:t>1</w:t>
      </w:r>
      <w:r w:rsidR="008D2DD1">
        <w:t>7</w:t>
      </w:r>
      <w:r w:rsidRPr="00292AC4">
        <w:t>.xml</w:t>
      </w:r>
    </w:p>
    <w:p w14:paraId="1EFC26AA" w14:textId="77777777" w:rsidR="007D6CEE" w:rsidRPr="007D6CEE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A95288" w:rsidRPr="001950FA" w14:paraId="74F6D828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75D0F9CA" w14:textId="77777777" w:rsidR="00A95288" w:rsidRPr="00665416" w:rsidRDefault="00A95288" w:rsidP="00C86778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696" w:type="dxa"/>
            <w:hideMark/>
          </w:tcPr>
          <w:p w14:paraId="6D0BA621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72F1219E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3F8BCD46" w14:textId="213BFFB3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27A39E50" w14:textId="130B9CD2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AFD3CE7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70163B96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FF8E93F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2B18E430" w14:textId="77777777" w:rsidR="00A95288" w:rsidRPr="001950FA" w:rsidRDefault="00A95288" w:rsidP="00C867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0175A27D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3CCF64C0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7B58FB14" w14:textId="7538A8C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1FA52C99" w14:textId="34AD2496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79A6C112" w14:textId="60F1CD97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60820991" w14:textId="7161517A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77B5E2A7" w14:textId="63DD1008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7C51EDA" w14:textId="00B9DDA9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03D402E" w14:textId="2F418C8E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D3D3EA" w14:textId="77F28E14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09AD52A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76D01FB" w14:textId="59499C00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0BF1EF86" w14:textId="35D679F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B7EAC63" w14:textId="0011D08D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5FDC69FF" w14:textId="467A603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25A84176" w14:textId="5FC9807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2E40A22" w14:textId="5052009D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165920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09F9138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493158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F1708A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64E210B" w14:textId="41B42C9D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0E569869" w14:textId="1E459C8A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2B21BFD3" w14:textId="6F932090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6AD7FEDA" w14:textId="7A552A9F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48C8C6A9" w14:textId="30510EC6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597A2666" w14:textId="30B082E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3E1FEB33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98EDCB1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8B551F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7A4574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5F3B75F" w14:textId="35C0B93D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01CE9028" w14:textId="7DAEE49B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6C7CFD6F" w14:textId="3984FE41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1E68456C" w14:textId="3E1AC57A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1213804B" w14:textId="2416A633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112D761F" w14:textId="13F2B3F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819319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98F6B4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1285D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F8A8181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ACCF4A" w14:textId="31EA0CD1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2299114B" w14:textId="7AFA76FA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653921B1" w14:textId="75B358D7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5BCE6D06" w14:textId="7C643267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19396456" w14:textId="7BB4AEDF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0706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Фильтрация только попразднество</w:t>
            </w:r>
          </w:p>
        </w:tc>
        <w:tc>
          <w:tcPr>
            <w:tcW w:w="3770" w:type="dxa"/>
          </w:tcPr>
          <w:p w14:paraId="49CAF2F6" w14:textId="33328EAB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09D7984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EFA2F51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EF6077F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5C0BE87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355E334" w14:textId="16F30FD5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00FA1B49" w14:textId="6AA66282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0C1E0FAA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15F56762" w14:textId="77777777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028BE65C" w14:textId="784BA40D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2315" w:type="dxa"/>
          </w:tcPr>
          <w:p w14:paraId="4C110889" w14:textId="2E5A2E71" w:rsidR="00661C73" w:rsidRPr="000864DE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4815F4D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231F8DF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2254C11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BE405D6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DF389C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5743463" w14:textId="6EA47C9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260A7503" w14:textId="374D138F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7A37ACA8" w14:textId="22F43948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44E7AE8E" w14:textId="0E463AF4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07204B71" w14:textId="02F95962" w:rsidR="00661C73" w:rsidRPr="000864DE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CFAD6F5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E157BF3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940F85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84CE85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6C891E2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DA61008" w14:textId="2F128D4A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06C1B87C" w14:textId="0C3A8C40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0CF1BA7" w14:textId="3D23387C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3464AEC2" w14:textId="0B3AC098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15912132" w14:textId="67FB4EFF" w:rsidR="00EA2864" w:rsidRPr="000864DE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7BB33109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246D171D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81C7C4B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D90B08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201604EE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AE5E4C7" w14:textId="07C7E772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50866741" w14:textId="1B4A9258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4F3414F6" w14:textId="16DCF504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1C14EDDF" w14:textId="35B0530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69F648F2" w14:textId="486DEC57" w:rsidR="00EA2864" w:rsidRPr="000864DE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285949F3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476C78C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BD1F84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2EEBBA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30469E32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DDDF05B" w14:textId="5FAD9FA9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565AA8ED" w14:textId="1C4F3E30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6F0F6C14" w14:textId="2711727C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DB22F41" w14:textId="6361B79E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77CBB158" w14:textId="1904C6A7" w:rsidR="008E76CA" w:rsidRPr="000864DE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C5F69EA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36F140B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760C242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6095D22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193D57E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5CC4D6C" w14:textId="10E2A42D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19C315DB" w14:textId="36CBD58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6C2A426E" w14:textId="44CBF55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C4367EE" w14:textId="5F8FB4CA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30F6D394" w14:textId="395A91F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 и Триодью. Фильтрация – только попразднество</w:t>
            </w:r>
          </w:p>
        </w:tc>
        <w:tc>
          <w:tcPr>
            <w:tcW w:w="3770" w:type="dxa"/>
          </w:tcPr>
          <w:p w14:paraId="081F9E80" w14:textId="629F13B0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40103DC9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A1F2515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7DE6109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88F1AF6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1F28037" w14:textId="71D5E82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0F2D97F9" w14:textId="1CF7EE5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632BE4B3" w14:textId="6E7E74E9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25F19E8A" w14:textId="04580689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415BE31C" w14:textId="5E7D303A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Фильтрация – только попразднество</w:t>
            </w:r>
          </w:p>
        </w:tc>
        <w:tc>
          <w:tcPr>
            <w:tcW w:w="3770" w:type="dxa"/>
          </w:tcPr>
          <w:p w14:paraId="7D246DE1" w14:textId="03B0131D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7998403A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0E4FC1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BA6C98E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6A9164D6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3B800B7" w14:textId="4814FD7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2500529C" w14:textId="1EFE8148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186DF441" w14:textId="24B27CA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4D402353" w14:textId="6E64CFCF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30980C75" w14:textId="2C851A6F" w:rsidR="00100EC1" w:rsidRPr="008E76CA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422AE28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1802393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BE19F96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9B40785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A1DC8E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E2279B" w14:textId="549F800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0B165302" w14:textId="1BF421B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727B2434" w14:textId="7FBEAAB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7928CCBB" w14:textId="50A83FFE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D432D3A" w14:textId="61ABC385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052AD753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793490B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866062F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D081517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151FE64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182B092" w14:textId="79255770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4DBC9E11" w14:textId="2D83CED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5808C186" w14:textId="34A3B67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62F5193B" w14:textId="079B1C2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6FD5C752" w14:textId="64944E8C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774C7B4A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4C22B24E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A1F2DE1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92FFEE2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B68DC2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91418FB" w14:textId="5A3B9CD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430F42BB" w14:textId="7526C3D4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3B7FC8D7" w14:textId="6B3397D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3048AFD5" w14:textId="3556299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6F8E3C0B" w14:textId="45866F21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3EA25EA4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615A21A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6F8A83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C595D9A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3CDBE15B" w14:textId="0C4C030F" w:rsidR="007D6CEE" w:rsidRDefault="007D6CEE" w:rsidP="00EF3017">
      <w:pPr>
        <w:pStyle w:val="2"/>
        <w:numPr>
          <w:ilvl w:val="0"/>
          <w:numId w:val="5"/>
        </w:numPr>
        <w:spacing w:before="480" w:after="360"/>
      </w:pPr>
      <w:r>
        <w:t xml:space="preserve">02-18. Попразднество Сретения Господня. </w:t>
      </w:r>
    </w:p>
    <w:p w14:paraId="5A61230B" w14:textId="72F8B94A" w:rsidR="007D6CEE" w:rsidRDefault="007D6CEE" w:rsidP="007D6CEE">
      <w:r w:rsidRPr="00292AC4">
        <w:t xml:space="preserve">Имя файла: </w:t>
      </w:r>
      <w:r>
        <w:t>--02-18</w:t>
      </w:r>
      <w:r w:rsidRPr="00292AC4">
        <w:t>.xml</w:t>
      </w:r>
    </w:p>
    <w:p w14:paraId="712D2FC7" w14:textId="77777777" w:rsidR="007D6CEE" w:rsidRPr="007D6CEE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4EDC514C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5B8A45AB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629FA7C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21F57F40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621F85ED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6E61C078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3721A099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201AE1B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425275BC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07B8CFA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067F695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527C1D3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1143A71A" w14:textId="27AC66C9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6B6E5634" w14:textId="6160E1C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02EDE6DB" w14:textId="09760C4A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7BBE0AA4" w14:textId="5CC3AE3F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4AB206E" w14:textId="5FE9F628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407E743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6E3FE43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423A50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2804EFF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0F92058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2696" w:type="dxa"/>
          </w:tcPr>
          <w:p w14:paraId="505AC5D5" w14:textId="3ADE0070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45644B81" w14:textId="71C39B5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33B16683" w14:textId="782AF32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37B6707B" w14:textId="22BE1E85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D05DDB2" w14:textId="72A58C96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516ECA7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B81873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32D9DA1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0324310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077E08D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71EE7608" w14:textId="500B82E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643317ED" w14:textId="64A9469C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1729C53A" w14:textId="4D06AA1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38800BA7" w14:textId="13B7D88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234BC762" w14:textId="0EFB4270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2D2CB98B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7D6D327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76F47D8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3203B8A3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E79308F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2A48AA15" w14:textId="3B70AFBF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40B1A0B9" w14:textId="6D12F898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796FC2C7" w14:textId="0BD7C0A1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4F9049DF" w14:textId="6F05990E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D6EDA55" w14:textId="44CDB39C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0BAE56A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CFFFB23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3522935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B8BBDA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7A3E9E6" w14:textId="6CBDD383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66510FA4" w14:textId="4968333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4ED206C8" w14:textId="3D818ABD" w:rsidR="00661C73" w:rsidRPr="007F558C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6A5AF853" w14:textId="2DB4529F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3EF587E8" w14:textId="5C5E890B" w:rsidR="00661C73" w:rsidRDefault="001B0F0C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6C6B9D81" w14:textId="31BC47AF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7864FF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6B71C3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9C311B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1A74B2C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BF8988E" w14:textId="49FB9CE4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3B016FAE" w14:textId="3962173B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032213C5" w14:textId="77777777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  <w:p w14:paraId="412635DC" w14:textId="77777777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845" w:type="dxa"/>
          </w:tcPr>
          <w:p w14:paraId="71ED15FB" w14:textId="4D5D1E2B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661C73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2034 </w:t>
            </w:r>
          </w:p>
        </w:tc>
        <w:tc>
          <w:tcPr>
            <w:tcW w:w="2315" w:type="dxa"/>
          </w:tcPr>
          <w:p w14:paraId="2F712EF4" w14:textId="7E1E4D28" w:rsidR="00661C73" w:rsidRDefault="00B73AFF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2423085B" w14:textId="6B82EFDD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6F0449FF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297ABA8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FA114C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0C5CB40C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C10975" w14:textId="762B7984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1D949EE1" w14:textId="7CE1C073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699FDB41" w14:textId="7BA0F396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34AB2B53" w14:textId="68ADAC6A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25A9D969" w14:textId="5B73EB7A" w:rsidR="00661C73" w:rsidRPr="000864DE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000644D9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B8BF90D" w14:textId="77777777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DE0E64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DAC8F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7A2CB10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D1B491A" w14:textId="1F90898D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3AD01993" w14:textId="6DAF1174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C71FFE8" w14:textId="703D894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1C734984" w14:textId="03C81F45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0DD80574" w14:textId="36501B8C" w:rsidR="00EA2864" w:rsidRPr="000864DE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355E4F8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013DCFEB" w14:textId="77777777" w:rsidR="00EA2864" w:rsidRPr="00661C73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B5E2B56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6B1483A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137FEF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367A54" w14:textId="1C3D75B2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21FF939A" w14:textId="0B65F68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64CE3F6E" w14:textId="61AF1AFD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5764450D" w14:textId="15AB517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3CB9DD0A" w14:textId="68616892" w:rsidR="00EA2864" w:rsidRPr="000864DE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41618FE4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6D9EDB3" w14:textId="77777777" w:rsidR="00EA2864" w:rsidRPr="00661C73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180DDFF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D13DAD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62954CCE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1D2DAC" w14:textId="50A3C95B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216DF2F5" w14:textId="13C6C40C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120E61D2" w14:textId="4B5BAA65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4CCB6D56" w14:textId="16A4BAB6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332E50FD" w14:textId="1549753C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12E5BE19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12BA83CD" w14:textId="77777777" w:rsidR="008E76CA" w:rsidRPr="00661C73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85F043A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031D3C1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08A1367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5092A2E" w14:textId="0A3F434E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7BA4270F" w14:textId="3805C108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637B707E" w14:textId="4FCB2480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11979055" w14:textId="3F441F1D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7E88B855" w14:textId="1BE8ADF5" w:rsidR="008E76CA" w:rsidRPr="000864DE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E14A291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8AD8119" w14:textId="77777777" w:rsidR="008E76CA" w:rsidRPr="00661C73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3E6F8E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D4A5B66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8C7E4A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30D9C63" w14:textId="0979677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7C3568C3" w14:textId="1183D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28010923" w14:textId="0995934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4AC846C6" w14:textId="4A4027FE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00500994" w14:textId="2A69170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 и Триодью. Фильтрация – только попразднество</w:t>
            </w:r>
          </w:p>
        </w:tc>
        <w:tc>
          <w:tcPr>
            <w:tcW w:w="3770" w:type="dxa"/>
          </w:tcPr>
          <w:p w14:paraId="198C189B" w14:textId="1CA5D1B2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2E98C1BC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54D1FD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ACA952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19F94B7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269C0E9" w14:textId="238E99A9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3E1A956B" w14:textId="30A9AE4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1CE2FD7E" w14:textId="7890ABD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4B239986" w14:textId="611E53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2FC57FD9" w14:textId="71B35535" w:rsidR="00100EC1" w:rsidRPr="008E76CA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Фильтрация – только попразднество</w:t>
            </w:r>
          </w:p>
        </w:tc>
        <w:tc>
          <w:tcPr>
            <w:tcW w:w="3770" w:type="dxa"/>
          </w:tcPr>
          <w:p w14:paraId="46C67D53" w14:textId="07D8B8C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47C2BCA8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4CC5B44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ED5F832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89F511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A587218" w14:textId="06BB1147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5E1DE6AC" w14:textId="5192857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3C273A2A" w14:textId="7D171AA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47EF2364" w14:textId="7A66F64C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3C2D8DC4" w14:textId="7A9B074F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AA47B42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31971C3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22E1711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D3796C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40C3DA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126A34" w14:textId="70D9E54E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7F81029C" w14:textId="723EC64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134E23F2" w14:textId="6D48EBF4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37C5A566" w14:textId="2190D3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34671385" w14:textId="4C20B35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7164AA82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3DEE2B39" w14:textId="77777777" w:rsidR="00100EC1" w:rsidRPr="00661C73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4FCF60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7787AD0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79D8CC29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4B3877A" w14:textId="38D36D1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46610C31" w14:textId="220E037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141D8879" w14:textId="0EA8F2AF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4C09472C" w14:textId="0272EB5C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1AFC4C30" w14:textId="0DBBDC5A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C0381D0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0D97E122" w14:textId="77777777" w:rsidR="00100EC1" w:rsidRPr="00661C73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6A47D4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F67529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BDC8D13" w14:textId="28FCCB74" w:rsidR="007D6CEE" w:rsidRDefault="007D6CEE" w:rsidP="00EF3017">
      <w:pPr>
        <w:pStyle w:val="2"/>
        <w:numPr>
          <w:ilvl w:val="0"/>
          <w:numId w:val="5"/>
        </w:numPr>
        <w:spacing w:before="480" w:after="360"/>
      </w:pPr>
      <w:r>
        <w:t xml:space="preserve">02-19. Попразднество Сретения Господня. </w:t>
      </w:r>
    </w:p>
    <w:p w14:paraId="371CF290" w14:textId="1A555582" w:rsidR="007D6CEE" w:rsidRDefault="007D6CEE" w:rsidP="007D6CEE">
      <w:r w:rsidRPr="00292AC4">
        <w:t xml:space="preserve">Имя файла: </w:t>
      </w:r>
      <w:r>
        <w:t>--02-19</w:t>
      </w:r>
      <w:r w:rsidRPr="00292AC4">
        <w:t>.xml</w:t>
      </w:r>
    </w:p>
    <w:p w14:paraId="56BE2A60" w14:textId="586C9005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2555F954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C923DED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696" w:type="dxa"/>
            <w:hideMark/>
          </w:tcPr>
          <w:p w14:paraId="415E8F1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63A4C8C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3B6C56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55BF846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2F46BBD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7A19DF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1E37068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4001EFB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02102" w:rsidRPr="001950FA" w14:paraId="434E4EDD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E4AC7AE" w14:textId="77777777" w:rsidR="00102102" w:rsidRPr="00F33DCD" w:rsidRDefault="00102102" w:rsidP="0010210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45DB58F2" w14:textId="0E961392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0AF003C6" w14:textId="0461F5B1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34CD7DD3" w14:textId="3D1B348F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4A60D8A6" w14:textId="673F4931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0643FB6" w14:textId="366F8889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20ECCFB5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37E91B23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4C2E16A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E2068E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E344655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267B00C0" w14:textId="07771A5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7D87F5E" w14:textId="7F3AF3B1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279B2D24" w14:textId="13A3B6F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071F7873" w14:textId="0AAE669E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5D5C9A5C" w14:textId="5FA362CF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49A994F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9F83606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23D8B93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60A6432E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C666D31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1077DEE0" w14:textId="1E93F9EE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61ADE455" w14:textId="2DE7EA2A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671D6A1E" w14:textId="350F2AC5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6E7CE78C" w14:textId="21E8956B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8CBE038" w14:textId="72B8F92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0658FA5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3449BD5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A1B33F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A61A20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56C267B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010D36AC" w14:textId="22BC21C8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72F70CDE" w14:textId="2668C95A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0AB59D2F" w14:textId="1D01576A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745BCEBD" w14:textId="57834F8E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117317C" w14:textId="638FD074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1D2093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1B91C9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589968E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79661937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DE60AED" w14:textId="61AF99E4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4D3DEF14" w14:textId="28AF9805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5C09A8F5" w14:textId="7367C9A3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79A39EE9" w14:textId="6FAF598A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15143DAB" w14:textId="350AEF8E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48E87B0" w14:textId="7F94EE21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2AF8381E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F8D8DD3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4869099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FF9FAAB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62D9405" w14:textId="57EADB9B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3D9458DC" w14:textId="67F7A67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7F21CFFA" w14:textId="22B934CA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4F34A4C7" w14:textId="362AE6E6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31A242FB" w14:textId="26E8E444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8F0651C" w14:textId="4F89CEF5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963B96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1CCF3F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B850A1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0D30B841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D52D4B" w14:textId="65EC1B4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34377914" w14:textId="2DDFD18E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4F2CBE25" w14:textId="7E770F1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02876F08" w14:textId="388B1C1B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20BB345D" w14:textId="50E5FCC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48D49EF1" w14:textId="221F2B65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1FE25526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8E9653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CDD346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595DFA97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3B10D3" w14:textId="4F1D0564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17011219" w14:textId="2764AFB6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1F1FF957" w14:textId="5CB59F8C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28AD312F" w14:textId="3EB6B42C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1744A2DB" w14:textId="6A2F7002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F2869AD" w14:textId="38E8FA1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0C6ADB9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A768C69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0F59B92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7A9759F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0B63956" w14:textId="4B1229BB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79C2747A" w14:textId="1C221488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33FB5D2A" w14:textId="627A5522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4D31DD03" w14:textId="0A20EE3E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0CF8A43E" w14:textId="098924E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39C1A46F" w14:textId="77777777" w:rsidR="00EA2864" w:rsidRP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54CDFBDB" w14:textId="77777777" w:rsidR="00EA2864" w:rsidRP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D43EFF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25A277B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42A7E1CA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352C575" w14:textId="413C8304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596E00E7" w14:textId="497B0E30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6C25913B" w14:textId="10DC2A32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7841732D" w14:textId="694B8313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01EC712C" w14:textId="114922D1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6BE6725" w14:textId="3DC972E2" w:rsidR="008E76CA" w:rsidRPr="00EA286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3187DF32" w14:textId="77777777" w:rsidR="008E76CA" w:rsidRPr="00EA286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48A4918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82305F3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7CBBB952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88DDACE" w14:textId="1095F60F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25101037" w14:textId="640D60CF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744ADFB9" w14:textId="7047CA5A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7775C2ED" w14:textId="0D2AC0C8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7BC3EEB6" w14:textId="7417F548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26A9BC9F" w14:textId="77777777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58B5E704" w14:textId="77777777" w:rsidR="008E76CA" w:rsidRPr="00EA286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56C7AB0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DABA3E7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B90AE2B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9AF668" w14:textId="3B16C8C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30EBB798" w14:textId="7421B370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5DEF0474" w14:textId="4BEDC98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358AD15C" w14:textId="7C58DAA4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298E9848" w14:textId="695E9DBF" w:rsidR="00100EC1" w:rsidRPr="000864DE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E74BE2C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3FB08AC8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2C8EA9A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0DD0EE2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5141C743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E442AF9" w14:textId="6433E395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08315D17" w14:textId="35AEBB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68CCEB88" w14:textId="0B6E08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1874B8BE" w14:textId="1738280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50E01FEC" w14:textId="2FCCD79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8E76C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Соединение с воскресной службой и Триодью. Фильтрация – только попразднество</w:t>
            </w:r>
          </w:p>
        </w:tc>
        <w:tc>
          <w:tcPr>
            <w:tcW w:w="3770" w:type="dxa"/>
          </w:tcPr>
          <w:p w14:paraId="413584D7" w14:textId="6077D05D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3D35F95B" w14:textId="77777777" w:rsidR="00100EC1" w:rsidRPr="00EA286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AABFC50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2FB6441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3C89FAEC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128F450" w14:textId="2732808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1B31609B" w14:textId="577A49C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5053CEFC" w14:textId="096C7B96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3A387320" w14:textId="21CDD06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2A55F0E" w14:textId="2AE1DDD7" w:rsidR="00100EC1" w:rsidRPr="008E76CA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D3C5A0D" w14:textId="360838DA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F5786E1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BDE3DA0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7EF25CD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EA9C23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5A9348E" w14:textId="28BC0E3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1751E86E" w14:textId="517AF20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3C4E8A52" w14:textId="74A4F04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2C1D34C5" w14:textId="76A1E06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777E4041" w14:textId="27A6605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417403E3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1AC5E220" w14:textId="77777777" w:rsidR="00100EC1" w:rsidRPr="00EA286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480A41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24D91B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392C2E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5783EF1" w14:textId="50E8311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61137452" w14:textId="76B1418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426266A6" w14:textId="092C055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5408C79E" w14:textId="78D62CC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6FDEE604" w14:textId="4B80BB6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0EC1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обычное правило</w:t>
            </w:r>
          </w:p>
        </w:tc>
        <w:tc>
          <w:tcPr>
            <w:tcW w:w="3770" w:type="dxa"/>
          </w:tcPr>
          <w:p w14:paraId="552B1DB0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721EDB0D" w14:textId="77777777" w:rsidR="00100EC1" w:rsidRPr="00EA286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4C67411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C5F6AD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4E877D4" w14:textId="2EEC3D96" w:rsidR="007D6CEE" w:rsidRDefault="007D6CEE" w:rsidP="00EF3017">
      <w:pPr>
        <w:pStyle w:val="2"/>
        <w:numPr>
          <w:ilvl w:val="0"/>
          <w:numId w:val="5"/>
        </w:numPr>
        <w:spacing w:before="480" w:after="360"/>
      </w:pPr>
      <w:r>
        <w:t xml:space="preserve">02-20. Попразднество Сретения Господня. </w:t>
      </w:r>
    </w:p>
    <w:p w14:paraId="3549C39A" w14:textId="57DE0647" w:rsidR="007D6CEE" w:rsidRDefault="007D6CEE" w:rsidP="007D6CEE">
      <w:r w:rsidRPr="00292AC4">
        <w:t xml:space="preserve">Имя файла: </w:t>
      </w:r>
      <w:r>
        <w:t>--02-20</w:t>
      </w:r>
      <w:r w:rsidRPr="00292AC4">
        <w:t>.xml</w:t>
      </w:r>
    </w:p>
    <w:p w14:paraId="7BA3B24C" w14:textId="51FC0C03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Ind w:w="15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3E340394" w14:textId="77777777" w:rsidTr="008E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69E1BEA3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145B6F4D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12C988A9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588C6AE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1DEDD98A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48BF50C2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6E8A033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3FA9F53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7630838F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102102" w:rsidRPr="001950FA" w14:paraId="57A6128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C7A1DB4" w14:textId="77777777" w:rsidR="00102102" w:rsidRPr="00F33DCD" w:rsidRDefault="00102102" w:rsidP="00102102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23D27389" w14:textId="704DB716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5BA70D09" w14:textId="6EAFFA35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32ABE9F0" w14:textId="4E19B696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083A6399" w14:textId="701EA389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30B9C07" w14:textId="306B0F43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2F6DA245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BF6EFDC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B5C86A3" w14:textId="77777777" w:rsidR="00102102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75BB24E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2098EF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1297D9E6" w14:textId="21060672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668F148F" w14:textId="7F320340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1A14A125" w14:textId="3CB3A529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2476D133" w14:textId="52D3F9E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7D445350" w14:textId="2927BF62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13D1056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EA878D9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0311339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2078345A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782CE44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602FD899" w14:textId="26BCE76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269553E1" w14:textId="3806FD37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49BFA09A" w14:textId="7F2CFECB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578100D2" w14:textId="7C37AD73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B096011" w14:textId="7F0610C8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01B7359C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C905572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82AE3F5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3A8B0D85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E7D2E65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4</w:t>
            </w:r>
          </w:p>
        </w:tc>
        <w:tc>
          <w:tcPr>
            <w:tcW w:w="2696" w:type="dxa"/>
          </w:tcPr>
          <w:p w14:paraId="6369C064" w14:textId="69CE7431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6B06A527" w14:textId="304C6693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78FAA76D" w14:textId="7E07E90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42F5EDEB" w14:textId="108359EF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FB52ACF" w14:textId="1A1DD5B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4382A42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49B9DE8C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A9B8004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509A3C9C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9D53F45" w14:textId="370A6E10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34E92298" w14:textId="262D2F9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6EE0E39A" w14:textId="2E8743D1" w:rsidR="00661C73" w:rsidRPr="00744210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4488889A" w14:textId="164176DB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44ED46F3" w14:textId="68795F70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5DC7AB4C" w14:textId="134F2827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0036657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D79E861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8D4A3BC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EB61351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461F77" w14:textId="17947C0C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293200FB" w14:textId="3667A01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7E5C749F" w14:textId="40747F7F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3BF2F6FE" w14:textId="504C0460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72FA323B" w14:textId="0F50BD88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365F7F9" w14:textId="2783B80A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9E6CCB7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264890B4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E4058F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260EE228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E7049F2" w14:textId="296AC07C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44D1B230" w14:textId="7F671136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3BADBD25" w14:textId="300C3F5A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133E08E3" w14:textId="60E7278D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4DE7BB24" w14:textId="367DAA5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E032347" w14:textId="0DFCDBEC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696D3468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1D805CEA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0793C65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6C2123C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BAD759" w14:textId="733395F4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2FE42422" w14:textId="1D0C95F9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5E4B0C09" w14:textId="06E22D54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00198D64" w14:textId="2DF1A803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6F51D9D1" w14:textId="2AC75348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21E1260" w14:textId="3BD2C2FB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6B3C04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8E3F74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C921AF5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4372316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AA49451" w14:textId="0EDE5E57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696" w:type="dxa"/>
          </w:tcPr>
          <w:p w14:paraId="26DAC77C" w14:textId="796E843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3223B4A4" w14:textId="1FD28D6B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1ED5D431" w14:textId="6B880322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0C3A22C3" w14:textId="23DB4A75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2D5446D7" w14:textId="2EC42C11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52E8232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344574B5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79B1499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5E6F31CF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CC701E6" w14:textId="302237AF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79A0E1DE" w14:textId="2BBF03C6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2C05F1AB" w14:textId="5A009C8B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7B14F5E0" w14:textId="648263A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6E297A86" w14:textId="7934D6E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84E531A" w14:textId="7B2442D6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FD6DFFD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15BDB0D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BEF8286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153B8365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FE8C4A0" w14:textId="70F43ECE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2FCC06FE" w14:textId="57F9E257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41350215" w14:textId="286D15A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99DC83B" w14:textId="7BE4464F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251748CA" w14:textId="5DBA3ED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950408F" w14:textId="4D0A3E36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66C952E3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47DBD5C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6D645AA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8FCB838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5570E2B" w14:textId="769D8994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27C78640" w14:textId="14B3DD3E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2C761E31" w14:textId="533B4B5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4A710894" w14:textId="24C6552C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6D62FA3E" w14:textId="67536C2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09270C9F" w14:textId="0D52B0B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3A1BD90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9627E6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298BFA4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488A6A99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7516878" w14:textId="7F8A5865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592183CE" w14:textId="796E1C9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75CA6939" w14:textId="104CB20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7133A56B" w14:textId="6956FEF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655DE17F" w14:textId="647CCA70" w:rsidR="00100EC1" w:rsidRPr="000864DE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</w:pPr>
            <w:r w:rsidRPr="000864DE">
              <w:rPr>
                <w:rFonts w:ascii="Calibri" w:eastAsia="Times New Roman" w:hAnsi="Calibri" w:cs="Calibri"/>
                <w:i/>
                <w:color w:val="auto"/>
                <w:sz w:val="16"/>
                <w:szCs w:val="22"/>
              </w:rPr>
              <w:t>Соединение с Триодью (обычное правило)</w:t>
            </w:r>
          </w:p>
        </w:tc>
        <w:tc>
          <w:tcPr>
            <w:tcW w:w="3770" w:type="dxa"/>
          </w:tcPr>
          <w:p w14:paraId="5DA0A711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08" w:type="dxa"/>
          </w:tcPr>
          <w:p w14:paraId="77362086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28A9D5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AC37C75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96D3BED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DD550EF" w14:textId="2D4E9FD0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4B8EA66F" w14:textId="3C55AFAD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3A93C059" w14:textId="3E4153C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5146EFDF" w14:textId="6B3770D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296D1A2D" w14:textId="48F03AB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5991F3DB" w14:textId="4308BC2B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F450BA6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6DCB925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CB7921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3A9AC40" w14:textId="77777777" w:rsidTr="008E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32320CF" w14:textId="4DCAE7AB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05AE90BA" w14:textId="7C26737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14F2D5C9" w14:textId="6A29A9F3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43004BEC" w14:textId="5B69AECF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7D6D76A5" w14:textId="4E8051BC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B6D96F1" w14:textId="2BCC701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66449741" w14:textId="77777777" w:rsidR="00100EC1" w:rsidRP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06B949E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A3162D6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453124D6" w14:textId="77777777" w:rsidTr="008E7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75DB8BA" w14:textId="32C7E65B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6184ABB5" w14:textId="39DCF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39BC2D93" w14:textId="6CB650B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032D2CAF" w14:textId="2943F52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7717E59A" w14:textId="5E97415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6AD02F58" w14:textId="7777777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4FB53130" w14:textId="77777777" w:rsidR="00100EC1" w:rsidRP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52CDFC4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591608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0463A4EE" w14:textId="3110FDC5" w:rsidR="007D6CEE" w:rsidRDefault="007D6CEE" w:rsidP="00EF3017">
      <w:pPr>
        <w:pStyle w:val="2"/>
        <w:numPr>
          <w:ilvl w:val="0"/>
          <w:numId w:val="5"/>
        </w:numPr>
        <w:spacing w:before="480" w:after="360"/>
      </w:pPr>
      <w:r>
        <w:t xml:space="preserve">02-21. Попразднество Сретения Господня. </w:t>
      </w:r>
    </w:p>
    <w:p w14:paraId="7DBADF47" w14:textId="4D65B96A" w:rsidR="007D6CEE" w:rsidRDefault="007D6CEE" w:rsidP="007D6CEE">
      <w:r w:rsidRPr="00292AC4">
        <w:t xml:space="preserve">Имя файла: </w:t>
      </w:r>
      <w:r>
        <w:t>--02-21</w:t>
      </w:r>
      <w:r w:rsidRPr="00292AC4">
        <w:t>.xml</w:t>
      </w:r>
    </w:p>
    <w:p w14:paraId="5286E7AE" w14:textId="1C72E5B0" w:rsidR="007D6CEE" w:rsidRPr="00292AC4" w:rsidRDefault="007D6CEE" w:rsidP="007D6CEE">
      <w:r>
        <w:t>Условие ставим для самого праздника Сретения, т.е. --02-15</w:t>
      </w:r>
    </w:p>
    <w:tbl>
      <w:tblPr>
        <w:tblStyle w:val="-321"/>
        <w:tblW w:w="13971" w:type="dxa"/>
        <w:tblLayout w:type="fixed"/>
        <w:tblLook w:val="04A0" w:firstRow="1" w:lastRow="0" w:firstColumn="1" w:lastColumn="0" w:noHBand="0" w:noVBand="1"/>
      </w:tblPr>
      <w:tblGrid>
        <w:gridCol w:w="458"/>
        <w:gridCol w:w="2696"/>
        <w:gridCol w:w="1134"/>
        <w:gridCol w:w="845"/>
        <w:gridCol w:w="2315"/>
        <w:gridCol w:w="3770"/>
        <w:gridCol w:w="508"/>
        <w:gridCol w:w="591"/>
        <w:gridCol w:w="1654"/>
      </w:tblGrid>
      <w:tr w:rsidR="007D6CEE" w:rsidRPr="001950FA" w14:paraId="6284E5D1" w14:textId="77777777" w:rsidTr="00EA2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8" w:type="dxa"/>
            <w:hideMark/>
          </w:tcPr>
          <w:p w14:paraId="05149611" w14:textId="77777777" w:rsidR="007D6CEE" w:rsidRPr="00665416" w:rsidRDefault="007D6CEE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696" w:type="dxa"/>
            <w:hideMark/>
          </w:tcPr>
          <w:p w14:paraId="01CDB39E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1134" w:type="dxa"/>
            <w:hideMark/>
          </w:tcPr>
          <w:p w14:paraId="4B7052AB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2F2052A6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060F83B3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1C3C11E4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47872395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591" w:type="dxa"/>
            <w:hideMark/>
          </w:tcPr>
          <w:p w14:paraId="266CD71C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654" w:type="dxa"/>
            <w:hideMark/>
          </w:tcPr>
          <w:p w14:paraId="388507B1" w14:textId="77777777" w:rsidR="007D6CEE" w:rsidRPr="001950FA" w:rsidRDefault="007D6CEE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7D6CEE" w:rsidRPr="001950FA" w14:paraId="6C37E53F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F717EEF" w14:textId="77777777" w:rsidR="007D6CEE" w:rsidRPr="00F33DCD" w:rsidRDefault="007D6CEE" w:rsidP="007D6CEE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696" w:type="dxa"/>
          </w:tcPr>
          <w:p w14:paraId="601F61E7" w14:textId="5443501D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1134" w:type="dxa"/>
          </w:tcPr>
          <w:p w14:paraId="2EFBB4E9" w14:textId="0BBE0B60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095807E5" w14:textId="2126F036" w:rsidR="007D6CEE" w:rsidRPr="00F33DCD" w:rsidRDefault="00102102" w:rsidP="0010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02102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113386FB" w14:textId="14C70C83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0CDF3CD" w14:textId="7C98F370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80E9DD1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63C94A6B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C38DB0A" w14:textId="77777777" w:rsidR="007D6CEE" w:rsidRPr="00F33DCD" w:rsidRDefault="007D6CEE" w:rsidP="007D6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5AD171FF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762A131" w14:textId="77777777" w:rsidR="00744210" w:rsidRPr="00F33DCD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696" w:type="dxa"/>
          </w:tcPr>
          <w:p w14:paraId="5DCE9FA7" w14:textId="350046C3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сыропустную</w:t>
            </w:r>
          </w:p>
        </w:tc>
        <w:tc>
          <w:tcPr>
            <w:tcW w:w="1134" w:type="dxa"/>
          </w:tcPr>
          <w:p w14:paraId="5ACFB51D" w14:textId="66A7791C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6D640581" w14:textId="41DE11F2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31341C40" w14:textId="7F634488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72C9CCA" w14:textId="1E490A86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587CD8B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05E53760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58A043D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1BC3ECB6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00F3BAC" w14:textId="77777777" w:rsidR="00744210" w:rsidRPr="00D459F8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696" w:type="dxa"/>
          </w:tcPr>
          <w:p w14:paraId="53710EDF" w14:textId="11864478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сыропустной недели</w:t>
            </w:r>
          </w:p>
        </w:tc>
        <w:tc>
          <w:tcPr>
            <w:tcW w:w="1134" w:type="dxa"/>
          </w:tcPr>
          <w:p w14:paraId="3354759A" w14:textId="542CDDAD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4A3060B3" w14:textId="0C20AD64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3CFA7F01" w14:textId="5FA44163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70E72A3E" w14:textId="3B6D53D9" w:rsidR="00744210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6F4C8767" w14:textId="77777777" w:rsidR="00744210" w:rsidRPr="00D459F8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5F3766C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812FEC0" w14:textId="77777777" w:rsidR="00744210" w:rsidRPr="00F33DCD" w:rsidRDefault="00744210" w:rsidP="00744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744210" w:rsidRPr="001950FA" w14:paraId="451BD56A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65CB73E" w14:textId="77777777" w:rsidR="00744210" w:rsidRDefault="00744210" w:rsidP="00744210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696" w:type="dxa"/>
          </w:tcPr>
          <w:p w14:paraId="6DEE970B" w14:textId="5DD3BFAE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сыропустной недели</w:t>
            </w:r>
          </w:p>
        </w:tc>
        <w:tc>
          <w:tcPr>
            <w:tcW w:w="1134" w:type="dxa"/>
          </w:tcPr>
          <w:p w14:paraId="752572CF" w14:textId="392FAD72" w:rsidR="00744210" w:rsidRPr="009910D5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 w:rsidRPr="00744210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</w:tc>
        <w:tc>
          <w:tcPr>
            <w:tcW w:w="845" w:type="dxa"/>
          </w:tcPr>
          <w:p w14:paraId="38B26C1B" w14:textId="724834A5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</w:tc>
        <w:tc>
          <w:tcPr>
            <w:tcW w:w="2315" w:type="dxa"/>
          </w:tcPr>
          <w:p w14:paraId="2FEA19DB" w14:textId="7F9BCFEC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2EEBC6D" w14:textId="17849223" w:rsidR="00744210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BBF8194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5CDAFEC1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86C12D8" w14:textId="77777777" w:rsidR="00744210" w:rsidRPr="00F33DCD" w:rsidRDefault="00744210" w:rsidP="00744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43CC4E63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BE6D0AD" w14:textId="0FE81086" w:rsidR="00661C73" w:rsidRPr="00605C94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5</w:t>
            </w:r>
          </w:p>
        </w:tc>
        <w:tc>
          <w:tcPr>
            <w:tcW w:w="2696" w:type="dxa"/>
          </w:tcPr>
          <w:p w14:paraId="50E0593C" w14:textId="135157FC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сыропустной недели</w:t>
            </w:r>
          </w:p>
        </w:tc>
        <w:tc>
          <w:tcPr>
            <w:tcW w:w="1134" w:type="dxa"/>
          </w:tcPr>
          <w:p w14:paraId="49CC2B36" w14:textId="1632665C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-52</w:t>
            </w:r>
          </w:p>
        </w:tc>
        <w:tc>
          <w:tcPr>
            <w:tcW w:w="845" w:type="dxa"/>
          </w:tcPr>
          <w:p w14:paraId="38A29D58" w14:textId="1E83D1D3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</w:tc>
        <w:tc>
          <w:tcPr>
            <w:tcW w:w="2315" w:type="dxa"/>
          </w:tcPr>
          <w:p w14:paraId="517B13EE" w14:textId="1ADED9D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79B87EEE" w14:textId="7258A569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35EA58C3" w14:textId="77777777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A5C04AE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72C913B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1D94EBBF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7237D916" w14:textId="7524C365" w:rsidR="00661C73" w:rsidRP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696" w:type="dxa"/>
          </w:tcPr>
          <w:p w14:paraId="63900744" w14:textId="43C1AC5D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сыропустной недели</w:t>
            </w:r>
          </w:p>
        </w:tc>
        <w:tc>
          <w:tcPr>
            <w:tcW w:w="1134" w:type="dxa"/>
          </w:tcPr>
          <w:p w14:paraId="2773B9A9" w14:textId="71B49AF8" w:rsidR="00661C73" w:rsidRP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1DA648D6" w14:textId="1F159698" w:rsidR="00661C73" w:rsidRPr="00A3244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0F44F550" w14:textId="7E8F6AC1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383C10C" w14:textId="5EFF7775" w:rsidR="00661C73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091D209" w14:textId="77777777" w:rsidR="00661C73" w:rsidRPr="00605C94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5337399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1E65D45" w14:textId="77777777" w:rsidR="00661C73" w:rsidRPr="00F33DCD" w:rsidRDefault="00661C73" w:rsidP="00661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661C73" w:rsidRPr="001950FA" w14:paraId="6790E0E2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F03521E" w14:textId="3C101BEA" w:rsidR="00661C73" w:rsidRDefault="00661C73" w:rsidP="00661C73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696" w:type="dxa"/>
          </w:tcPr>
          <w:p w14:paraId="1D7222E4" w14:textId="4687324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сыропустной недели</w:t>
            </w:r>
          </w:p>
        </w:tc>
        <w:tc>
          <w:tcPr>
            <w:tcW w:w="1134" w:type="dxa"/>
          </w:tcPr>
          <w:p w14:paraId="3EB13E13" w14:textId="3DD0F529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</w:tc>
        <w:tc>
          <w:tcPr>
            <w:tcW w:w="845" w:type="dxa"/>
          </w:tcPr>
          <w:p w14:paraId="30A7300D" w14:textId="21CD728D" w:rsidR="00661C73" w:rsidRPr="00A3244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</w:tc>
        <w:tc>
          <w:tcPr>
            <w:tcW w:w="2315" w:type="dxa"/>
          </w:tcPr>
          <w:p w14:paraId="18EB31B3" w14:textId="3FEC4EDD" w:rsid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11DE64BD" w14:textId="679A577D" w:rsidR="00661C73" w:rsidRPr="00661C73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BCB6FCB" w14:textId="77777777" w:rsidR="00661C73" w:rsidRPr="00605C94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68C7D02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36A4B3C2" w14:textId="77777777" w:rsidR="00661C73" w:rsidRPr="00F33DCD" w:rsidRDefault="00661C73" w:rsidP="00661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0F7D4951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0A42D765" w14:textId="54725CF3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696" w:type="dxa"/>
          </w:tcPr>
          <w:p w14:paraId="414DE8B3" w14:textId="1F097548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сыропустной недели</w:t>
            </w:r>
          </w:p>
        </w:tc>
        <w:tc>
          <w:tcPr>
            <w:tcW w:w="1134" w:type="dxa"/>
          </w:tcPr>
          <w:p w14:paraId="64E4FEE8" w14:textId="63BE1FAB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4013E8FE" w14:textId="59661D3C" w:rsidR="00EA2864" w:rsidRPr="00A3244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56DE2287" w14:textId="525BA325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22DF6F1C" w14:textId="208EA666" w:rsidR="00EA286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70B64562" w14:textId="77777777" w:rsidR="00EA2864" w:rsidRPr="00605C94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B90B3FE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955E6A0" w14:textId="77777777" w:rsidR="00EA2864" w:rsidRPr="00F33DCD" w:rsidRDefault="00EA2864" w:rsidP="00E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A2864" w:rsidRPr="001950FA" w14:paraId="5084C91D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2F957291" w14:textId="11244C95" w:rsidR="00EA2864" w:rsidRDefault="00EA2864" w:rsidP="00EA286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9</w:t>
            </w:r>
          </w:p>
        </w:tc>
        <w:tc>
          <w:tcPr>
            <w:tcW w:w="2696" w:type="dxa"/>
          </w:tcPr>
          <w:p w14:paraId="1358E079" w14:textId="389AAAF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</w:t>
            </w:r>
          </w:p>
        </w:tc>
        <w:tc>
          <w:tcPr>
            <w:tcW w:w="1134" w:type="dxa"/>
          </w:tcPr>
          <w:p w14:paraId="53A841DF" w14:textId="20FB3980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-56</w:t>
            </w:r>
          </w:p>
        </w:tc>
        <w:tc>
          <w:tcPr>
            <w:tcW w:w="845" w:type="dxa"/>
          </w:tcPr>
          <w:p w14:paraId="78F3DF86" w14:textId="139CA096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</w:tc>
        <w:tc>
          <w:tcPr>
            <w:tcW w:w="2315" w:type="dxa"/>
          </w:tcPr>
          <w:p w14:paraId="3ED31DE0" w14:textId="222D8CF3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42E0081" w14:textId="488509CA" w:rsidR="00EA286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33D61E72" w14:textId="77777777" w:rsidR="00EA2864" w:rsidRPr="00605C94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85ABD21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C1659EE" w14:textId="77777777" w:rsidR="00EA2864" w:rsidRPr="00F33DCD" w:rsidRDefault="00EA2864" w:rsidP="00EA2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780AA5CB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3FAA8083" w14:textId="22D1EA5B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10</w:t>
            </w:r>
          </w:p>
        </w:tc>
        <w:tc>
          <w:tcPr>
            <w:tcW w:w="2696" w:type="dxa"/>
          </w:tcPr>
          <w:p w14:paraId="0B10E6FA" w14:textId="3B21AC27" w:rsidR="008E76CA" w:rsidRPr="00BC4F7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субботу мясопустной седмицы</w:t>
            </w:r>
          </w:p>
        </w:tc>
        <w:tc>
          <w:tcPr>
            <w:tcW w:w="1134" w:type="dxa"/>
          </w:tcPr>
          <w:p w14:paraId="2279BFF1" w14:textId="01899907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3C54017" w14:textId="769BD14F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31388D65" w14:textId="06847A40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19529C4" w14:textId="2352B082" w:rsidR="008E76CA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32702862" w14:textId="77777777" w:rsidR="008E76CA" w:rsidRPr="00605C94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3CA0BD3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934576C" w14:textId="77777777" w:rsidR="008E76CA" w:rsidRPr="00F33DCD" w:rsidRDefault="008E76CA" w:rsidP="008E76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8E76CA" w:rsidRPr="001950FA" w14:paraId="50DF685E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2EF997C" w14:textId="7D359918" w:rsidR="008E76CA" w:rsidRDefault="008E76CA" w:rsidP="008E76CA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11</w:t>
            </w:r>
          </w:p>
        </w:tc>
        <w:tc>
          <w:tcPr>
            <w:tcW w:w="2696" w:type="dxa"/>
          </w:tcPr>
          <w:p w14:paraId="7CE009CD" w14:textId="247A62CB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пятницу мясопустной седмицы</w:t>
            </w:r>
          </w:p>
        </w:tc>
        <w:tc>
          <w:tcPr>
            <w:tcW w:w="1134" w:type="dxa"/>
          </w:tcPr>
          <w:p w14:paraId="39E502EC" w14:textId="2959E6DE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-58</w:t>
            </w:r>
          </w:p>
        </w:tc>
        <w:tc>
          <w:tcPr>
            <w:tcW w:w="845" w:type="dxa"/>
          </w:tcPr>
          <w:p w14:paraId="21ADDE8B" w14:textId="2B438368" w:rsidR="008E76CA" w:rsidRPr="00A3244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</w:tc>
        <w:tc>
          <w:tcPr>
            <w:tcW w:w="2315" w:type="dxa"/>
          </w:tcPr>
          <w:p w14:paraId="263F46ED" w14:textId="01B54971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6490B010" w14:textId="22CF213C" w:rsidR="008E76CA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DBF37F9" w14:textId="77777777" w:rsidR="008E76CA" w:rsidRPr="00605C94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BD2FCFC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8402BDB" w14:textId="77777777" w:rsidR="008E76CA" w:rsidRPr="00F33DCD" w:rsidRDefault="008E76CA" w:rsidP="008E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2988B70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19D605A1" w14:textId="55DCA62A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12</w:t>
            </w:r>
          </w:p>
        </w:tc>
        <w:tc>
          <w:tcPr>
            <w:tcW w:w="2696" w:type="dxa"/>
          </w:tcPr>
          <w:p w14:paraId="42A2A62A" w14:textId="6B1929A7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 мясопустной седмицы</w:t>
            </w:r>
          </w:p>
        </w:tc>
        <w:tc>
          <w:tcPr>
            <w:tcW w:w="1134" w:type="dxa"/>
          </w:tcPr>
          <w:p w14:paraId="74CD6755" w14:textId="7F737E71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-59</w:t>
            </w:r>
          </w:p>
        </w:tc>
        <w:tc>
          <w:tcPr>
            <w:tcW w:w="845" w:type="dxa"/>
          </w:tcPr>
          <w:p w14:paraId="07020C10" w14:textId="54BB207B" w:rsidR="00100EC1" w:rsidRPr="00A3244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</w:tc>
        <w:tc>
          <w:tcPr>
            <w:tcW w:w="2315" w:type="dxa"/>
          </w:tcPr>
          <w:p w14:paraId="74956FBE" w14:textId="280F8263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23ECB320" w14:textId="7609D259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AA0AA11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10A9270B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44B94CE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371B915B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5E72C84" w14:textId="2BFCFB5D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13</w:t>
            </w:r>
          </w:p>
        </w:tc>
        <w:tc>
          <w:tcPr>
            <w:tcW w:w="2696" w:type="dxa"/>
          </w:tcPr>
          <w:p w14:paraId="50A394CD" w14:textId="0B1B697D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 мясопустной седмицы</w:t>
            </w:r>
          </w:p>
        </w:tc>
        <w:tc>
          <w:tcPr>
            <w:tcW w:w="1134" w:type="dxa"/>
          </w:tcPr>
          <w:p w14:paraId="2E9055F0" w14:textId="686DE9D6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</w:tc>
        <w:tc>
          <w:tcPr>
            <w:tcW w:w="845" w:type="dxa"/>
          </w:tcPr>
          <w:p w14:paraId="723DAD61" w14:textId="358C258E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</w:tc>
        <w:tc>
          <w:tcPr>
            <w:tcW w:w="2315" w:type="dxa"/>
          </w:tcPr>
          <w:p w14:paraId="4331503C" w14:textId="79C15AA1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427E45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 служим – Отдание праздника</w:t>
            </w:r>
          </w:p>
        </w:tc>
        <w:tc>
          <w:tcPr>
            <w:tcW w:w="3770" w:type="dxa"/>
          </w:tcPr>
          <w:p w14:paraId="55DFDA26" w14:textId="77777777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08" w:type="dxa"/>
          </w:tcPr>
          <w:p w14:paraId="07C0C12B" w14:textId="77777777" w:rsidR="00100EC1" w:rsidRPr="00605C9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8BF4E8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34B54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613B68A3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63C76AF2" w14:textId="507E44F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14</w:t>
            </w:r>
          </w:p>
        </w:tc>
        <w:tc>
          <w:tcPr>
            <w:tcW w:w="2696" w:type="dxa"/>
          </w:tcPr>
          <w:p w14:paraId="745EAD50" w14:textId="2B3AE8E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мясопустной седмицы</w:t>
            </w:r>
          </w:p>
        </w:tc>
        <w:tc>
          <w:tcPr>
            <w:tcW w:w="1134" w:type="dxa"/>
          </w:tcPr>
          <w:p w14:paraId="6F2BC960" w14:textId="46F93070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7DD956B1" w14:textId="07D29EC5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15DFB705" w14:textId="57D89609" w:rsidR="00100EC1" w:rsidRPr="00427E45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427CF1E4" w14:textId="2B00A98B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4E587EB6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401DF83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46E884CC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2ECDC7A8" w14:textId="77777777" w:rsidTr="00EA2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5D6765B3" w14:textId="77C2140F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15</w:t>
            </w:r>
          </w:p>
        </w:tc>
        <w:tc>
          <w:tcPr>
            <w:tcW w:w="2696" w:type="dxa"/>
          </w:tcPr>
          <w:p w14:paraId="62B56B5A" w14:textId="6DA2C142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мясопустной седмицы</w:t>
            </w:r>
          </w:p>
        </w:tc>
        <w:tc>
          <w:tcPr>
            <w:tcW w:w="1134" w:type="dxa"/>
          </w:tcPr>
          <w:p w14:paraId="64E4480A" w14:textId="147D53B8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</w:tc>
        <w:tc>
          <w:tcPr>
            <w:tcW w:w="845" w:type="dxa"/>
          </w:tcPr>
          <w:p w14:paraId="24AC9A80" w14:textId="7F01FAFB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</w:tc>
        <w:tc>
          <w:tcPr>
            <w:tcW w:w="2315" w:type="dxa"/>
          </w:tcPr>
          <w:p w14:paraId="0CAFE570" w14:textId="0A0668B9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5301B15C" w14:textId="32EC264C" w:rsidR="00100EC1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02FDEEB1" w14:textId="77777777" w:rsidR="00100EC1" w:rsidRPr="00605C94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2BAAEBA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ECDF8C7" w14:textId="77777777" w:rsidR="00100EC1" w:rsidRPr="00F33DCD" w:rsidRDefault="00100EC1" w:rsidP="00100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100EC1" w:rsidRPr="001950FA" w14:paraId="0BF24C24" w14:textId="77777777" w:rsidTr="00EA2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</w:tcPr>
          <w:p w14:paraId="4406CA7D" w14:textId="15E6B10C" w:rsidR="00100EC1" w:rsidRDefault="00100EC1" w:rsidP="00100EC1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16</w:t>
            </w:r>
          </w:p>
        </w:tc>
        <w:tc>
          <w:tcPr>
            <w:tcW w:w="2696" w:type="dxa"/>
          </w:tcPr>
          <w:p w14:paraId="539302F0" w14:textId="4E22DD1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</w:t>
            </w:r>
          </w:p>
        </w:tc>
        <w:tc>
          <w:tcPr>
            <w:tcW w:w="1134" w:type="dxa"/>
          </w:tcPr>
          <w:p w14:paraId="49E48FBF" w14:textId="34F467C8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</w:tc>
        <w:tc>
          <w:tcPr>
            <w:tcW w:w="845" w:type="dxa"/>
          </w:tcPr>
          <w:p w14:paraId="606B7511" w14:textId="514A9946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</w:tc>
        <w:tc>
          <w:tcPr>
            <w:tcW w:w="2315" w:type="dxa"/>
          </w:tcPr>
          <w:p w14:paraId="1576EF7C" w14:textId="2BB0F752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0ECE2784" w14:textId="3F0CC561" w:rsidR="00100EC1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15CEA0AA" w14:textId="77777777" w:rsidR="00100EC1" w:rsidRPr="00605C94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32F64598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D895A9" w14:textId="77777777" w:rsidR="00100EC1" w:rsidRPr="00F33DCD" w:rsidRDefault="00100EC1" w:rsidP="00100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74E7F57A" w14:textId="47189E5D" w:rsidR="00E659B9" w:rsidRDefault="00E659B9" w:rsidP="00EF3017">
      <w:pPr>
        <w:pStyle w:val="2"/>
        <w:numPr>
          <w:ilvl w:val="0"/>
          <w:numId w:val="5"/>
        </w:numPr>
        <w:spacing w:before="480" w:after="360"/>
      </w:pPr>
      <w:r>
        <w:t>Отдание Сретения Господня</w:t>
      </w:r>
      <w:r w:rsidR="004267D9">
        <w:t xml:space="preserve">. </w:t>
      </w:r>
      <w:r w:rsidR="004267D9" w:rsidRPr="00A6543B">
        <w:rPr>
          <w:highlight w:val="yellow"/>
        </w:rPr>
        <w:t>Св. мч. Никифора.</w:t>
      </w:r>
    </w:p>
    <w:p w14:paraId="01C13931" w14:textId="68452BB3" w:rsidR="00E659B9" w:rsidRDefault="00E659B9" w:rsidP="00E659B9">
      <w:r w:rsidRPr="00292AC4">
        <w:t xml:space="preserve">Имя файла: </w:t>
      </w:r>
      <w:r>
        <w:t>--02-22</w:t>
      </w:r>
      <w:r w:rsidRPr="00292AC4">
        <w:t>.xml</w:t>
      </w:r>
    </w:p>
    <w:p w14:paraId="40AA5528" w14:textId="432F3FA7" w:rsidR="00E659B9" w:rsidRDefault="00E659B9" w:rsidP="00E659B9">
      <w:r>
        <w:rPr>
          <w:noProof/>
        </w:rPr>
        <w:drawing>
          <wp:inline distT="0" distB="0" distL="0" distR="0" wp14:anchorId="585519F9" wp14:editId="53D23B06">
            <wp:extent cx="560070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C7C8" w14:textId="551DD262" w:rsidR="00E659B9" w:rsidRPr="005E0C5A" w:rsidRDefault="00E659B9" w:rsidP="00E659B9">
      <w:r>
        <w:t>Условие ставим для самого праздника Сретения, т.е. --02-15</w:t>
      </w:r>
    </w:p>
    <w:tbl>
      <w:tblPr>
        <w:tblStyle w:val="-321"/>
        <w:tblW w:w="13887" w:type="dxa"/>
        <w:tblLayout w:type="fixed"/>
        <w:tblLook w:val="04A0" w:firstRow="1" w:lastRow="0" w:firstColumn="1" w:lastColumn="0" w:noHBand="0" w:noVBand="1"/>
      </w:tblPr>
      <w:tblGrid>
        <w:gridCol w:w="374"/>
        <w:gridCol w:w="2980"/>
        <w:gridCol w:w="850"/>
        <w:gridCol w:w="845"/>
        <w:gridCol w:w="2315"/>
        <w:gridCol w:w="3770"/>
        <w:gridCol w:w="508"/>
        <w:gridCol w:w="591"/>
        <w:gridCol w:w="1654"/>
      </w:tblGrid>
      <w:tr w:rsidR="00A95288" w:rsidRPr="001950FA" w14:paraId="4B3D6DA2" w14:textId="77777777" w:rsidTr="00BC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4" w:type="dxa"/>
            <w:hideMark/>
          </w:tcPr>
          <w:p w14:paraId="6CBBC79E" w14:textId="77777777" w:rsidR="00A95288" w:rsidRPr="00665416" w:rsidRDefault="00A95288" w:rsidP="00E100B4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980" w:type="dxa"/>
            <w:hideMark/>
          </w:tcPr>
          <w:p w14:paraId="7AE5E8CA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850" w:type="dxa"/>
            <w:hideMark/>
          </w:tcPr>
          <w:p w14:paraId="61208FFB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845" w:type="dxa"/>
          </w:tcPr>
          <w:p w14:paraId="4B27F7C6" w14:textId="0C904A24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16"/>
              </w:rPr>
              <w:t>Год для тестирования</w:t>
            </w:r>
          </w:p>
        </w:tc>
        <w:tc>
          <w:tcPr>
            <w:tcW w:w="2315" w:type="dxa"/>
            <w:hideMark/>
          </w:tcPr>
          <w:p w14:paraId="3940811A" w14:textId="079DC8AB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3770" w:type="dxa"/>
          </w:tcPr>
          <w:p w14:paraId="7AA59204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08" w:type="dxa"/>
            <w:hideMark/>
          </w:tcPr>
          <w:p w14:paraId="3CDF9FE9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</w:t>
            </w: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жбы</w:t>
            </w:r>
          </w:p>
        </w:tc>
        <w:tc>
          <w:tcPr>
            <w:tcW w:w="591" w:type="dxa"/>
            <w:hideMark/>
          </w:tcPr>
          <w:p w14:paraId="6A067C3E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lastRenderedPageBreak/>
              <w:t>Приоритет</w:t>
            </w:r>
          </w:p>
        </w:tc>
        <w:tc>
          <w:tcPr>
            <w:tcW w:w="1654" w:type="dxa"/>
            <w:hideMark/>
          </w:tcPr>
          <w:p w14:paraId="15D9451F" w14:textId="77777777" w:rsidR="00A95288" w:rsidRPr="001950FA" w:rsidRDefault="00A95288" w:rsidP="00E100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CB7006" w:rsidRPr="001950FA" w14:paraId="04737EFE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5116BECC" w14:textId="27B810A2" w:rsidR="00CB7006" w:rsidRPr="001950FA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980" w:type="dxa"/>
          </w:tcPr>
          <w:p w14:paraId="70A27278" w14:textId="579C3DEE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прежде Недели мытаря и фарисея</w:t>
            </w:r>
          </w:p>
        </w:tc>
        <w:tc>
          <w:tcPr>
            <w:tcW w:w="850" w:type="dxa"/>
          </w:tcPr>
          <w:p w14:paraId="230E680C" w14:textId="2000CA86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&lt; 70</w:t>
            </w:r>
          </w:p>
        </w:tc>
        <w:tc>
          <w:tcPr>
            <w:tcW w:w="845" w:type="dxa"/>
          </w:tcPr>
          <w:p w14:paraId="7ABA50F9" w14:textId="59664235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16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2013</w:t>
            </w:r>
          </w:p>
        </w:tc>
        <w:tc>
          <w:tcPr>
            <w:tcW w:w="2315" w:type="dxa"/>
          </w:tcPr>
          <w:p w14:paraId="58C15EA3" w14:textId="764DF52E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не попразднество</w:t>
            </w:r>
          </w:p>
        </w:tc>
        <w:tc>
          <w:tcPr>
            <w:tcW w:w="3770" w:type="dxa"/>
          </w:tcPr>
          <w:p w14:paraId="0D586890" w14:textId="608C1969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13B00B85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63B6B16D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72C180B4" w14:textId="77777777" w:rsidR="00CB7006" w:rsidRPr="001950F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CB7006" w:rsidRPr="001950FA" w14:paraId="1F0B6DED" w14:textId="77777777" w:rsidTr="00CB7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0EA3C29C" w14:textId="5B62F1AA" w:rsidR="00CB7006" w:rsidRPr="00F33DCD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980" w:type="dxa"/>
          </w:tcPr>
          <w:p w14:paraId="3B6D9D95" w14:textId="06F651B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блудного сына, понедельник или вторник мясопустной седмицы</w:t>
            </w:r>
          </w:p>
        </w:tc>
        <w:tc>
          <w:tcPr>
            <w:tcW w:w="850" w:type="dxa"/>
          </w:tcPr>
          <w:p w14:paraId="396C65C4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-63</w:t>
            </w:r>
          </w:p>
          <w:p w14:paraId="6AA83CD9" w14:textId="51159676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-62</w:t>
            </w:r>
          </w:p>
          <w:p w14:paraId="77433ED5" w14:textId="129A1E21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-61</w:t>
            </w:r>
          </w:p>
        </w:tc>
        <w:tc>
          <w:tcPr>
            <w:tcW w:w="845" w:type="dxa"/>
          </w:tcPr>
          <w:p w14:paraId="441432E7" w14:textId="77777777" w:rsidR="00AD121A" w:rsidRDefault="00AD121A" w:rsidP="00AD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2009</w:t>
            </w:r>
          </w:p>
          <w:p w14:paraId="38024559" w14:textId="77777777" w:rsidR="00CB7006" w:rsidRDefault="00AD121A" w:rsidP="00AD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2055</w:t>
            </w:r>
          </w:p>
          <w:p w14:paraId="1918F495" w14:textId="7AD5505B" w:rsidR="00AD121A" w:rsidRPr="00F33DCD" w:rsidRDefault="00AD121A" w:rsidP="00AD1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2028</w:t>
            </w:r>
          </w:p>
        </w:tc>
        <w:tc>
          <w:tcPr>
            <w:tcW w:w="2315" w:type="dxa"/>
          </w:tcPr>
          <w:p w14:paraId="6A8CB04F" w14:textId="6511A06B" w:rsidR="00CB7006" w:rsidRPr="005E35AE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-58-й день до Пасхи. Исключаем не попразднество</w:t>
            </w:r>
            <w:r w:rsidR="005E35AE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</w:t>
            </w:r>
          </w:p>
          <w:p w14:paraId="69CE6C2F" w14:textId="1C7951D9" w:rsidR="005E35AE" w:rsidRPr="00F33DCD" w:rsidRDefault="005E35A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</w:t>
            </w:r>
            <w:r w:rsidR="00A73B4C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 фильтрация: без попразднества</w:t>
            </w:r>
          </w:p>
        </w:tc>
        <w:tc>
          <w:tcPr>
            <w:tcW w:w="3770" w:type="dxa"/>
          </w:tcPr>
          <w:p w14:paraId="040665F3" w14:textId="1F26590B" w:rsidR="00F44DAB" w:rsidRDefault="00F44DAB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</w:t>
            </w:r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(-58))</w:t>
            </w:r>
          </w:p>
          <w:p w14:paraId="0DD4E300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  <w:p w14:paraId="2F193C30" w14:textId="62EE92D0" w:rsidR="00A73B4C" w:rsidRPr="00A6543B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 iscelebrating=false</w:t>
            </w:r>
          </w:p>
        </w:tc>
        <w:tc>
          <w:tcPr>
            <w:tcW w:w="508" w:type="dxa"/>
          </w:tcPr>
          <w:p w14:paraId="7626D39A" w14:textId="77777777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A90B6CD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CC1BA0E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CB7006" w:rsidRPr="001950FA" w14:paraId="7A4E4D82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484D17A" w14:textId="7DDDE64A" w:rsidR="00CB7006" w:rsidRPr="00F33DCD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3</w:t>
            </w:r>
          </w:p>
        </w:tc>
        <w:tc>
          <w:tcPr>
            <w:tcW w:w="2980" w:type="dxa"/>
          </w:tcPr>
          <w:p w14:paraId="4664E786" w14:textId="1896CBE9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среду, четверг, пятницу или субботу мясопустной седмицы</w:t>
            </w:r>
          </w:p>
        </w:tc>
        <w:tc>
          <w:tcPr>
            <w:tcW w:w="850" w:type="dxa"/>
          </w:tcPr>
          <w:p w14:paraId="2812CDFB" w14:textId="1CBB766D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-60</w:t>
            </w:r>
          </w:p>
          <w:p w14:paraId="7474E8E7" w14:textId="07FE72AA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-59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br/>
              <w:t>-58</w:t>
            </w:r>
          </w:p>
          <w:p w14:paraId="4417D423" w14:textId="4ACA195A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845" w:type="dxa"/>
          </w:tcPr>
          <w:p w14:paraId="32201C95" w14:textId="77777777" w:rsidR="00CB7006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2012</w:t>
            </w:r>
          </w:p>
          <w:p w14:paraId="6B025891" w14:textId="77777777" w:rsidR="00AD121A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2001</w:t>
            </w:r>
          </w:p>
          <w:p w14:paraId="3FA496D5" w14:textId="77777777" w:rsidR="00AD121A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2058</w:t>
            </w:r>
          </w:p>
          <w:p w14:paraId="57C85DCA" w14:textId="28EA55C0" w:rsidR="00AD121A" w:rsidRDefault="00AD121A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2031</w:t>
            </w:r>
          </w:p>
        </w:tc>
        <w:tc>
          <w:tcPr>
            <w:tcW w:w="2315" w:type="dxa"/>
          </w:tcPr>
          <w:p w14:paraId="15770A5F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Исключаем не попразднество</w:t>
            </w:r>
            <w:r w:rsidR="00A73B4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5D500EA6" w14:textId="12D59656" w:rsidR="00A73B4C" w:rsidRPr="00A73B4C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 фильтрация: без попразднества</w:t>
            </w:r>
          </w:p>
        </w:tc>
        <w:tc>
          <w:tcPr>
            <w:tcW w:w="3770" w:type="dxa"/>
          </w:tcPr>
          <w:p w14:paraId="5DB89902" w14:textId="6C2FB048" w:rsidR="00F44DAB" w:rsidRDefault="00F44DAB" w:rsidP="00F4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</w:t>
            </w:r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4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))</w:t>
            </w:r>
          </w:p>
          <w:p w14:paraId="7C44BA49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  <w:p w14:paraId="634EE186" w14:textId="73AB80B2" w:rsidR="00A73B4C" w:rsidRPr="00F33DCD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 iscelebrating=false</w:t>
            </w:r>
          </w:p>
        </w:tc>
        <w:tc>
          <w:tcPr>
            <w:tcW w:w="508" w:type="dxa"/>
          </w:tcPr>
          <w:p w14:paraId="642ECF1C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591" w:type="dxa"/>
          </w:tcPr>
          <w:p w14:paraId="72CC418E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20FBE35E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CB7006" w:rsidRPr="001950FA" w14:paraId="695F9E7E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2900758E" w14:textId="44D8956D" w:rsidR="00CB7006" w:rsidRPr="00D459F8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2980" w:type="dxa"/>
          </w:tcPr>
          <w:p w14:paraId="11AA8FD9" w14:textId="46E55925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 xml:space="preserve">В 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неделю мясопустную или понедельник сырной седмицы</w:t>
            </w:r>
          </w:p>
        </w:tc>
        <w:tc>
          <w:tcPr>
            <w:tcW w:w="850" w:type="dxa"/>
          </w:tcPr>
          <w:p w14:paraId="0E54E629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56</w:t>
            </w:r>
          </w:p>
          <w:p w14:paraId="575D2157" w14:textId="740F99B1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-55</w:t>
            </w:r>
          </w:p>
        </w:tc>
        <w:tc>
          <w:tcPr>
            <w:tcW w:w="845" w:type="dxa"/>
          </w:tcPr>
          <w:p w14:paraId="352B4A28" w14:textId="77777777" w:rsidR="007D6CEE" w:rsidRDefault="007D6CEE" w:rsidP="007D6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2015</w:t>
            </w:r>
          </w:p>
          <w:p w14:paraId="1C81A250" w14:textId="286BD722" w:rsidR="00CB7006" w:rsidRPr="00BC4F7A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2072</w:t>
            </w:r>
          </w:p>
        </w:tc>
        <w:tc>
          <w:tcPr>
            <w:tcW w:w="2315" w:type="dxa"/>
          </w:tcPr>
          <w:p w14:paraId="7D37E94C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Исключаем не попразднество</w:t>
            </w:r>
            <w:r w:rsidR="00A73B4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2AD4F893" w14:textId="64FE14A6" w:rsidR="00A73B4C" w:rsidRPr="00A73B4C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 фильтрация: без попразднества</w:t>
            </w:r>
          </w:p>
        </w:tc>
        <w:tc>
          <w:tcPr>
            <w:tcW w:w="3770" w:type="dxa"/>
          </w:tcPr>
          <w:p w14:paraId="7C8A9C4F" w14:textId="24B4ACC5" w:rsidR="00F44DAB" w:rsidRDefault="00F44DAB" w:rsidP="00F4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</w:t>
            </w:r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))</w:t>
            </w:r>
          </w:p>
          <w:p w14:paraId="4A9A9A28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  <w:p w14:paraId="4750DD71" w14:textId="2818BB9C" w:rsidR="00A73B4C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 iscelebrating=false</w:t>
            </w:r>
          </w:p>
        </w:tc>
        <w:tc>
          <w:tcPr>
            <w:tcW w:w="508" w:type="dxa"/>
          </w:tcPr>
          <w:p w14:paraId="044C212E" w14:textId="77777777" w:rsidR="00CB7006" w:rsidRPr="00D459F8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77A18F1D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BFC4E97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CB7006" w:rsidRPr="001950FA" w14:paraId="1922C392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45024FD" w14:textId="43E949D8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5</w:t>
            </w:r>
          </w:p>
        </w:tc>
        <w:tc>
          <w:tcPr>
            <w:tcW w:w="2980" w:type="dxa"/>
          </w:tcPr>
          <w:p w14:paraId="61A7AFE3" w14:textId="65D66336" w:rsidR="00CB7006" w:rsidRPr="009910D5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Во вторник или среду сыропустной недели</w:t>
            </w:r>
          </w:p>
        </w:tc>
        <w:tc>
          <w:tcPr>
            <w:tcW w:w="850" w:type="dxa"/>
          </w:tcPr>
          <w:p w14:paraId="7AD1A4CA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-54</w:t>
            </w:r>
          </w:p>
          <w:p w14:paraId="57ABC68D" w14:textId="299F6303" w:rsidR="00CB7006" w:rsidRPr="009910D5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highlight w:val="yellow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-53</w:t>
            </w:r>
          </w:p>
        </w:tc>
        <w:tc>
          <w:tcPr>
            <w:tcW w:w="845" w:type="dxa"/>
          </w:tcPr>
          <w:p w14:paraId="68D29A22" w14:textId="77777777" w:rsidR="00CB7006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2056</w:t>
            </w:r>
          </w:p>
          <w:p w14:paraId="13284FF6" w14:textId="724DA202" w:rsidR="007D6CEE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2034</w:t>
            </w:r>
          </w:p>
        </w:tc>
        <w:tc>
          <w:tcPr>
            <w:tcW w:w="2315" w:type="dxa"/>
          </w:tcPr>
          <w:p w14:paraId="40D5D198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0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Исключаем не попразднество</w:t>
            </w:r>
            <w:r w:rsidR="00A73B4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73ED0216" w14:textId="65D68404" w:rsidR="00A73B4C" w:rsidRPr="00A73B4C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 фильтрация: без попразднества</w:t>
            </w:r>
          </w:p>
        </w:tc>
        <w:tc>
          <w:tcPr>
            <w:tcW w:w="3770" w:type="dxa"/>
          </w:tcPr>
          <w:p w14:paraId="4254D1D1" w14:textId="27D3A787" w:rsidR="00F44DAB" w:rsidRDefault="00F44DAB" w:rsidP="00F4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</w:t>
            </w:r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(-5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))</w:t>
            </w:r>
          </w:p>
          <w:p w14:paraId="1A651801" w14:textId="77777777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  <w:p w14:paraId="6675F14A" w14:textId="3356AF83" w:rsidR="00A73B4C" w:rsidRDefault="00A73B4C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 iscelebrating=false</w:t>
            </w:r>
          </w:p>
        </w:tc>
        <w:tc>
          <w:tcPr>
            <w:tcW w:w="508" w:type="dxa"/>
          </w:tcPr>
          <w:p w14:paraId="55B681EB" w14:textId="77777777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55A2ECA3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665D0201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CB7006" w:rsidRPr="001950FA" w14:paraId="1B7ED1F6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1788872F" w14:textId="67C2B5BD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6</w:t>
            </w:r>
          </w:p>
        </w:tc>
        <w:tc>
          <w:tcPr>
            <w:tcW w:w="2980" w:type="dxa"/>
          </w:tcPr>
          <w:p w14:paraId="6BB6D636" w14:textId="40335B8D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четверг, пятницу или субботу сыропустной недели</w:t>
            </w:r>
          </w:p>
        </w:tc>
        <w:tc>
          <w:tcPr>
            <w:tcW w:w="850" w:type="dxa"/>
          </w:tcPr>
          <w:p w14:paraId="263A41CD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-52</w:t>
            </w:r>
          </w:p>
          <w:p w14:paraId="1F12788F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-51</w:t>
            </w:r>
          </w:p>
          <w:p w14:paraId="6044C209" w14:textId="63E8BAA0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-50</w:t>
            </w:r>
          </w:p>
        </w:tc>
        <w:tc>
          <w:tcPr>
            <w:tcW w:w="845" w:type="dxa"/>
          </w:tcPr>
          <w:p w14:paraId="2FC908E5" w14:textId="77777777" w:rsidR="00CB7006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2018</w:t>
            </w:r>
          </w:p>
          <w:p w14:paraId="05F6C17B" w14:textId="77777777" w:rsidR="007D6CEE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2075</w:t>
            </w:r>
          </w:p>
          <w:p w14:paraId="48D4CD2D" w14:textId="12146470" w:rsidR="007D6CEE" w:rsidRDefault="007D6CEE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2048</w:t>
            </w:r>
          </w:p>
        </w:tc>
        <w:tc>
          <w:tcPr>
            <w:tcW w:w="2315" w:type="dxa"/>
          </w:tcPr>
          <w:p w14:paraId="02C4BECD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49</w:t>
            </w:r>
            <w:r w:rsidRPr="00BC4F7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-й день до Пасхи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. Исключаем не попразднество</w:t>
            </w:r>
            <w:r w:rsidR="00A73B4C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.</w:t>
            </w:r>
          </w:p>
          <w:p w14:paraId="26D0257E" w14:textId="50D8765E" w:rsidR="00A73B4C" w:rsidRPr="00A73B4C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самый день фильтрация: без попразднества</w:t>
            </w:r>
          </w:p>
        </w:tc>
        <w:tc>
          <w:tcPr>
            <w:tcW w:w="3770" w:type="dxa"/>
          </w:tcPr>
          <w:p w14:paraId="7DCEAAAD" w14:textId="6B0BC193" w:rsidR="00F44DAB" w:rsidRDefault="00F44DAB" w:rsidP="00F4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</w:t>
            </w:r>
            <w:r w:rsidRPr="00F44DAB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daysfromeaster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(-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49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))</w:t>
            </w:r>
          </w:p>
          <w:p w14:paraId="25CD9663" w14:textId="77777777" w:rsidR="00CB7006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  <w:p w14:paraId="1A3B2D11" w14:textId="5B0F1D18" w:rsidR="00A73B4C" w:rsidRDefault="00A73B4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Moveday(0) iscelebrating=false</w:t>
            </w:r>
            <w:bookmarkStart w:id="72" w:name="_GoBack"/>
            <w:bookmarkEnd w:id="72"/>
          </w:p>
        </w:tc>
        <w:tc>
          <w:tcPr>
            <w:tcW w:w="508" w:type="dxa"/>
          </w:tcPr>
          <w:p w14:paraId="6B3C93EE" w14:textId="77777777" w:rsidR="00CB7006" w:rsidRPr="00BC4F7A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0E03F87E" w14:textId="1EB87494" w:rsidR="00CB7006" w:rsidRPr="005E35AE" w:rsidRDefault="007F558C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4</w:t>
            </w:r>
          </w:p>
        </w:tc>
        <w:tc>
          <w:tcPr>
            <w:tcW w:w="1654" w:type="dxa"/>
          </w:tcPr>
          <w:p w14:paraId="4960A3F5" w14:textId="77777777" w:rsidR="00CB7006" w:rsidRPr="00F33DCD" w:rsidRDefault="00CB7006" w:rsidP="00CB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CB7006" w:rsidRPr="001950FA" w14:paraId="77849ABF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1506682" w14:textId="33C2FE6F" w:rsidR="00CB7006" w:rsidRDefault="00CB7006" w:rsidP="00CB7006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7</w:t>
            </w:r>
          </w:p>
        </w:tc>
        <w:tc>
          <w:tcPr>
            <w:tcW w:w="2980" w:type="dxa"/>
          </w:tcPr>
          <w:p w14:paraId="44797280" w14:textId="5F700F9A" w:rsidR="00CB7006" w:rsidRPr="00A6543B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неделю сыропустн</w:t>
            </w:r>
            <w:r w:rsidR="00E87C0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</w:t>
            </w: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ю</w:t>
            </w:r>
          </w:p>
        </w:tc>
        <w:tc>
          <w:tcPr>
            <w:tcW w:w="850" w:type="dxa"/>
          </w:tcPr>
          <w:p w14:paraId="022A7A36" w14:textId="6A4E67E0" w:rsidR="00CB7006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-49</w:t>
            </w:r>
          </w:p>
        </w:tc>
        <w:tc>
          <w:tcPr>
            <w:tcW w:w="845" w:type="dxa"/>
          </w:tcPr>
          <w:p w14:paraId="329F17B3" w14:textId="159480AD" w:rsidR="00CB7006" w:rsidRDefault="007D6CEE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2037</w:t>
            </w:r>
          </w:p>
        </w:tc>
        <w:tc>
          <w:tcPr>
            <w:tcW w:w="2315" w:type="dxa"/>
          </w:tcPr>
          <w:p w14:paraId="1C5CFCB5" w14:textId="68B36605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6576B98" w14:textId="09C3A236" w:rsidR="00CB7006" w:rsidRPr="00DA2BB0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2C776C4" w14:textId="77777777" w:rsidR="00CB7006" w:rsidRPr="00BC4F7A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9242128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0A18E136" w14:textId="77777777" w:rsidR="00CB7006" w:rsidRPr="00F33DCD" w:rsidRDefault="00CB7006" w:rsidP="00CB7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87C0D" w:rsidRPr="001950FA" w14:paraId="1A0F2A27" w14:textId="77777777" w:rsidTr="00BC4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652C94BE" w14:textId="281241B9" w:rsidR="00E87C0D" w:rsidRDefault="00E87C0D" w:rsidP="00E87C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8</w:t>
            </w:r>
          </w:p>
        </w:tc>
        <w:tc>
          <w:tcPr>
            <w:tcW w:w="2980" w:type="dxa"/>
          </w:tcPr>
          <w:p w14:paraId="7A53265F" w14:textId="1D12802F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В понедельник 1-й седмицы</w:t>
            </w:r>
          </w:p>
        </w:tc>
        <w:tc>
          <w:tcPr>
            <w:tcW w:w="850" w:type="dxa"/>
          </w:tcPr>
          <w:p w14:paraId="62F3F32F" w14:textId="507B4986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-48</w:t>
            </w:r>
          </w:p>
        </w:tc>
        <w:tc>
          <w:tcPr>
            <w:tcW w:w="845" w:type="dxa"/>
          </w:tcPr>
          <w:p w14:paraId="43C548D6" w14:textId="5585CE10" w:rsidR="00E87C0D" w:rsidRDefault="007D6CEE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A32444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2010</w:t>
            </w:r>
          </w:p>
        </w:tc>
        <w:tc>
          <w:tcPr>
            <w:tcW w:w="2315" w:type="dxa"/>
          </w:tcPr>
          <w:p w14:paraId="02880FC4" w14:textId="4CB9AA11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попразднество</w:t>
            </w:r>
          </w:p>
        </w:tc>
        <w:tc>
          <w:tcPr>
            <w:tcW w:w="3770" w:type="dxa"/>
          </w:tcPr>
          <w:p w14:paraId="38D17366" w14:textId="09BE1F54" w:rsidR="00E87C0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iscelebrating=false</w:t>
            </w:r>
          </w:p>
        </w:tc>
        <w:tc>
          <w:tcPr>
            <w:tcW w:w="508" w:type="dxa"/>
          </w:tcPr>
          <w:p w14:paraId="5644D571" w14:textId="77777777" w:rsidR="00E87C0D" w:rsidRPr="00BC4F7A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29BD222D" w14:textId="77777777" w:rsidR="00E87C0D" w:rsidRPr="00F33DC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57D4CED2" w14:textId="77777777" w:rsidR="00E87C0D" w:rsidRPr="00F33DCD" w:rsidRDefault="00E87C0D" w:rsidP="00E87C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E87C0D" w:rsidRPr="001950FA" w14:paraId="12E070A1" w14:textId="77777777" w:rsidTr="00BC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dxa"/>
          </w:tcPr>
          <w:p w14:paraId="4F64567F" w14:textId="336796D5" w:rsidR="00E87C0D" w:rsidRPr="00E87C0D" w:rsidRDefault="00E87C0D" w:rsidP="00E87C0D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9</w:t>
            </w:r>
          </w:p>
        </w:tc>
        <w:tc>
          <w:tcPr>
            <w:tcW w:w="2980" w:type="dxa"/>
          </w:tcPr>
          <w:p w14:paraId="5757357B" w14:textId="388350E2" w:rsidR="00E87C0D" w:rsidRPr="00CF0F77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Default</w:t>
            </w:r>
          </w:p>
        </w:tc>
        <w:tc>
          <w:tcPr>
            <w:tcW w:w="850" w:type="dxa"/>
          </w:tcPr>
          <w:p w14:paraId="47AB8660" w14:textId="77777777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845" w:type="dxa"/>
          </w:tcPr>
          <w:p w14:paraId="1A4EF0C9" w14:textId="77777777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2315" w:type="dxa"/>
          </w:tcPr>
          <w:p w14:paraId="617815AD" w14:textId="22DB9F77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Исключаем не попразднество</w:t>
            </w:r>
          </w:p>
        </w:tc>
        <w:tc>
          <w:tcPr>
            <w:tcW w:w="3770" w:type="dxa"/>
          </w:tcPr>
          <w:p w14:paraId="56E472B3" w14:textId="3837271A" w:rsidR="00E87C0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iscelebrating=true</w:t>
            </w:r>
          </w:p>
        </w:tc>
        <w:tc>
          <w:tcPr>
            <w:tcW w:w="508" w:type="dxa"/>
          </w:tcPr>
          <w:p w14:paraId="1511299A" w14:textId="77777777" w:rsidR="00E87C0D" w:rsidRPr="00BC4F7A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91" w:type="dxa"/>
          </w:tcPr>
          <w:p w14:paraId="4E75B3FD" w14:textId="77777777" w:rsidR="00E87C0D" w:rsidRPr="00F33DC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654" w:type="dxa"/>
          </w:tcPr>
          <w:p w14:paraId="1486CFD9" w14:textId="77777777" w:rsidR="00E87C0D" w:rsidRPr="00F33DCD" w:rsidRDefault="00E87C0D" w:rsidP="00E87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5F80F33B" w14:textId="77777777" w:rsidR="00581098" w:rsidRPr="00581098" w:rsidRDefault="00581098" w:rsidP="00581098"/>
    <w:p w14:paraId="71000575" w14:textId="77777777" w:rsidR="00581098" w:rsidRDefault="00581098" w:rsidP="00581098"/>
    <w:p w14:paraId="28DE5058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br w:type="page"/>
      </w:r>
    </w:p>
    <w:p w14:paraId="73BCF6BD" w14:textId="77777777" w:rsidR="00581098" w:rsidRPr="00581098" w:rsidRDefault="00581098" w:rsidP="00581098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73" w:name="_Toc483172889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Триодь</w:t>
      </w:r>
      <w:bookmarkEnd w:id="73"/>
    </w:p>
    <w:p w14:paraId="3352A866" w14:textId="1088F1FF" w:rsidR="00DD7A76" w:rsidRDefault="00DD7A76" w:rsidP="00EF3017">
      <w:pPr>
        <w:pStyle w:val="2"/>
        <w:numPr>
          <w:ilvl w:val="0"/>
          <w:numId w:val="4"/>
        </w:numPr>
        <w:spacing w:before="480" w:after="360"/>
      </w:pPr>
      <w:bookmarkStart w:id="74" w:name="_Toc483172890"/>
      <w:r>
        <w:t>Среда крестопоклонная</w:t>
      </w:r>
      <w:bookmarkEnd w:id="74"/>
    </w:p>
    <w:p w14:paraId="70B87ED4" w14:textId="16FE7131" w:rsidR="00690F19" w:rsidRPr="00690F19" w:rsidRDefault="00690F19" w:rsidP="00690F19">
      <w:r>
        <w:t>Имя файла: -25</w:t>
      </w:r>
      <w:r w:rsidRPr="00690F19">
        <w:t>.xml</w:t>
      </w:r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D7A76" w:rsidRPr="00DD7A76" w14:paraId="0F39621C" w14:textId="77777777" w:rsidTr="00DD7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5130EB9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4728957D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7AFBC4C8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27B92DD6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062023EB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1A0E9231" w14:textId="0F70E0E7" w:rsidR="00DD7A76" w:rsidRPr="00DD7A76" w:rsidRDefault="00674482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Приоритет</w:t>
            </w:r>
          </w:p>
        </w:tc>
        <w:tc>
          <w:tcPr>
            <w:tcW w:w="1693" w:type="dxa"/>
            <w:hideMark/>
          </w:tcPr>
          <w:p w14:paraId="3C0B0E89" w14:textId="77777777" w:rsidR="00DD7A76" w:rsidRPr="00DD7A76" w:rsidRDefault="00DD7A76" w:rsidP="00DD7A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D7A76" w:rsidRPr="00DD7A76" w14:paraId="2730FD8F" w14:textId="77777777" w:rsidTr="00DD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7757276" w14:textId="77777777" w:rsidR="00DD7A76" w:rsidRPr="00DD7A76" w:rsidRDefault="00DD7A76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31" w:type="dxa"/>
            <w:hideMark/>
          </w:tcPr>
          <w:p w14:paraId="5FB4EBBC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75" w:name="Средакрестопоклонная1"/>
            <w:bookmarkEnd w:id="75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  <w:hideMark/>
          </w:tcPr>
          <w:p w14:paraId="3AC48774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208D4628" w14:textId="77777777" w:rsidR="00DD7A76" w:rsidRPr="00DD7A76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понедельник 4 седмицы Поста - </w:t>
            </w:r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(-2)</w:t>
            </w:r>
          </w:p>
        </w:tc>
        <w:tc>
          <w:tcPr>
            <w:tcW w:w="1207" w:type="dxa"/>
            <w:hideMark/>
          </w:tcPr>
          <w:p w14:paraId="66C93E47" w14:textId="1B42F2C7" w:rsidR="00DD7A76" w:rsidRPr="00674482" w:rsidRDefault="00DD7A76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  <w:hideMark/>
          </w:tcPr>
          <w:p w14:paraId="51670A26" w14:textId="18B965B1" w:rsidR="00DD7A76" w:rsidRPr="00DD7A76" w:rsidRDefault="00674482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3</w:t>
            </w:r>
          </w:p>
        </w:tc>
        <w:tc>
          <w:tcPr>
            <w:tcW w:w="1709" w:type="dxa"/>
            <w:hideMark/>
          </w:tcPr>
          <w:p w14:paraId="78FD4445" w14:textId="77777777" w:rsidR="00DD7A76" w:rsidRPr="00DD7A76" w:rsidRDefault="005E0C5A" w:rsidP="00DD7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DD7A76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Благовещение.6</w:t>
              </w:r>
            </w:hyperlink>
          </w:p>
        </w:tc>
      </w:tr>
      <w:tr w:rsidR="00A936CD" w:rsidRPr="00DD7A76" w14:paraId="39AFE8ED" w14:textId="77777777" w:rsidTr="00DD7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095EE3DB" w14:textId="2C87ABDC" w:rsidR="00A936CD" w:rsidRPr="00A936CD" w:rsidRDefault="00A936CD" w:rsidP="00DD7A76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2</w:t>
            </w:r>
          </w:p>
        </w:tc>
        <w:tc>
          <w:tcPr>
            <w:tcW w:w="1031" w:type="dxa"/>
          </w:tcPr>
          <w:p w14:paraId="1857F19F" w14:textId="5078CDD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Else</w:t>
            </w:r>
          </w:p>
        </w:tc>
        <w:tc>
          <w:tcPr>
            <w:tcW w:w="1725" w:type="dxa"/>
          </w:tcPr>
          <w:p w14:paraId="00DD28EC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F779623" w14:textId="77777777" w:rsidR="00A936CD" w:rsidRPr="00DD7A76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207" w:type="dxa"/>
          </w:tcPr>
          <w:p w14:paraId="69C7A397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1809" w:type="dxa"/>
          </w:tcPr>
          <w:p w14:paraId="2ADBCC39" w14:textId="457E59AC" w:rsidR="00A936CD" w:rsidRP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709" w:type="dxa"/>
          </w:tcPr>
          <w:p w14:paraId="4D365D8E" w14:textId="77777777" w:rsidR="00A936CD" w:rsidRDefault="00A936CD" w:rsidP="00DD7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C1F68" w14:textId="77777777" w:rsidR="00DD7A76" w:rsidRPr="00DD7A76" w:rsidRDefault="00DD7A76" w:rsidP="00DD7A76"/>
    <w:p w14:paraId="3DCDA50F" w14:textId="208E74F8" w:rsidR="00581098" w:rsidRPr="002F67DA" w:rsidRDefault="00E3469D" w:rsidP="00EF3017">
      <w:pPr>
        <w:pStyle w:val="2"/>
        <w:numPr>
          <w:ilvl w:val="0"/>
          <w:numId w:val="4"/>
        </w:numPr>
        <w:spacing w:before="480" w:after="360"/>
        <w:rPr>
          <w:highlight w:val="red"/>
        </w:rPr>
      </w:pPr>
      <w:bookmarkStart w:id="76" w:name="_Toc483172891"/>
      <w:r w:rsidRPr="002F67DA">
        <w:rPr>
          <w:highlight w:val="red"/>
        </w:rPr>
        <w:t>Среда 5 седмицы</w:t>
      </w:r>
      <w:bookmarkEnd w:id="76"/>
    </w:p>
    <w:p w14:paraId="142A09F7" w14:textId="1C00A924" w:rsidR="00690F19" w:rsidRPr="002F67DA" w:rsidRDefault="00690F19" w:rsidP="00690F19">
      <w:pPr>
        <w:rPr>
          <w:highlight w:val="red"/>
        </w:rPr>
      </w:pPr>
      <w:r w:rsidRPr="002F67DA">
        <w:rPr>
          <w:highlight w:val="red"/>
        </w:rPr>
        <w:t>Имя файла: -</w:t>
      </w:r>
      <w:r w:rsidR="002F67DA">
        <w:rPr>
          <w:highlight w:val="red"/>
          <w:lang w:val="en-US"/>
        </w:rPr>
        <w:t>18</w:t>
      </w:r>
      <w:r w:rsidRPr="002F67DA">
        <w:rPr>
          <w:highlight w:val="red"/>
        </w:rPr>
        <w:t>.xml</w:t>
      </w:r>
    </w:p>
    <w:tbl>
      <w:tblPr>
        <w:tblStyle w:val="-34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E3469D" w:rsidRPr="002F67DA" w14:paraId="7BB6C903" w14:textId="77777777" w:rsidTr="00D97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154206D8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210D508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Условие</w:t>
            </w:r>
          </w:p>
        </w:tc>
        <w:tc>
          <w:tcPr>
            <w:tcW w:w="1725" w:type="dxa"/>
            <w:hideMark/>
          </w:tcPr>
          <w:p w14:paraId="16D63C02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33C8D5B8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Решение</w:t>
            </w:r>
          </w:p>
        </w:tc>
        <w:tc>
          <w:tcPr>
            <w:tcW w:w="1207" w:type="dxa"/>
            <w:hideMark/>
          </w:tcPr>
          <w:p w14:paraId="3ABBC824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Знак службы</w:t>
            </w:r>
          </w:p>
        </w:tc>
        <w:tc>
          <w:tcPr>
            <w:tcW w:w="1809" w:type="dxa"/>
            <w:hideMark/>
          </w:tcPr>
          <w:p w14:paraId="50F9CDD1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1A59A25F" w14:textId="77777777" w:rsidR="00E3469D" w:rsidRPr="002F67DA" w:rsidRDefault="00E3469D" w:rsidP="00F537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Ссылки на другие правила</w:t>
            </w:r>
          </w:p>
        </w:tc>
      </w:tr>
      <w:tr w:rsidR="00E3469D" w:rsidRPr="00DD7A76" w14:paraId="10C23932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E4A6244" w14:textId="77777777" w:rsidR="00E3469D" w:rsidRPr="002F67DA" w:rsidRDefault="00E3469D" w:rsidP="00F5372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1</w:t>
            </w:r>
          </w:p>
        </w:tc>
        <w:tc>
          <w:tcPr>
            <w:tcW w:w="1060" w:type="dxa"/>
            <w:hideMark/>
          </w:tcPr>
          <w:p w14:paraId="76A88D03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7 апреля</w:t>
            </w:r>
          </w:p>
        </w:tc>
        <w:tc>
          <w:tcPr>
            <w:tcW w:w="1725" w:type="dxa"/>
            <w:hideMark/>
          </w:tcPr>
          <w:p w14:paraId="3B36A2C7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 </w:t>
            </w:r>
          </w:p>
        </w:tc>
        <w:tc>
          <w:tcPr>
            <w:tcW w:w="3135" w:type="dxa"/>
            <w:hideMark/>
          </w:tcPr>
          <w:p w14:paraId="3A0F7B58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 xml:space="preserve">Перенос на понедельник 4 седмицы Поста - </w:t>
            </w:r>
            <w:r w:rsidR="002763EF"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MoveDay</w:t>
            </w: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(-2)</w:t>
            </w:r>
          </w:p>
        </w:tc>
        <w:tc>
          <w:tcPr>
            <w:tcW w:w="1207" w:type="dxa"/>
            <w:hideMark/>
          </w:tcPr>
          <w:p w14:paraId="7EFBAAA5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  <w:lang w:val="en-US"/>
              </w:rPr>
              <w:t>7</w:t>
            </w:r>
          </w:p>
        </w:tc>
        <w:tc>
          <w:tcPr>
            <w:tcW w:w="1809" w:type="dxa"/>
            <w:hideMark/>
          </w:tcPr>
          <w:p w14:paraId="17CE6751" w14:textId="77777777" w:rsidR="00E3469D" w:rsidRPr="002F67DA" w:rsidRDefault="00E3469D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</w:pPr>
            <w:r w:rsidRPr="002F67DA">
              <w:rPr>
                <w:rFonts w:ascii="Calibri" w:eastAsia="Times New Roman" w:hAnsi="Calibri" w:cs="Calibri"/>
                <w:color w:val="auto"/>
                <w:sz w:val="22"/>
                <w:szCs w:val="22"/>
                <w:highlight w:val="red"/>
              </w:rPr>
              <w:t>Нет</w:t>
            </w:r>
          </w:p>
        </w:tc>
        <w:tc>
          <w:tcPr>
            <w:tcW w:w="1747" w:type="dxa"/>
            <w:hideMark/>
          </w:tcPr>
          <w:p w14:paraId="645E4D24" w14:textId="77777777" w:rsidR="00E3469D" w:rsidRPr="00DD7A76" w:rsidRDefault="005E0C5A" w:rsidP="00F53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6" w:history="1">
              <w:r w:rsidR="00E3469D" w:rsidRPr="002F67DA">
                <w:rPr>
                  <w:rStyle w:val="af1"/>
                  <w:rFonts w:ascii="Calibri" w:eastAsia="Times New Roman" w:hAnsi="Calibri" w:cs="Calibri"/>
                  <w:sz w:val="22"/>
                  <w:szCs w:val="22"/>
                  <w:highlight w:val="red"/>
                </w:rPr>
                <w:t>Благовещение.6</w:t>
              </w:r>
            </w:hyperlink>
          </w:p>
        </w:tc>
      </w:tr>
    </w:tbl>
    <w:p w14:paraId="1888F37A" w14:textId="58F1468B" w:rsidR="00690F19" w:rsidRDefault="00690F19">
      <w:pPr>
        <w:rPr>
          <w:b/>
          <w:bCs/>
          <w:sz w:val="26"/>
          <w:szCs w:val="26"/>
        </w:rPr>
      </w:pPr>
      <w:r>
        <w:br w:type="page"/>
      </w:r>
    </w:p>
    <w:p w14:paraId="0618E1D9" w14:textId="7B2A1588" w:rsidR="00D97244" w:rsidRDefault="00D97244" w:rsidP="00EF3017">
      <w:pPr>
        <w:pStyle w:val="2"/>
        <w:numPr>
          <w:ilvl w:val="0"/>
          <w:numId w:val="4"/>
        </w:numPr>
        <w:spacing w:before="480" w:after="360"/>
      </w:pPr>
      <w:bookmarkStart w:id="77" w:name="_Toc483172892"/>
      <w:r>
        <w:lastRenderedPageBreak/>
        <w:t>Четверг</w:t>
      </w:r>
      <w:r w:rsidRPr="00E3469D">
        <w:t xml:space="preserve"> 5 седмицы</w:t>
      </w:r>
      <w:r>
        <w:t xml:space="preserve"> (Великий канон)</w:t>
      </w:r>
      <w:bookmarkEnd w:id="77"/>
    </w:p>
    <w:p w14:paraId="6D861A78" w14:textId="081A8945" w:rsidR="00690F19" w:rsidRPr="00690F19" w:rsidRDefault="00690F19" w:rsidP="00690F19">
      <w:r>
        <w:t>Имя файла: -</w:t>
      </w:r>
      <w:r>
        <w:rPr>
          <w:lang w:val="en-US"/>
        </w:rPr>
        <w:t>17</w:t>
      </w:r>
      <w:r w:rsidRPr="00690F19">
        <w:t>.xml</w:t>
      </w:r>
    </w:p>
    <w:tbl>
      <w:tblPr>
        <w:tblStyle w:val="-341"/>
        <w:tblW w:w="0" w:type="auto"/>
        <w:tblLook w:val="04A0" w:firstRow="1" w:lastRow="0" w:firstColumn="1" w:lastColumn="0" w:noHBand="0" w:noVBand="1"/>
      </w:tblPr>
      <w:tblGrid>
        <w:gridCol w:w="960"/>
        <w:gridCol w:w="1060"/>
        <w:gridCol w:w="1725"/>
        <w:gridCol w:w="3135"/>
        <w:gridCol w:w="1207"/>
        <w:gridCol w:w="1809"/>
        <w:gridCol w:w="1747"/>
      </w:tblGrid>
      <w:tr w:rsidR="00D97244" w:rsidRPr="00DD7A76" w14:paraId="16A5924A" w14:textId="77777777" w:rsidTr="00690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039CFB88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0" w:type="dxa"/>
            <w:hideMark/>
          </w:tcPr>
          <w:p w14:paraId="386A3EA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Условие</w:t>
            </w:r>
          </w:p>
        </w:tc>
        <w:tc>
          <w:tcPr>
            <w:tcW w:w="1725" w:type="dxa"/>
            <w:hideMark/>
          </w:tcPr>
          <w:p w14:paraId="5EF1CF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Дни относительно Пасхи</w:t>
            </w:r>
          </w:p>
        </w:tc>
        <w:tc>
          <w:tcPr>
            <w:tcW w:w="3135" w:type="dxa"/>
            <w:hideMark/>
          </w:tcPr>
          <w:p w14:paraId="7DBEBEF8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Решение</w:t>
            </w:r>
          </w:p>
        </w:tc>
        <w:tc>
          <w:tcPr>
            <w:tcW w:w="1207" w:type="dxa"/>
            <w:hideMark/>
          </w:tcPr>
          <w:p w14:paraId="19B130D3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Знак службы</w:t>
            </w:r>
          </w:p>
        </w:tc>
        <w:tc>
          <w:tcPr>
            <w:tcW w:w="1809" w:type="dxa"/>
            <w:hideMark/>
          </w:tcPr>
          <w:p w14:paraId="3DAAC487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Соединение с календарем</w:t>
            </w:r>
          </w:p>
        </w:tc>
        <w:tc>
          <w:tcPr>
            <w:tcW w:w="1747" w:type="dxa"/>
            <w:hideMark/>
          </w:tcPr>
          <w:p w14:paraId="5B423985" w14:textId="77777777" w:rsidR="00D97244" w:rsidRPr="00DD7A76" w:rsidRDefault="00D97244" w:rsidP="00F07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Ссылки на другие правила</w:t>
            </w:r>
          </w:p>
        </w:tc>
      </w:tr>
      <w:tr w:rsidR="00D97244" w:rsidRPr="00DD7A76" w14:paraId="68C3E01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8E9D4BB" w14:textId="77777777" w:rsidR="00D97244" w:rsidRPr="00DD7A76" w:rsidRDefault="00D97244" w:rsidP="00F076EC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1</w:t>
            </w:r>
          </w:p>
        </w:tc>
        <w:tc>
          <w:tcPr>
            <w:tcW w:w="1060" w:type="dxa"/>
            <w:hideMark/>
          </w:tcPr>
          <w:p w14:paraId="6D92FE72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78" w:name="Великийканон1"/>
            <w:bookmarkEnd w:id="78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8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апреля</w:t>
            </w:r>
          </w:p>
        </w:tc>
        <w:tc>
          <w:tcPr>
            <w:tcW w:w="1725" w:type="dxa"/>
            <w:hideMark/>
          </w:tcPr>
          <w:p w14:paraId="3B384690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 </w:t>
            </w:r>
          </w:p>
        </w:tc>
        <w:tc>
          <w:tcPr>
            <w:tcW w:w="3135" w:type="dxa"/>
            <w:hideMark/>
          </w:tcPr>
          <w:p w14:paraId="78F7D28F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(-2)</w:t>
            </w:r>
          </w:p>
        </w:tc>
        <w:tc>
          <w:tcPr>
            <w:tcW w:w="1207" w:type="dxa"/>
            <w:hideMark/>
          </w:tcPr>
          <w:p w14:paraId="5655A66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79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79"/>
            <w:r>
              <w:rPr>
                <w:rStyle w:val="aff1"/>
              </w:rPr>
              <w:commentReference w:id="79"/>
            </w:r>
          </w:p>
        </w:tc>
        <w:tc>
          <w:tcPr>
            <w:tcW w:w="1809" w:type="dxa"/>
            <w:hideMark/>
          </w:tcPr>
          <w:p w14:paraId="2EDD40A4" w14:textId="77777777" w:rsidR="00D97244" w:rsidRPr="00DD7A76" w:rsidRDefault="00D97244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  <w:hideMark/>
          </w:tcPr>
          <w:p w14:paraId="7905A625" w14:textId="77777777" w:rsidR="00D97244" w:rsidRPr="00DD7A76" w:rsidRDefault="005E0C5A" w:rsidP="00F07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8" w:history="1">
              <w:r w:rsidR="00D97244" w:rsidRPr="00DD7A76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</w:t>
              </w:r>
              <w:r w:rsid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8</w:t>
              </w:r>
            </w:hyperlink>
          </w:p>
        </w:tc>
      </w:tr>
      <w:tr w:rsidR="00D97244" w:rsidRPr="00DD7A76" w14:paraId="307BBCBB" w14:textId="77777777" w:rsidTr="00D97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D789591" w14:textId="77777777" w:rsidR="00D97244" w:rsidRPr="00DD7A76" w:rsidRDefault="00D97244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2</w:t>
            </w:r>
          </w:p>
        </w:tc>
        <w:tc>
          <w:tcPr>
            <w:tcW w:w="1060" w:type="dxa"/>
          </w:tcPr>
          <w:p w14:paraId="560EB2E4" w14:textId="77777777" w:rsidR="00D97244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bookmarkStart w:id="80" w:name="ВеликийКанон2"/>
            <w:bookmarkEnd w:id="80"/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7 апреля</w:t>
            </w:r>
          </w:p>
        </w:tc>
        <w:tc>
          <w:tcPr>
            <w:tcW w:w="1725" w:type="dxa"/>
          </w:tcPr>
          <w:p w14:paraId="0CF1BF2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313F0B58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Перенос на </w:t>
            </w: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вторник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 xml:space="preserve"> 4 седмицы Поста - </w:t>
            </w:r>
            <w:r w:rsidR="002763EF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</w:t>
            </w: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(-2)</w:t>
            </w:r>
          </w:p>
        </w:tc>
        <w:tc>
          <w:tcPr>
            <w:tcW w:w="1207" w:type="dxa"/>
          </w:tcPr>
          <w:p w14:paraId="5AA2F015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commentRangeStart w:id="81"/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  <w:commentRangeEnd w:id="81"/>
            <w:r>
              <w:rPr>
                <w:rStyle w:val="aff1"/>
              </w:rPr>
              <w:commentReference w:id="81"/>
            </w:r>
          </w:p>
        </w:tc>
        <w:tc>
          <w:tcPr>
            <w:tcW w:w="1809" w:type="dxa"/>
          </w:tcPr>
          <w:p w14:paraId="37E1298D" w14:textId="77777777" w:rsidR="00D97244" w:rsidRPr="00DD7A76" w:rsidRDefault="00D97244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 w:rsidRPr="00DD7A76"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Нет</w:t>
            </w:r>
          </w:p>
        </w:tc>
        <w:tc>
          <w:tcPr>
            <w:tcW w:w="1747" w:type="dxa"/>
          </w:tcPr>
          <w:p w14:paraId="5403CA7B" w14:textId="77777777" w:rsidR="00D97244" w:rsidRDefault="005E0C5A" w:rsidP="00D9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w:anchor="Благовещение9" w:history="1">
              <w:r w:rsidR="00D97244" w:rsidRPr="00D97244">
                <w:rPr>
                  <w:rStyle w:val="af1"/>
                  <w:rFonts w:ascii="Calibri" w:eastAsia="Times New Roman" w:hAnsi="Calibri" w:cs="Calibri"/>
                  <w:sz w:val="22"/>
                  <w:szCs w:val="22"/>
                </w:rPr>
                <w:t>Благовещение.9</w:t>
              </w:r>
            </w:hyperlink>
          </w:p>
        </w:tc>
      </w:tr>
      <w:tr w:rsidR="0065111B" w:rsidRPr="00DD7A76" w14:paraId="0EF14C86" w14:textId="77777777" w:rsidTr="00D9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2A5B71E" w14:textId="5A115A1D" w:rsidR="0065111B" w:rsidRPr="0065111B" w:rsidRDefault="0065111B" w:rsidP="00D97244">
            <w:pP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3</w:t>
            </w:r>
          </w:p>
        </w:tc>
        <w:tc>
          <w:tcPr>
            <w:tcW w:w="1060" w:type="dxa"/>
          </w:tcPr>
          <w:p w14:paraId="0A6EDAC9" w14:textId="0439707A" w:rsidR="0065111B" w:rsidRP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</w:rPr>
              <w:t>Иначе</w:t>
            </w:r>
          </w:p>
        </w:tc>
        <w:tc>
          <w:tcPr>
            <w:tcW w:w="1725" w:type="dxa"/>
          </w:tcPr>
          <w:p w14:paraId="59CBFF2D" w14:textId="77777777" w:rsidR="0065111B" w:rsidRPr="00DD7A76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3135" w:type="dxa"/>
          </w:tcPr>
          <w:p w14:paraId="020936FF" w14:textId="05CEAE2E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MoveDay(0)</w:t>
            </w:r>
          </w:p>
        </w:tc>
        <w:tc>
          <w:tcPr>
            <w:tcW w:w="1207" w:type="dxa"/>
          </w:tcPr>
          <w:p w14:paraId="368F795A" w14:textId="64FCD095" w:rsidR="0065111B" w:rsidRPr="00F7100E" w:rsidRDefault="00F7100E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  <w:t>7</w:t>
            </w:r>
          </w:p>
        </w:tc>
        <w:tc>
          <w:tcPr>
            <w:tcW w:w="1809" w:type="dxa"/>
          </w:tcPr>
          <w:p w14:paraId="392F4BB0" w14:textId="77777777" w:rsidR="0065111B" w:rsidRPr="00F7100E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747" w:type="dxa"/>
          </w:tcPr>
          <w:p w14:paraId="66776F2F" w14:textId="77777777" w:rsidR="0065111B" w:rsidRDefault="0065111B" w:rsidP="00D9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42E6E5" w14:textId="1A0E601E" w:rsidR="00F12534" w:rsidRDefault="00F12534" w:rsidP="00EF3017">
      <w:pPr>
        <w:pStyle w:val="2"/>
        <w:numPr>
          <w:ilvl w:val="0"/>
          <w:numId w:val="4"/>
        </w:numPr>
        <w:spacing w:before="480" w:after="360"/>
      </w:pPr>
      <w:bookmarkStart w:id="82" w:name="_Toc483172893"/>
      <w:r w:rsidRPr="00F12534">
        <w:t>Вселенская родительская суббота. Поминовение усопших.</w:t>
      </w:r>
      <w:bookmarkEnd w:id="82"/>
      <w:r>
        <w:t xml:space="preserve"> </w:t>
      </w:r>
    </w:p>
    <w:p w14:paraId="3EA0C851" w14:textId="2627A6C7" w:rsidR="00F12534" w:rsidRPr="00292AC4" w:rsidRDefault="00F12534" w:rsidP="00F12534">
      <w:r w:rsidRPr="00292AC4">
        <w:t>Имя файла:</w:t>
      </w:r>
      <w:r>
        <w:t xml:space="preserve"> -57</w:t>
      </w:r>
      <w:r w:rsidRPr="00292AC4">
        <w:t>.xml</w:t>
      </w:r>
    </w:p>
    <w:tbl>
      <w:tblPr>
        <w:tblStyle w:val="-241"/>
        <w:tblW w:w="13671" w:type="dxa"/>
        <w:tblLayout w:type="fixed"/>
        <w:tblLook w:val="04A0" w:firstRow="1" w:lastRow="0" w:firstColumn="1" w:lastColumn="0" w:noHBand="0" w:noVBand="1"/>
      </w:tblPr>
      <w:tblGrid>
        <w:gridCol w:w="405"/>
        <w:gridCol w:w="2073"/>
        <w:gridCol w:w="696"/>
        <w:gridCol w:w="2765"/>
        <w:gridCol w:w="4536"/>
        <w:gridCol w:w="567"/>
        <w:gridCol w:w="668"/>
        <w:gridCol w:w="1961"/>
      </w:tblGrid>
      <w:tr w:rsidR="00F12534" w:rsidRPr="001950FA" w14:paraId="44F45E91" w14:textId="77777777" w:rsidTr="00F12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39319F32" w14:textId="77777777" w:rsidR="00F12534" w:rsidRPr="00665416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 </w:t>
            </w:r>
          </w:p>
        </w:tc>
        <w:tc>
          <w:tcPr>
            <w:tcW w:w="2073" w:type="dxa"/>
            <w:hideMark/>
          </w:tcPr>
          <w:p w14:paraId="3FB51DDA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Условие</w:t>
            </w:r>
          </w:p>
        </w:tc>
        <w:tc>
          <w:tcPr>
            <w:tcW w:w="696" w:type="dxa"/>
            <w:hideMark/>
          </w:tcPr>
          <w:p w14:paraId="2247021F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Дни относительно Пасхи</w:t>
            </w:r>
          </w:p>
        </w:tc>
        <w:tc>
          <w:tcPr>
            <w:tcW w:w="2765" w:type="dxa"/>
            <w:hideMark/>
          </w:tcPr>
          <w:p w14:paraId="19293582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Решение</w:t>
            </w:r>
          </w:p>
        </w:tc>
        <w:tc>
          <w:tcPr>
            <w:tcW w:w="4536" w:type="dxa"/>
          </w:tcPr>
          <w:p w14:paraId="5CF67253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Алгоритм</w:t>
            </w:r>
          </w:p>
        </w:tc>
        <w:tc>
          <w:tcPr>
            <w:tcW w:w="567" w:type="dxa"/>
            <w:hideMark/>
          </w:tcPr>
          <w:p w14:paraId="758CB988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Знак службы</w:t>
            </w:r>
          </w:p>
        </w:tc>
        <w:tc>
          <w:tcPr>
            <w:tcW w:w="668" w:type="dxa"/>
            <w:hideMark/>
          </w:tcPr>
          <w:p w14:paraId="32B69F60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Приоритет</w:t>
            </w:r>
          </w:p>
        </w:tc>
        <w:tc>
          <w:tcPr>
            <w:tcW w:w="1961" w:type="dxa"/>
            <w:hideMark/>
          </w:tcPr>
          <w:p w14:paraId="230D0137" w14:textId="77777777" w:rsidR="00F12534" w:rsidRPr="001950FA" w:rsidRDefault="00F12534" w:rsidP="00AB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1950FA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Ссылки на другие правила</w:t>
            </w:r>
          </w:p>
        </w:tc>
      </w:tr>
      <w:tr w:rsidR="00F12534" w:rsidRPr="001950FA" w14:paraId="332C588A" w14:textId="77777777" w:rsidTr="00F125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  <w:hideMark/>
          </w:tcPr>
          <w:p w14:paraId="6DDCB45E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 w:rsidRPr="00F33DCD"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1</w:t>
            </w:r>
          </w:p>
        </w:tc>
        <w:tc>
          <w:tcPr>
            <w:tcW w:w="2073" w:type="dxa"/>
          </w:tcPr>
          <w:p w14:paraId="4700763B" w14:textId="41989BD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Если Сретение Господне (15 февраля) в этот день</w:t>
            </w:r>
          </w:p>
        </w:tc>
        <w:tc>
          <w:tcPr>
            <w:tcW w:w="696" w:type="dxa"/>
          </w:tcPr>
          <w:p w14:paraId="77C4877A" w14:textId="49F7BC15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-57</w:t>
            </w:r>
          </w:p>
        </w:tc>
        <w:tc>
          <w:tcPr>
            <w:tcW w:w="2765" w:type="dxa"/>
          </w:tcPr>
          <w:p w14:paraId="498E4F8D" w14:textId="0153CD77" w:rsidR="00F12534" w:rsidRPr="00F33DCD" w:rsidRDefault="00F12534" w:rsidP="00F1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</w:rPr>
              <w:t>Перенос на неделю раньше (-7 дней)</w:t>
            </w:r>
          </w:p>
        </w:tc>
        <w:tc>
          <w:tcPr>
            <w:tcW w:w="4536" w:type="dxa"/>
          </w:tcPr>
          <w:p w14:paraId="738EB45A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44A9E29F" w14:textId="77777777" w:rsidR="00F12534" w:rsidRPr="00F12534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68" w:type="dxa"/>
          </w:tcPr>
          <w:p w14:paraId="4467C667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5C3332AF" w14:textId="77777777" w:rsidR="00F12534" w:rsidRPr="00F33DCD" w:rsidRDefault="00F12534" w:rsidP="00AB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  <w:tr w:rsidR="00F12534" w:rsidRPr="001950FA" w14:paraId="28D76093" w14:textId="77777777" w:rsidTr="00F12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dxa"/>
          </w:tcPr>
          <w:p w14:paraId="474D6E5D" w14:textId="77777777" w:rsidR="00F12534" w:rsidRPr="00F33DCD" w:rsidRDefault="00F12534" w:rsidP="00AB2C07">
            <w:pP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  <w:t>2</w:t>
            </w:r>
          </w:p>
        </w:tc>
        <w:tc>
          <w:tcPr>
            <w:tcW w:w="2073" w:type="dxa"/>
          </w:tcPr>
          <w:p w14:paraId="008FC38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696" w:type="dxa"/>
          </w:tcPr>
          <w:p w14:paraId="264CA813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2765" w:type="dxa"/>
          </w:tcPr>
          <w:p w14:paraId="65D8A3D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4536" w:type="dxa"/>
          </w:tcPr>
          <w:p w14:paraId="43114FC5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567" w:type="dxa"/>
          </w:tcPr>
          <w:p w14:paraId="0A2E1BA0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  <w:lang w:val="en-US"/>
              </w:rPr>
            </w:pPr>
          </w:p>
        </w:tc>
        <w:tc>
          <w:tcPr>
            <w:tcW w:w="668" w:type="dxa"/>
          </w:tcPr>
          <w:p w14:paraId="25E6818C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  <w:tc>
          <w:tcPr>
            <w:tcW w:w="1961" w:type="dxa"/>
          </w:tcPr>
          <w:p w14:paraId="1704A916" w14:textId="77777777" w:rsidR="00F12534" w:rsidRPr="00F33DCD" w:rsidRDefault="00F12534" w:rsidP="00AB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uto"/>
                <w:sz w:val="16"/>
                <w:szCs w:val="22"/>
              </w:rPr>
            </w:pPr>
          </w:p>
        </w:tc>
      </w:tr>
    </w:tbl>
    <w:p w14:paraId="160428EE" w14:textId="77777777" w:rsidR="00E3469D" w:rsidRPr="00E3469D" w:rsidRDefault="00E3469D" w:rsidP="00E3469D"/>
    <w:sectPr w:rsidR="00E3469D" w:rsidRPr="00E3469D" w:rsidSect="003B5C5F">
      <w:type w:val="continuous"/>
      <w:pgSz w:w="15840" w:h="12240" w:orient="landscape" w:code="1"/>
      <w:pgMar w:top="1134" w:right="1077" w:bottom="1134" w:left="107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имТ Д" w:date="2017-05-21T23:24:00Z" w:initials="иД">
    <w:p w14:paraId="62AEFA34" w14:textId="13490656" w:rsidR="005E0C5A" w:rsidRDefault="005E0C5A">
      <w:pPr>
        <w:pStyle w:val="aff2"/>
      </w:pPr>
      <w:r>
        <w:rPr>
          <w:rStyle w:val="aff1"/>
        </w:rPr>
        <w:annotationRef/>
      </w:r>
      <w:r>
        <w:t>А кому тогда в среду служить из Минеи?</w:t>
      </w:r>
    </w:p>
  </w:comment>
  <w:comment w:id="8" w:author="имТ Д" w:date="2017-05-21T23:25:00Z" w:initials="иД">
    <w:p w14:paraId="7384D69F" w14:textId="1CE65987" w:rsidR="005E0C5A" w:rsidRDefault="005E0C5A">
      <w:pPr>
        <w:pStyle w:val="aff2"/>
      </w:pPr>
      <w:r>
        <w:rPr>
          <w:rStyle w:val="aff1"/>
        </w:rPr>
        <w:annotationRef/>
      </w:r>
      <w:r>
        <w:t>Аналогично</w:t>
      </w:r>
    </w:p>
  </w:comment>
  <w:comment w:id="10" w:author="имТ Д" w:date="2017-04-02T01:01:00Z" w:initials="иД">
    <w:p w14:paraId="7215AE69" w14:textId="47EBC707" w:rsidR="005E0C5A" w:rsidRDefault="005E0C5A">
      <w:pPr>
        <w:pStyle w:val="aff2"/>
      </w:pPr>
      <w:r>
        <w:rPr>
          <w:rStyle w:val="aff1"/>
        </w:rPr>
        <w:annotationRef/>
      </w:r>
      <w:r>
        <w:t>Надо четко определить, а то будет по всем угоду искать</w:t>
      </w:r>
    </w:p>
  </w:comment>
  <w:comment w:id="28" w:author="имТ Д" w:date="2017-03-31T21:38:00Z" w:initials="иД">
    <w:p w14:paraId="4A8F3D26" w14:textId="77777777" w:rsidR="005E0C5A" w:rsidRDefault="005E0C5A">
      <w:pPr>
        <w:pStyle w:val="aff2"/>
      </w:pPr>
      <w:r>
        <w:rPr>
          <w:rStyle w:val="aff1"/>
        </w:rPr>
        <w:annotationRef/>
      </w:r>
      <w:r w:rsidRPr="00925E00">
        <w:t>Заложен функционал для дальнейшего использования в формировании последовательности богослужений</w:t>
      </w:r>
    </w:p>
  </w:comment>
  <w:comment w:id="29" w:author="имТ Д" w:date="2017-03-31T22:09:00Z" w:initials="иД">
    <w:p w14:paraId="7429C174" w14:textId="77777777" w:rsidR="005E0C5A" w:rsidRPr="002763EF" w:rsidRDefault="005E0C5A">
      <w:pPr>
        <w:pStyle w:val="aff2"/>
      </w:pPr>
      <w:r>
        <w:rPr>
          <w:rStyle w:val="aff1"/>
        </w:rPr>
        <w:annotationRef/>
      </w:r>
      <w:r>
        <w:rPr>
          <w:rStyle w:val="aff1"/>
        </w:rPr>
        <w:t>Не понятно. Поминовение усопших совершается или нет?</w:t>
      </w:r>
    </w:p>
  </w:comment>
  <w:comment w:id="30" w:author="имТ Д" w:date="2017-03-31T22:12:00Z" w:initials="иД">
    <w:p w14:paraId="00EF7981" w14:textId="77777777" w:rsidR="005E0C5A" w:rsidRDefault="005E0C5A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31" w:author="имТ Д" w:date="2017-03-31T22:13:00Z" w:initials="иД">
    <w:p w14:paraId="7E14EECD" w14:textId="77777777" w:rsidR="005E0C5A" w:rsidRDefault="005E0C5A">
      <w:pPr>
        <w:pStyle w:val="aff2"/>
      </w:pPr>
      <w:r>
        <w:rPr>
          <w:rStyle w:val="aff1"/>
        </w:rPr>
        <w:annotationRef/>
      </w:r>
      <w:r w:rsidRPr="002763EF">
        <w:t>Заложен функционал для дальнейшего использования в формировании последовательности богослужений</w:t>
      </w:r>
    </w:p>
  </w:comment>
  <w:comment w:id="44" w:author="имТ Д" w:date="2017-05-18T20:18:00Z" w:initials="иД">
    <w:p w14:paraId="1AA00FA3" w14:textId="743C36D5" w:rsidR="005E0C5A" w:rsidRDefault="005E0C5A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47" w:author="имТ Д" w:date="2017-05-18T16:28:00Z" w:initials="иД">
    <w:p w14:paraId="2C666B43" w14:textId="07590B89" w:rsidR="005E0C5A" w:rsidRPr="00070FFA" w:rsidRDefault="005E0C5A">
      <w:pPr>
        <w:pStyle w:val="aff2"/>
      </w:pPr>
      <w:r>
        <w:rPr>
          <w:rStyle w:val="aff1"/>
        </w:rPr>
        <w:annotationRef/>
      </w:r>
      <w:r>
        <w:t xml:space="preserve">Рождество в воскресенье в </w:t>
      </w:r>
      <w:r w:rsidRPr="00A331F3">
        <w:t>2007</w:t>
      </w:r>
      <w:r>
        <w:t xml:space="preserve"> году</w:t>
      </w:r>
    </w:p>
  </w:comment>
  <w:comment w:id="48" w:author="имТ Д" w:date="2017-05-18T16:29:00Z" w:initials="иД">
    <w:p w14:paraId="7E1C311A" w14:textId="7D4BC3E5" w:rsidR="005E0C5A" w:rsidRDefault="005E0C5A">
      <w:pPr>
        <w:pStyle w:val="aff2"/>
      </w:pPr>
      <w:r>
        <w:rPr>
          <w:rStyle w:val="aff1"/>
        </w:rPr>
        <w:annotationRef/>
      </w:r>
      <w:r w:rsidRPr="00A331F3">
        <w:t>Рождество в воскресенье в 20</w:t>
      </w:r>
      <w:r>
        <w:t>13</w:t>
      </w:r>
      <w:r w:rsidRPr="00A331F3">
        <w:t xml:space="preserve"> году</w:t>
      </w:r>
    </w:p>
  </w:comment>
  <w:comment w:id="51" w:author="имТ Д" w:date="2017-05-18T14:20:00Z" w:initials="иД">
    <w:p w14:paraId="11C308A3" w14:textId="1CC58E40" w:rsidR="005E0C5A" w:rsidRDefault="005E0C5A">
      <w:pPr>
        <w:pStyle w:val="aff2"/>
      </w:pPr>
      <w:r>
        <w:rPr>
          <w:rStyle w:val="aff1"/>
        </w:rPr>
        <w:annotationRef/>
      </w:r>
      <w:r>
        <w:t>Это нас не касается. никак в правиле не отображать</w:t>
      </w:r>
    </w:p>
  </w:comment>
  <w:comment w:id="55" w:author="Монастырь" w:date="2017-09-30T23:55:00Z" w:initials="М">
    <w:p w14:paraId="6A821DF1" w14:textId="2AF7254F" w:rsidR="005E0C5A" w:rsidRDefault="005E0C5A">
      <w:pPr>
        <w:pStyle w:val="aff2"/>
      </w:pPr>
      <w:r>
        <w:rPr>
          <w:rStyle w:val="aff1"/>
        </w:rPr>
        <w:annotationRef/>
      </w:r>
      <w:r>
        <w:t>Нужно ли?</w:t>
      </w:r>
    </w:p>
  </w:comment>
  <w:comment w:id="61" w:author="имТ Д" w:date="2017-05-18T20:18:00Z" w:initials="иД">
    <w:p w14:paraId="48850E75" w14:textId="77777777" w:rsidR="005E0C5A" w:rsidRDefault="005E0C5A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2" w:author="имТ Д" w:date="2017-05-18T20:18:00Z" w:initials="иД">
    <w:p w14:paraId="05A76716" w14:textId="77777777" w:rsidR="005E0C5A" w:rsidRDefault="005E0C5A" w:rsidP="00070FFA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63" w:author="имТ Д" w:date="2017-05-18T20:18:00Z" w:initials="иД">
    <w:p w14:paraId="61DC9D73" w14:textId="77777777" w:rsidR="005E0C5A" w:rsidRDefault="005E0C5A" w:rsidP="00356E61">
      <w:pPr>
        <w:pStyle w:val="aff2"/>
      </w:pPr>
      <w:r>
        <w:rPr>
          <w:rStyle w:val="aff1"/>
        </w:rPr>
        <w:annotationRef/>
      </w:r>
      <w:r>
        <w:t>Для формирования расписания это значения не имеет. Имеет смысл только при составлении последовательности богослужений</w:t>
      </w:r>
    </w:p>
  </w:comment>
  <w:comment w:id="79" w:author="имТ Д" w:date="2017-03-31T21:43:00Z" w:initials="иД">
    <w:p w14:paraId="041A1D5F" w14:textId="77777777" w:rsidR="005E0C5A" w:rsidRDefault="005E0C5A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  <w:comment w:id="81" w:author="имТ Д" w:date="2017-03-31T21:43:00Z" w:initials="иД">
    <w:p w14:paraId="78E57DEE" w14:textId="77777777" w:rsidR="005E0C5A" w:rsidRDefault="005E0C5A">
      <w:pPr>
        <w:pStyle w:val="aff2"/>
      </w:pPr>
      <w:r>
        <w:rPr>
          <w:rStyle w:val="aff1"/>
        </w:rPr>
        <w:annotationRef/>
      </w:r>
      <w:r>
        <w:t>Надо выяснить, служится ли ЛПД? Розанов пишет, что это возможно. Но был ил прецедент у нас в каком-либо году?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AEFA34" w15:done="0"/>
  <w15:commentEx w15:paraId="7384D69F" w15:done="0"/>
  <w15:commentEx w15:paraId="7215AE69" w15:done="0"/>
  <w15:commentEx w15:paraId="4A8F3D26" w15:done="0"/>
  <w15:commentEx w15:paraId="7429C174" w15:done="0"/>
  <w15:commentEx w15:paraId="00EF7981" w15:done="0"/>
  <w15:commentEx w15:paraId="7E14EECD" w15:done="0"/>
  <w15:commentEx w15:paraId="1AA00FA3" w15:done="0"/>
  <w15:commentEx w15:paraId="2C666B43" w15:done="0"/>
  <w15:commentEx w15:paraId="7E1C311A" w15:done="0"/>
  <w15:commentEx w15:paraId="11C308A3" w15:done="0"/>
  <w15:commentEx w15:paraId="6A821DF1" w15:done="0"/>
  <w15:commentEx w15:paraId="48850E75" w15:done="0"/>
  <w15:commentEx w15:paraId="05A76716" w15:done="0"/>
  <w15:commentEx w15:paraId="61DC9D73" w15:done="0"/>
  <w15:commentEx w15:paraId="041A1D5F" w15:done="0"/>
  <w15:commentEx w15:paraId="78E57D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AEFA34" w16cid:durableId="1DCA860E"/>
  <w16cid:commentId w16cid:paraId="7384D69F" w16cid:durableId="1DCA860F"/>
  <w16cid:commentId w16cid:paraId="7215AE69" w16cid:durableId="1DCA8610"/>
  <w16cid:commentId w16cid:paraId="4A8F3D26" w16cid:durableId="1DCA8611"/>
  <w16cid:commentId w16cid:paraId="7429C174" w16cid:durableId="1DCA8612"/>
  <w16cid:commentId w16cid:paraId="00EF7981" w16cid:durableId="1DCA8613"/>
  <w16cid:commentId w16cid:paraId="7E14EECD" w16cid:durableId="1DCA8614"/>
  <w16cid:commentId w16cid:paraId="1AA00FA3" w16cid:durableId="1DCA8615"/>
  <w16cid:commentId w16cid:paraId="2C666B43" w16cid:durableId="1DCA8616"/>
  <w16cid:commentId w16cid:paraId="7E1C311A" w16cid:durableId="1DCA8617"/>
  <w16cid:commentId w16cid:paraId="11C308A3" w16cid:durableId="1DCA8618"/>
  <w16cid:commentId w16cid:paraId="6A821DF1" w16cid:durableId="1DCA8619"/>
  <w16cid:commentId w16cid:paraId="48850E75" w16cid:durableId="1DCA861A"/>
  <w16cid:commentId w16cid:paraId="05A76716" w16cid:durableId="1DCA861B"/>
  <w16cid:commentId w16cid:paraId="61DC9D73" w16cid:durableId="1DCA861C"/>
  <w16cid:commentId w16cid:paraId="041A1D5F" w16cid:durableId="1DCA861D"/>
  <w16cid:commentId w16cid:paraId="78E57DEE" w16cid:durableId="1DCA86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C4E3F" w14:textId="77777777" w:rsidR="00892910" w:rsidRDefault="00892910">
      <w:pPr>
        <w:spacing w:after="0" w:line="240" w:lineRule="auto"/>
      </w:pPr>
      <w:r>
        <w:separator/>
      </w:r>
    </w:p>
  </w:endnote>
  <w:endnote w:type="continuationSeparator" w:id="0">
    <w:p w14:paraId="12764EA9" w14:textId="77777777" w:rsidR="00892910" w:rsidRDefault="00892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E067D" w14:textId="77777777" w:rsidR="00892910" w:rsidRDefault="00892910">
      <w:pPr>
        <w:spacing w:after="0" w:line="240" w:lineRule="auto"/>
      </w:pPr>
      <w:r>
        <w:separator/>
      </w:r>
    </w:p>
  </w:footnote>
  <w:footnote w:type="continuationSeparator" w:id="0">
    <w:p w14:paraId="064A92CF" w14:textId="77777777" w:rsidR="00892910" w:rsidRDefault="00892910">
      <w:pPr>
        <w:spacing w:after="0" w:line="240" w:lineRule="auto"/>
      </w:pPr>
      <w:r>
        <w:continuationSeparator/>
      </w:r>
    </w:p>
  </w:footnote>
  <w:footnote w:id="1">
    <w:p w14:paraId="7C4A9804" w14:textId="6FC9CF3F" w:rsidR="005E0C5A" w:rsidRDefault="005E0C5A">
      <w:pPr>
        <w:pStyle w:val="aff9"/>
      </w:pPr>
      <w:r>
        <w:rPr>
          <w:rStyle w:val="affb"/>
        </w:rPr>
        <w:footnoteRef/>
      </w:r>
      <w:r>
        <w:t xml:space="preserve"> Минея. Февраль. С.36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420A1"/>
    <w:multiLevelType w:val="hybridMultilevel"/>
    <w:tmpl w:val="588EA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23679"/>
    <w:multiLevelType w:val="hybridMultilevel"/>
    <w:tmpl w:val="52AC0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D5A5F"/>
    <w:multiLevelType w:val="hybridMultilevel"/>
    <w:tmpl w:val="84AC1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7788A"/>
    <w:multiLevelType w:val="hybridMultilevel"/>
    <w:tmpl w:val="3D403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C3052"/>
    <w:multiLevelType w:val="hybridMultilevel"/>
    <w:tmpl w:val="049AE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6688C"/>
    <w:multiLevelType w:val="hybridMultilevel"/>
    <w:tmpl w:val="32B49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98"/>
    <w:rsid w:val="00070FFA"/>
    <w:rsid w:val="00076CE4"/>
    <w:rsid w:val="00083C77"/>
    <w:rsid w:val="000864DE"/>
    <w:rsid w:val="000A0027"/>
    <w:rsid w:val="000A0E13"/>
    <w:rsid w:val="000B35B3"/>
    <w:rsid w:val="000D5B3B"/>
    <w:rsid w:val="000D5F56"/>
    <w:rsid w:val="000D7FE4"/>
    <w:rsid w:val="000E403A"/>
    <w:rsid w:val="000F0A88"/>
    <w:rsid w:val="00100B28"/>
    <w:rsid w:val="00100EC1"/>
    <w:rsid w:val="00102102"/>
    <w:rsid w:val="00110C61"/>
    <w:rsid w:val="001407D2"/>
    <w:rsid w:val="001521FD"/>
    <w:rsid w:val="00184D72"/>
    <w:rsid w:val="001950FA"/>
    <w:rsid w:val="001B0F0C"/>
    <w:rsid w:val="001C1AA4"/>
    <w:rsid w:val="001E6123"/>
    <w:rsid w:val="001F6125"/>
    <w:rsid w:val="001F65FE"/>
    <w:rsid w:val="001F7203"/>
    <w:rsid w:val="002454C9"/>
    <w:rsid w:val="002700FC"/>
    <w:rsid w:val="002763EF"/>
    <w:rsid w:val="00282A52"/>
    <w:rsid w:val="002865D8"/>
    <w:rsid w:val="00291627"/>
    <w:rsid w:val="00292AC4"/>
    <w:rsid w:val="002B7198"/>
    <w:rsid w:val="002D31C8"/>
    <w:rsid w:val="002E1C6B"/>
    <w:rsid w:val="002E48A2"/>
    <w:rsid w:val="002F37F4"/>
    <w:rsid w:val="002F67DA"/>
    <w:rsid w:val="00307A6E"/>
    <w:rsid w:val="00307D79"/>
    <w:rsid w:val="00322FF9"/>
    <w:rsid w:val="00326AA9"/>
    <w:rsid w:val="00345029"/>
    <w:rsid w:val="00347292"/>
    <w:rsid w:val="0035263C"/>
    <w:rsid w:val="003532B7"/>
    <w:rsid w:val="00356E61"/>
    <w:rsid w:val="00393194"/>
    <w:rsid w:val="003B5C5F"/>
    <w:rsid w:val="003C4B84"/>
    <w:rsid w:val="003D089D"/>
    <w:rsid w:val="004059DB"/>
    <w:rsid w:val="00407065"/>
    <w:rsid w:val="0041687A"/>
    <w:rsid w:val="00420466"/>
    <w:rsid w:val="004267D9"/>
    <w:rsid w:val="004475A4"/>
    <w:rsid w:val="00452E16"/>
    <w:rsid w:val="004943DB"/>
    <w:rsid w:val="004A258A"/>
    <w:rsid w:val="004E536D"/>
    <w:rsid w:val="005072C6"/>
    <w:rsid w:val="00513753"/>
    <w:rsid w:val="00554887"/>
    <w:rsid w:val="0057208A"/>
    <w:rsid w:val="005729C6"/>
    <w:rsid w:val="00581098"/>
    <w:rsid w:val="005A1B04"/>
    <w:rsid w:val="005B266D"/>
    <w:rsid w:val="005C0C23"/>
    <w:rsid w:val="005D3674"/>
    <w:rsid w:val="005D3856"/>
    <w:rsid w:val="005D5ACB"/>
    <w:rsid w:val="005E0C5A"/>
    <w:rsid w:val="005E35AE"/>
    <w:rsid w:val="005F16C6"/>
    <w:rsid w:val="005F7F89"/>
    <w:rsid w:val="00605C94"/>
    <w:rsid w:val="00625663"/>
    <w:rsid w:val="00626375"/>
    <w:rsid w:val="00636C27"/>
    <w:rsid w:val="00641BDB"/>
    <w:rsid w:val="006429EC"/>
    <w:rsid w:val="00645BBD"/>
    <w:rsid w:val="00646F5C"/>
    <w:rsid w:val="0065111B"/>
    <w:rsid w:val="00661C73"/>
    <w:rsid w:val="00665416"/>
    <w:rsid w:val="00674482"/>
    <w:rsid w:val="00676B4F"/>
    <w:rsid w:val="00690F19"/>
    <w:rsid w:val="0069482D"/>
    <w:rsid w:val="006A1C21"/>
    <w:rsid w:val="006A34AA"/>
    <w:rsid w:val="006A3BE8"/>
    <w:rsid w:val="006B78BD"/>
    <w:rsid w:val="006D2DF3"/>
    <w:rsid w:val="006D75B7"/>
    <w:rsid w:val="006E165C"/>
    <w:rsid w:val="00735990"/>
    <w:rsid w:val="00736285"/>
    <w:rsid w:val="00742630"/>
    <w:rsid w:val="00744210"/>
    <w:rsid w:val="00747530"/>
    <w:rsid w:val="00760D54"/>
    <w:rsid w:val="007657B5"/>
    <w:rsid w:val="00777EFF"/>
    <w:rsid w:val="00787B30"/>
    <w:rsid w:val="007910A7"/>
    <w:rsid w:val="007929DA"/>
    <w:rsid w:val="007A3550"/>
    <w:rsid w:val="007A6B34"/>
    <w:rsid w:val="007D6CEE"/>
    <w:rsid w:val="007F558C"/>
    <w:rsid w:val="00801D5B"/>
    <w:rsid w:val="0080337D"/>
    <w:rsid w:val="00803DDC"/>
    <w:rsid w:val="00805839"/>
    <w:rsid w:val="008313F8"/>
    <w:rsid w:val="0084317D"/>
    <w:rsid w:val="008513A0"/>
    <w:rsid w:val="00874B55"/>
    <w:rsid w:val="00877D20"/>
    <w:rsid w:val="00890ACD"/>
    <w:rsid w:val="00892910"/>
    <w:rsid w:val="00895F50"/>
    <w:rsid w:val="008A2BEA"/>
    <w:rsid w:val="008D2DD1"/>
    <w:rsid w:val="008E5580"/>
    <w:rsid w:val="008E76CA"/>
    <w:rsid w:val="008E7B30"/>
    <w:rsid w:val="008F0984"/>
    <w:rsid w:val="008F2209"/>
    <w:rsid w:val="00925E00"/>
    <w:rsid w:val="00946A24"/>
    <w:rsid w:val="0095318C"/>
    <w:rsid w:val="0095779F"/>
    <w:rsid w:val="009824D7"/>
    <w:rsid w:val="00984A4C"/>
    <w:rsid w:val="009910D5"/>
    <w:rsid w:val="009A6CE5"/>
    <w:rsid w:val="009C299F"/>
    <w:rsid w:val="009E08D0"/>
    <w:rsid w:val="009F2FEA"/>
    <w:rsid w:val="00A32444"/>
    <w:rsid w:val="00A331F3"/>
    <w:rsid w:val="00A342F9"/>
    <w:rsid w:val="00A40865"/>
    <w:rsid w:val="00A43D39"/>
    <w:rsid w:val="00A6543B"/>
    <w:rsid w:val="00A73B4C"/>
    <w:rsid w:val="00A91A3F"/>
    <w:rsid w:val="00A936CD"/>
    <w:rsid w:val="00A95288"/>
    <w:rsid w:val="00AA0EC2"/>
    <w:rsid w:val="00AB2C07"/>
    <w:rsid w:val="00AD121A"/>
    <w:rsid w:val="00AF6365"/>
    <w:rsid w:val="00B43ECC"/>
    <w:rsid w:val="00B534E1"/>
    <w:rsid w:val="00B621AE"/>
    <w:rsid w:val="00B73AFF"/>
    <w:rsid w:val="00B8036F"/>
    <w:rsid w:val="00BC4F7A"/>
    <w:rsid w:val="00C57EA3"/>
    <w:rsid w:val="00C74B25"/>
    <w:rsid w:val="00C7551A"/>
    <w:rsid w:val="00C86778"/>
    <w:rsid w:val="00CA62BB"/>
    <w:rsid w:val="00CB611B"/>
    <w:rsid w:val="00CB7006"/>
    <w:rsid w:val="00CF0F77"/>
    <w:rsid w:val="00D03D66"/>
    <w:rsid w:val="00D174B4"/>
    <w:rsid w:val="00D231FC"/>
    <w:rsid w:val="00D25B71"/>
    <w:rsid w:val="00D32F77"/>
    <w:rsid w:val="00D41788"/>
    <w:rsid w:val="00D44BA9"/>
    <w:rsid w:val="00D459F8"/>
    <w:rsid w:val="00D45B4D"/>
    <w:rsid w:val="00D612B6"/>
    <w:rsid w:val="00D7097B"/>
    <w:rsid w:val="00D70F77"/>
    <w:rsid w:val="00D753CF"/>
    <w:rsid w:val="00D84483"/>
    <w:rsid w:val="00D97244"/>
    <w:rsid w:val="00DA2BB0"/>
    <w:rsid w:val="00DA2E2C"/>
    <w:rsid w:val="00DA67FE"/>
    <w:rsid w:val="00DB4C4B"/>
    <w:rsid w:val="00DD3765"/>
    <w:rsid w:val="00DD7A76"/>
    <w:rsid w:val="00DE2960"/>
    <w:rsid w:val="00DE2D21"/>
    <w:rsid w:val="00DE4C53"/>
    <w:rsid w:val="00DF42F8"/>
    <w:rsid w:val="00E100B4"/>
    <w:rsid w:val="00E320EC"/>
    <w:rsid w:val="00E3469D"/>
    <w:rsid w:val="00E3766B"/>
    <w:rsid w:val="00E42C98"/>
    <w:rsid w:val="00E659B9"/>
    <w:rsid w:val="00E846D8"/>
    <w:rsid w:val="00E87C0D"/>
    <w:rsid w:val="00E9421A"/>
    <w:rsid w:val="00E96065"/>
    <w:rsid w:val="00E97E05"/>
    <w:rsid w:val="00EA2864"/>
    <w:rsid w:val="00EA40D7"/>
    <w:rsid w:val="00EB138F"/>
    <w:rsid w:val="00EB4371"/>
    <w:rsid w:val="00EF3017"/>
    <w:rsid w:val="00F040ED"/>
    <w:rsid w:val="00F0496E"/>
    <w:rsid w:val="00F076EC"/>
    <w:rsid w:val="00F10A0D"/>
    <w:rsid w:val="00F12534"/>
    <w:rsid w:val="00F16AB1"/>
    <w:rsid w:val="00F33DCD"/>
    <w:rsid w:val="00F37681"/>
    <w:rsid w:val="00F44DAB"/>
    <w:rsid w:val="00F5372C"/>
    <w:rsid w:val="00F7100E"/>
    <w:rsid w:val="00F8485F"/>
    <w:rsid w:val="00FA42E0"/>
    <w:rsid w:val="00FA6424"/>
    <w:rsid w:val="00FB13C2"/>
    <w:rsid w:val="00FD5081"/>
    <w:rsid w:val="00FE3673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B6A37865-67F8-497F-B004-DF62215D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">
    <w:name w:val="заголовок 2"/>
    <w:basedOn w:val="a"/>
    <w:next w:val="a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">
    <w:name w:val="заголовок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0">
    <w:name w:val="Заголовок 2 (знак)"/>
    <w:basedOn w:val="a0"/>
    <w:link w:val="2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1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0">
    <w:name w:val="Заголовок 3 (знак)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1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2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2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2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table" w:customStyle="1" w:styleId="-3211">
    <w:name w:val="Таблица-сетка 3 — акцент 211"/>
    <w:basedOn w:val="a1"/>
    <w:next w:val="-321"/>
    <w:uiPriority w:val="48"/>
    <w:rsid w:val="00787B30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241">
    <w:name w:val="Таблица-сетка 2 — акцент 41"/>
    <w:basedOn w:val="a1"/>
    <w:uiPriority w:val="47"/>
    <w:rsid w:val="00F12534"/>
    <w:pPr>
      <w:spacing w:after="0" w:line="240" w:lineRule="auto"/>
    </w:pPr>
    <w:tblPr>
      <w:tblStyleRowBandSize w:val="1"/>
      <w:tblStyleColBandSize w:val="1"/>
      <w:tblBorders>
        <w:top w:val="single" w:sz="2" w:space="0" w:color="A0CDD8" w:themeColor="accent4" w:themeTint="99"/>
        <w:bottom w:val="single" w:sz="2" w:space="0" w:color="A0CDD8" w:themeColor="accent4" w:themeTint="99"/>
        <w:insideH w:val="single" w:sz="2" w:space="0" w:color="A0CDD8" w:themeColor="accent4" w:themeTint="99"/>
        <w:insideV w:val="single" w:sz="2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DD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1">
    <w:name w:val="Таблица-сетка 7 цветная — акцент 211"/>
    <w:basedOn w:val="a1"/>
    <w:next w:val="-721"/>
    <w:uiPriority w:val="52"/>
    <w:rsid w:val="00291627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9">
    <w:name w:val="footnote text"/>
    <w:basedOn w:val="a"/>
    <w:link w:val="affa"/>
    <w:uiPriority w:val="99"/>
    <w:semiHidden/>
    <w:unhideWhenUsed/>
    <w:rsid w:val="009824D7"/>
    <w:pPr>
      <w:spacing w:after="0" w:line="240" w:lineRule="auto"/>
    </w:pPr>
  </w:style>
  <w:style w:type="character" w:customStyle="1" w:styleId="affa">
    <w:name w:val="Текст сноски Знак"/>
    <w:basedOn w:val="a0"/>
    <w:link w:val="aff9"/>
    <w:uiPriority w:val="99"/>
    <w:semiHidden/>
    <w:rsid w:val="009824D7"/>
  </w:style>
  <w:style w:type="character" w:styleId="affb">
    <w:name w:val="footnote reference"/>
    <w:basedOn w:val="a0"/>
    <w:uiPriority w:val="99"/>
    <w:semiHidden/>
    <w:unhideWhenUsed/>
    <w:rsid w:val="009824D7"/>
    <w:rPr>
      <w:vertAlign w:val="superscript"/>
    </w:rPr>
  </w:style>
  <w:style w:type="character" w:styleId="affc">
    <w:name w:val="Unresolved Mention"/>
    <w:basedOn w:val="a0"/>
    <w:uiPriority w:val="99"/>
    <w:semiHidden/>
    <w:unhideWhenUsed/>
    <w:rsid w:val="00DD37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F4A440-250E-4DC4-846D-70719468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25198</TotalTime>
  <Pages>36</Pages>
  <Words>7368</Words>
  <Characters>42001</Characters>
  <Application>Microsoft Office Word</Application>
  <DocSecurity>0</DocSecurity>
  <Lines>350</Lines>
  <Paragraphs>98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49271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14</cp:revision>
  <dcterms:created xsi:type="dcterms:W3CDTF">2017-03-31T16:58:00Z</dcterms:created>
  <dcterms:modified xsi:type="dcterms:W3CDTF">2018-02-02T20:13:00Z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